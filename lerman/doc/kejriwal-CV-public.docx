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id w:val="4805016"/>
        <w:placeholder>
          <w:docPart w:val="69D604F2B98049AA89863B1CECAA6C3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14:paraId="71C7EF80" w14:textId="7E2CF59F" w:rsidR="00BF3130" w:rsidRDefault="00A82C15">
          <w:pPr>
            <w:pStyle w:val="YourName"/>
          </w:pPr>
          <w:r>
            <w:t>Mayank Kejriwal</w:t>
          </w:r>
        </w:p>
      </w:sdtContent>
    </w:sdt>
    <w:p w14:paraId="1E3C036E" w14:textId="42AFAA51" w:rsidR="00BF3130" w:rsidRDefault="00D6761F">
      <w:pPr>
        <w:pStyle w:val="ContactInformation"/>
        <w:rPr>
          <w:rStyle w:val="Hyperlink"/>
        </w:rPr>
      </w:pPr>
      <w:r>
        <w:t>4676 Admiralty Way, Ste. 1001, Marina Del Rey, CA 90292</w:t>
      </w:r>
      <w:r w:rsidR="001D3309">
        <w:t xml:space="preserve"> </w:t>
      </w:r>
      <w:r w:rsidR="003571DB">
        <w:t xml:space="preserve">| </w:t>
      </w:r>
      <w:r w:rsidR="001D3309">
        <w:t>1-217-819-6696</w:t>
      </w:r>
      <w:r w:rsidR="003571DB">
        <w:t xml:space="preserve"> | </w:t>
      </w:r>
      <w:hyperlink r:id="rId8" w:history="1">
        <w:r w:rsidRPr="00F61045">
          <w:rPr>
            <w:rStyle w:val="Hyperlink"/>
          </w:rPr>
          <w:t>kejriwal@isi.edu</w:t>
        </w:r>
      </w:hyperlink>
      <w:r w:rsidR="009978A3">
        <w:t xml:space="preserve"> | </w:t>
      </w:r>
      <w:hyperlink r:id="rId9" w:history="1">
        <w:r w:rsidR="00A20F7B">
          <w:rPr>
            <w:rStyle w:val="Hyperlink"/>
          </w:rPr>
          <w:t>kejriwalresearch.</w:t>
        </w:r>
        <w:r w:rsidR="009978A3" w:rsidRPr="009978A3">
          <w:rPr>
            <w:rStyle w:val="Hyperlink"/>
          </w:rPr>
          <w:t>azurewebsites.net</w:t>
        </w:r>
      </w:hyperlink>
      <w:r w:rsidR="00F43C28" w:rsidRPr="00F43C28">
        <w:rPr>
          <w:rStyle w:val="Hyperlink"/>
          <w:color w:val="auto"/>
          <w:u w:val="none"/>
        </w:rPr>
        <w:t xml:space="preserve"> |</w:t>
      </w:r>
      <w:r w:rsidR="00F43C28">
        <w:rPr>
          <w:rStyle w:val="Hyperlink"/>
        </w:rPr>
        <w:t xml:space="preserve"> </w:t>
      </w:r>
      <w:hyperlink r:id="rId10" w:history="1">
        <w:r w:rsidR="00AC1E24" w:rsidRPr="00691A0B">
          <w:rPr>
            <w:rStyle w:val="Hyperlink"/>
          </w:rPr>
          <w:t>https://www.linkedin.com/in/mayankkejriwal/</w:t>
        </w:r>
      </w:hyperlink>
      <w:r w:rsidR="00296E96">
        <w:rPr>
          <w:rStyle w:val="Hyperlink"/>
        </w:rPr>
        <w:t xml:space="preserve"> </w:t>
      </w:r>
      <w:r w:rsidR="00296E96">
        <w:t xml:space="preserve">| </w:t>
      </w:r>
      <w:hyperlink r:id="rId11" w:history="1">
        <w:r w:rsidR="00296E96" w:rsidRPr="00665AC4">
          <w:rPr>
            <w:rStyle w:val="Hyperlink"/>
          </w:rPr>
          <w:t>https://github.com/mayankkejriwal</w:t>
        </w:r>
      </w:hyperlink>
      <w:r w:rsidR="00AA3963">
        <w:rPr>
          <w:rStyle w:val="Hyperlink"/>
        </w:rPr>
        <w:t xml:space="preserve"> </w:t>
      </w:r>
      <w:r w:rsidR="00AA3963">
        <w:t xml:space="preserve">| </w:t>
      </w:r>
      <w:hyperlink r:id="rId12" w:history="1">
        <w:r w:rsidR="00AA3963" w:rsidRPr="00665AC4">
          <w:rPr>
            <w:rStyle w:val="Hyperlink"/>
          </w:rPr>
          <w:t>https://</w:t>
        </w:r>
        <w:r w:rsidR="00AA3963">
          <w:rPr>
            <w:rStyle w:val="Hyperlink"/>
          </w:rPr>
          <w:t>twitter.com/kejriwal_mayank</w:t>
        </w:r>
      </w:hyperlink>
    </w:p>
    <w:p w14:paraId="30A7CDFE" w14:textId="197ABDD1" w:rsidR="001B7551" w:rsidRPr="001802F7" w:rsidRDefault="001B7551" w:rsidP="001B7551">
      <w:pPr>
        <w:pStyle w:val="SectionHeading"/>
        <w:rPr>
          <w:b/>
        </w:rPr>
      </w:pPr>
      <w:r w:rsidRPr="001802F7">
        <w:rPr>
          <w:b/>
        </w:rPr>
        <w:t>Current position</w:t>
      </w:r>
    </w:p>
    <w:p w14:paraId="7D692A2B" w14:textId="648AD2E5" w:rsidR="00DF2BC5" w:rsidRDefault="00DF2BC5" w:rsidP="004E01EE">
      <w:pPr>
        <w:pStyle w:val="JobTitle"/>
      </w:pPr>
      <w:r>
        <w:t>Computer Scientist</w:t>
      </w:r>
      <w:r>
        <w:tab/>
      </w:r>
      <w:r>
        <w:tab/>
        <w:t>Since June 2016</w:t>
      </w:r>
    </w:p>
    <w:p w14:paraId="4683A19E" w14:textId="0ECB1A1B" w:rsidR="00DF2BC5" w:rsidRDefault="00DF2BC5" w:rsidP="00DF2BC5">
      <w:pPr>
        <w:pStyle w:val="JobTitle"/>
        <w:rPr>
          <w:b w:val="0"/>
        </w:rPr>
      </w:pPr>
      <w:r>
        <w:rPr>
          <w:b w:val="0"/>
        </w:rPr>
        <w:t>Information Sciences Institute</w:t>
      </w:r>
    </w:p>
    <w:p w14:paraId="20B53FF9" w14:textId="61C30A7E" w:rsidR="003E26D1" w:rsidRPr="003E26D1" w:rsidRDefault="003E26D1" w:rsidP="00DF2BC5">
      <w:pPr>
        <w:pStyle w:val="JobTitle"/>
      </w:pPr>
      <w:r w:rsidRPr="003E26D1">
        <w:t>Research Assistant Professor</w:t>
      </w:r>
      <w:r>
        <w:tab/>
      </w:r>
      <w:r>
        <w:tab/>
        <w:t>Since April 2018</w:t>
      </w:r>
    </w:p>
    <w:p w14:paraId="6B6C2F15" w14:textId="2AC9EB39" w:rsidR="003E26D1" w:rsidRPr="003E26D1" w:rsidRDefault="003E26D1" w:rsidP="00DF2BC5">
      <w:pPr>
        <w:pStyle w:val="JobTitle"/>
      </w:pPr>
      <w:r>
        <w:rPr>
          <w:b w:val="0"/>
        </w:rPr>
        <w:t>Industrial and Systems Engineering</w:t>
      </w:r>
      <w:r>
        <w:rPr>
          <w:b w:val="0"/>
        </w:rPr>
        <w:tab/>
      </w:r>
      <w:r>
        <w:rPr>
          <w:b w:val="0"/>
        </w:rPr>
        <w:tab/>
      </w:r>
    </w:p>
    <w:p w14:paraId="42DBF6C0" w14:textId="77777777" w:rsidR="00DF2BC5" w:rsidRPr="001B7551" w:rsidRDefault="00DF2BC5" w:rsidP="00DF2BC5">
      <w:pPr>
        <w:pStyle w:val="JobTitle"/>
        <w:rPr>
          <w:b w:val="0"/>
        </w:rPr>
      </w:pPr>
      <w:r>
        <w:rPr>
          <w:b w:val="0"/>
        </w:rPr>
        <w:t>University of Southern California (USC) Viterbi School of Engineering</w:t>
      </w:r>
    </w:p>
    <w:p w14:paraId="7F5C453C" w14:textId="16A78751" w:rsidR="00BF3130" w:rsidRPr="001802F7" w:rsidRDefault="003571DB">
      <w:pPr>
        <w:pStyle w:val="SectionHeading"/>
        <w:rPr>
          <w:b/>
        </w:rPr>
      </w:pPr>
      <w:r w:rsidRPr="001802F7">
        <w:rPr>
          <w:b/>
        </w:rPr>
        <w:t>EDUCATION</w:t>
      </w:r>
    </w:p>
    <w:p w14:paraId="11D90A6F" w14:textId="77777777" w:rsidR="00BF3130" w:rsidRDefault="001D3309">
      <w:pPr>
        <w:pStyle w:val="Location"/>
      </w:pPr>
      <w:r>
        <w:t>University of Texas at Austin</w:t>
      </w:r>
    </w:p>
    <w:p w14:paraId="4E71ECB6" w14:textId="17968EA4" w:rsidR="00BF3130" w:rsidRDefault="001D3309">
      <w:pPr>
        <w:pStyle w:val="JobTitle"/>
      </w:pPr>
      <w:r>
        <w:t>M.Sc. and Ph.D. in Computer Science</w:t>
      </w:r>
      <w:r w:rsidR="003571DB">
        <w:tab/>
      </w:r>
      <w:r w:rsidR="005D63EE">
        <w:tab/>
      </w:r>
      <w:r>
        <w:t>Aug. 2012</w:t>
      </w:r>
      <w:r w:rsidR="00322098">
        <w:t>-</w:t>
      </w:r>
      <w:r w:rsidR="007E516C">
        <w:t>May 2016</w:t>
      </w:r>
    </w:p>
    <w:p w14:paraId="0392D84A" w14:textId="77777777" w:rsidR="00B11D7C" w:rsidRDefault="00B11D7C">
      <w:pPr>
        <w:pStyle w:val="NormalBodyText"/>
      </w:pPr>
      <w:r>
        <w:t xml:space="preserve">Current G.P.A: </w:t>
      </w:r>
      <w:r w:rsidRPr="00B11D7C">
        <w:rPr>
          <w:i/>
        </w:rPr>
        <w:t>3.83</w:t>
      </w:r>
    </w:p>
    <w:p w14:paraId="33803E04" w14:textId="75016005" w:rsidR="00BF3130" w:rsidRDefault="00B11D7C">
      <w:pPr>
        <w:pStyle w:val="NormalBodyText"/>
        <w:rPr>
          <w:i/>
        </w:rPr>
      </w:pPr>
      <w:r>
        <w:t>Ph.D. t</w:t>
      </w:r>
      <w:r w:rsidR="001D3309">
        <w:t xml:space="preserve">hesis: </w:t>
      </w:r>
      <w:r w:rsidR="009F1E69">
        <w:rPr>
          <w:i/>
        </w:rPr>
        <w:t>Populating a Linked Data Entity Name System</w:t>
      </w:r>
    </w:p>
    <w:p w14:paraId="50CD8DE3" w14:textId="0C771369" w:rsidR="00546F74" w:rsidRPr="00546F74" w:rsidRDefault="00546F74">
      <w:pPr>
        <w:pStyle w:val="NormalBodyText"/>
        <w:rPr>
          <w:b/>
        </w:rPr>
      </w:pPr>
      <w:r w:rsidRPr="00546F74">
        <w:rPr>
          <w:b/>
        </w:rPr>
        <w:t>Recipient of SWSA Best Dissertation Award</w:t>
      </w:r>
    </w:p>
    <w:p w14:paraId="59D7DC98" w14:textId="77777777" w:rsidR="001D3309" w:rsidRDefault="00B13272">
      <w:pPr>
        <w:pStyle w:val="NormalBodyText"/>
      </w:pPr>
      <w:r>
        <w:t>A</w:t>
      </w:r>
      <w:r w:rsidR="001D3309">
        <w:t xml:space="preserve">dviser: </w:t>
      </w:r>
      <w:r w:rsidR="001D3309" w:rsidRPr="00CB13E3">
        <w:t xml:space="preserve">Daniel P. </w:t>
      </w:r>
      <w:proofErr w:type="spellStart"/>
      <w:r w:rsidR="001D3309" w:rsidRPr="00CB13E3">
        <w:t>Miranker</w:t>
      </w:r>
      <w:proofErr w:type="spellEnd"/>
    </w:p>
    <w:p w14:paraId="49369573" w14:textId="78ABB856" w:rsidR="00444C3D" w:rsidRDefault="00B11D7C">
      <w:pPr>
        <w:pStyle w:val="NormalBodyText"/>
      </w:pPr>
      <w:r w:rsidRPr="0055739B">
        <w:rPr>
          <w:b/>
        </w:rPr>
        <w:t>Key Courses:</w:t>
      </w:r>
      <w:r>
        <w:t xml:space="preserve"> </w:t>
      </w:r>
      <w:r w:rsidR="00CE1819" w:rsidRPr="00CB13E3">
        <w:t>Natural Language Processing, Information Retrieval, Neural Networks, Semantic Web, Algorithms</w:t>
      </w:r>
      <w:r w:rsidR="00CE1819">
        <w:t xml:space="preserve">, </w:t>
      </w:r>
      <w:r w:rsidR="00CE1819" w:rsidRPr="00CB13E3">
        <w:t>Graphical Models</w:t>
      </w:r>
    </w:p>
    <w:p w14:paraId="7EBC40C6" w14:textId="77777777" w:rsidR="004651B1" w:rsidRPr="000104BA" w:rsidRDefault="004651B1">
      <w:pPr>
        <w:pStyle w:val="Location"/>
        <w:rPr>
          <w:i/>
        </w:rPr>
      </w:pPr>
    </w:p>
    <w:p w14:paraId="546C7FE1" w14:textId="645785B5" w:rsidR="007039A2" w:rsidRDefault="007039A2" w:rsidP="007039A2">
      <w:pPr>
        <w:pStyle w:val="Location"/>
      </w:pPr>
      <w:r>
        <w:t xml:space="preserve">University of London External </w:t>
      </w:r>
      <w:proofErr w:type="spellStart"/>
      <w:r>
        <w:t>Programmes</w:t>
      </w:r>
      <w:proofErr w:type="spellEnd"/>
      <w:r>
        <w:t xml:space="preserve"> (Lead School: </w:t>
      </w:r>
      <w:r w:rsidRPr="001270FC">
        <w:rPr>
          <w:i/>
        </w:rPr>
        <w:t>London School of Economics</w:t>
      </w:r>
      <w:r>
        <w:t>)</w:t>
      </w:r>
    </w:p>
    <w:p w14:paraId="244EBB30" w14:textId="1828067A" w:rsidR="007039A2" w:rsidRDefault="007039A2" w:rsidP="007039A2">
      <w:pPr>
        <w:pStyle w:val="JobTitle"/>
      </w:pPr>
      <w:r>
        <w:t>B.Sc. in Banking and Finance, Upper Second Class Honors</w:t>
      </w:r>
      <w:r>
        <w:tab/>
      </w:r>
      <w:r>
        <w:tab/>
        <w:t>Aug. 2013-Aug. 2015</w:t>
      </w:r>
    </w:p>
    <w:p w14:paraId="11712C83" w14:textId="2B777EFD" w:rsidR="007039A2" w:rsidRDefault="00D36EF6">
      <w:pPr>
        <w:pStyle w:val="Location"/>
      </w:pPr>
      <w:r w:rsidRPr="00F66AF3">
        <w:rPr>
          <w:b/>
        </w:rPr>
        <w:t xml:space="preserve">Key Courses: </w:t>
      </w:r>
      <w:r w:rsidR="00F66AF3">
        <w:t xml:space="preserve">Principles of Banking and Finance, Principles of Accounting, </w:t>
      </w:r>
      <w:r>
        <w:t>Valuation and Securities Analysis, Elements of Econometrics, Financial Intermediation, Investment Management, Corporate Finance</w:t>
      </w:r>
    </w:p>
    <w:p w14:paraId="069B9B82" w14:textId="77777777" w:rsidR="00D36EF6" w:rsidRDefault="00D36EF6">
      <w:pPr>
        <w:pStyle w:val="Location"/>
      </w:pPr>
    </w:p>
    <w:p w14:paraId="764D0805" w14:textId="7B6FF75A" w:rsidR="00BF3130" w:rsidRDefault="001D3309">
      <w:pPr>
        <w:pStyle w:val="Location"/>
      </w:pPr>
      <w:r>
        <w:t>University of Illinois at Urbana-Champaign</w:t>
      </w:r>
    </w:p>
    <w:p w14:paraId="0439AC38" w14:textId="05EAF6FC" w:rsidR="00BF3130" w:rsidRDefault="001D3309">
      <w:pPr>
        <w:pStyle w:val="JobTitle"/>
      </w:pPr>
      <w:r>
        <w:t>B.Sc. in Computer Engineering</w:t>
      </w:r>
      <w:r w:rsidR="00B11D7C">
        <w:t>, Highest Honors</w:t>
      </w:r>
      <w:r w:rsidR="003571DB">
        <w:tab/>
      </w:r>
      <w:r w:rsidR="005D63EE">
        <w:tab/>
      </w:r>
      <w:r>
        <w:t>Aug. 2009-Aug. 2012</w:t>
      </w:r>
    </w:p>
    <w:p w14:paraId="33909252" w14:textId="77777777" w:rsidR="00BF3130" w:rsidRDefault="00B11D7C">
      <w:pPr>
        <w:pStyle w:val="NormalBodyText"/>
      </w:pPr>
      <w:r>
        <w:t xml:space="preserve">Graduation G.P.A: </w:t>
      </w:r>
      <w:r w:rsidRPr="00B11D7C">
        <w:rPr>
          <w:i/>
        </w:rPr>
        <w:t>3.89</w:t>
      </w:r>
    </w:p>
    <w:p w14:paraId="4C4A338C" w14:textId="77777777" w:rsidR="00150A37" w:rsidRDefault="001D3309" w:rsidP="00150A37">
      <w:pPr>
        <w:pStyle w:val="NormalBodyText"/>
      </w:pPr>
      <w:r>
        <w:t xml:space="preserve">Honors thesis: </w:t>
      </w:r>
      <w:r w:rsidRPr="00B11D7C">
        <w:rPr>
          <w:i/>
        </w:rPr>
        <w:t>Machine Learning Techniques in O</w:t>
      </w:r>
      <w:r w:rsidR="00150A37" w:rsidRPr="00B11D7C">
        <w:rPr>
          <w:i/>
        </w:rPr>
        <w:t>ffline Handwriting Transcription</w:t>
      </w:r>
      <w:r w:rsidR="00150A37" w:rsidRPr="00150A37">
        <w:t xml:space="preserve"> </w:t>
      </w:r>
    </w:p>
    <w:p w14:paraId="55A860F1" w14:textId="77777777" w:rsidR="00150A37" w:rsidRDefault="00150A37" w:rsidP="00150A37">
      <w:pPr>
        <w:pStyle w:val="NormalBodyText"/>
        <w:rPr>
          <w:i/>
        </w:rPr>
      </w:pPr>
      <w:r>
        <w:t xml:space="preserve">Advisers: </w:t>
      </w:r>
      <w:r w:rsidRPr="005D63EE">
        <w:t>P. S. Carney and Kenton McHenry</w:t>
      </w:r>
    </w:p>
    <w:p w14:paraId="603658E9" w14:textId="41951513" w:rsidR="003F088A" w:rsidRPr="009A639F" w:rsidRDefault="00CB13E3" w:rsidP="0055739B">
      <w:pPr>
        <w:pStyle w:val="NormalBodyText"/>
      </w:pPr>
      <w:r w:rsidRPr="0055739B">
        <w:rPr>
          <w:b/>
        </w:rPr>
        <w:t xml:space="preserve">Upper-level </w:t>
      </w:r>
      <w:r w:rsidR="00B11D7C" w:rsidRPr="0055739B">
        <w:rPr>
          <w:b/>
        </w:rPr>
        <w:t>Courses:</w:t>
      </w:r>
      <w:r w:rsidR="00B11D7C">
        <w:t xml:space="preserve"> </w:t>
      </w:r>
      <w:r w:rsidR="00B11D7C" w:rsidRPr="009A639F">
        <w:t xml:space="preserve">Artificial Intelligence, </w:t>
      </w:r>
      <w:r w:rsidR="003F088A" w:rsidRPr="009A639F">
        <w:t xml:space="preserve">Scientific Computation, </w:t>
      </w:r>
      <w:r w:rsidR="00B11D7C" w:rsidRPr="009A639F">
        <w:t>Machine Learning,</w:t>
      </w:r>
      <w:r w:rsidR="00805432" w:rsidRPr="009A639F">
        <w:t xml:space="preserve"> </w:t>
      </w:r>
      <w:r w:rsidR="003F088A" w:rsidRPr="009A639F">
        <w:t>Computer Graphics</w:t>
      </w:r>
      <w:r w:rsidR="00805432" w:rsidRPr="009A639F">
        <w:t>,</w:t>
      </w:r>
      <w:r w:rsidR="00B11D7C" w:rsidRPr="009A639F">
        <w:t xml:space="preserve"> Theory of Computation</w:t>
      </w:r>
      <w:r w:rsidR="0055739B">
        <w:t>,</w:t>
      </w:r>
      <w:r w:rsidR="003F088A">
        <w:rPr>
          <w:i/>
        </w:rPr>
        <w:t xml:space="preserve"> </w:t>
      </w:r>
      <w:r w:rsidR="003F088A" w:rsidRPr="009A639F">
        <w:t>Computer Organization and Design, Digital Systems Laboratory, Analog Signal Processing, Solid State Electronic Devices, Computer Systems Engineering, Senior Research Project</w:t>
      </w:r>
      <w:r w:rsidR="0055739B">
        <w:t>,</w:t>
      </w:r>
      <w:r w:rsidR="003F088A">
        <w:rPr>
          <w:i/>
        </w:rPr>
        <w:t xml:space="preserve"> </w:t>
      </w:r>
      <w:r w:rsidR="003F088A" w:rsidRPr="009A639F">
        <w:t>Applied Linear Algebra, Probability with Engineering Applications, Differential Equations, Calculus III</w:t>
      </w:r>
      <w:r w:rsidR="0055739B">
        <w:t>,</w:t>
      </w:r>
      <w:r w:rsidR="003F088A">
        <w:rPr>
          <w:i/>
        </w:rPr>
        <w:t xml:space="preserve"> </w:t>
      </w:r>
      <w:r w:rsidR="003F088A" w:rsidRPr="009A639F">
        <w:t xml:space="preserve">Quantum Physics I, Classical Mechanics I and II, Electromagnetic Fields, Thermal and Statistical Physics, Classical Physics Lab  </w:t>
      </w:r>
    </w:p>
    <w:p w14:paraId="1FFDCB52" w14:textId="77777777" w:rsidR="00DF72F4" w:rsidRDefault="00DF72F4" w:rsidP="00DF72F4">
      <w:pPr>
        <w:pStyle w:val="NormalBodyText"/>
        <w:rPr>
          <w:b/>
        </w:rPr>
      </w:pPr>
    </w:p>
    <w:p w14:paraId="666DD91C" w14:textId="2211C703" w:rsidR="00DF72F4" w:rsidRDefault="00DF72F4" w:rsidP="00DF72F4">
      <w:pPr>
        <w:pStyle w:val="Location"/>
      </w:pPr>
      <w:r>
        <w:t>National University of Singapore</w:t>
      </w:r>
      <w:r w:rsidR="005D63EE">
        <w:tab/>
      </w:r>
    </w:p>
    <w:p w14:paraId="1F2EFC96" w14:textId="1F0C910A" w:rsidR="00DF72F4" w:rsidRDefault="00DF72F4" w:rsidP="00DF72F4">
      <w:pPr>
        <w:pStyle w:val="JobTitle"/>
      </w:pPr>
      <w:bookmarkStart w:id="0" w:name="_Hlk491273109"/>
      <w:r>
        <w:t>Study Abroad</w:t>
      </w:r>
      <w:r>
        <w:tab/>
      </w:r>
      <w:r w:rsidR="005D63EE">
        <w:tab/>
      </w:r>
      <w:r>
        <w:t>Jan. 2012-May 2012</w:t>
      </w:r>
      <w:r w:rsidRPr="000104BA">
        <w:t xml:space="preserve"> </w:t>
      </w:r>
      <w:bookmarkEnd w:id="0"/>
    </w:p>
    <w:p w14:paraId="2182F325" w14:textId="00DA433C" w:rsidR="00881083" w:rsidRPr="00881083" w:rsidRDefault="00DF72F4" w:rsidP="00881083">
      <w:pPr>
        <w:pStyle w:val="JobTitle"/>
        <w:rPr>
          <w:b w:val="0"/>
        </w:rPr>
      </w:pPr>
      <w:r w:rsidRPr="0055739B">
        <w:t>Key Courses:</w:t>
      </w:r>
      <w:r w:rsidRPr="000104BA">
        <w:rPr>
          <w:b w:val="0"/>
          <w:i/>
        </w:rPr>
        <w:t xml:space="preserve"> </w:t>
      </w:r>
      <w:r w:rsidR="009A639F" w:rsidRPr="009A639F">
        <w:rPr>
          <w:b w:val="0"/>
        </w:rPr>
        <w:t>Introduction to Economics, Introduction to Japanese Studies, and Japan in the 20</w:t>
      </w:r>
      <w:r w:rsidR="009A639F" w:rsidRPr="009A639F">
        <w:rPr>
          <w:b w:val="0"/>
          <w:vertAlign w:val="superscript"/>
        </w:rPr>
        <w:t>th</w:t>
      </w:r>
      <w:r w:rsidR="009A639F" w:rsidRPr="009A639F">
        <w:rPr>
          <w:b w:val="0"/>
        </w:rPr>
        <w:t xml:space="preserve"> Century</w:t>
      </w:r>
    </w:p>
    <w:p w14:paraId="71700335" w14:textId="73297070" w:rsidR="00881083" w:rsidRPr="001802F7" w:rsidRDefault="00881083" w:rsidP="00881083">
      <w:pPr>
        <w:pStyle w:val="SectionHeading"/>
        <w:rPr>
          <w:b/>
        </w:rPr>
      </w:pPr>
      <w:r>
        <w:rPr>
          <w:b/>
        </w:rPr>
        <w:t>CURRENT projects</w:t>
      </w:r>
    </w:p>
    <w:p w14:paraId="1A417771" w14:textId="6EF94979" w:rsidR="0043522A" w:rsidRPr="00881083" w:rsidRDefault="0043522A" w:rsidP="0043522A">
      <w:pPr>
        <w:pStyle w:val="Location"/>
        <w:rPr>
          <w:b/>
        </w:rPr>
      </w:pPr>
      <w:r>
        <w:rPr>
          <w:b/>
        </w:rPr>
        <w:t>GAIA: Generating Alternatives for Interpretation and Analysis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Jan. 2018-Current</w:t>
      </w:r>
    </w:p>
    <w:p w14:paraId="5C8FDAC1" w14:textId="4BE02EBD" w:rsidR="0043522A" w:rsidRPr="00881083" w:rsidRDefault="0043522A" w:rsidP="0043522A">
      <w:pPr>
        <w:pStyle w:val="Location"/>
        <w:rPr>
          <w:i/>
        </w:rPr>
      </w:pPr>
      <w:r w:rsidRPr="00881083">
        <w:rPr>
          <w:i/>
        </w:rPr>
        <w:t xml:space="preserve">Funded under </w:t>
      </w:r>
      <w:r>
        <w:rPr>
          <w:i/>
        </w:rPr>
        <w:t>DARPA Active Interpretation of Disparate Alternatives (AIDA)</w:t>
      </w:r>
    </w:p>
    <w:p w14:paraId="15C7FA81" w14:textId="63CD30D0" w:rsidR="0043522A" w:rsidRDefault="0043522A" w:rsidP="0043522A">
      <w:pPr>
        <w:pStyle w:val="Location"/>
      </w:pPr>
      <w:r>
        <w:t>Key Responsibilities: Building on expertise in knowledge graphs and Entity Resolution to process, refine, link and reason over outputs of upstream multi-modal information extraction systems.</w:t>
      </w:r>
    </w:p>
    <w:p w14:paraId="1676808F" w14:textId="77777777" w:rsidR="00C42525" w:rsidRDefault="00C42525" w:rsidP="008D00B1">
      <w:pPr>
        <w:pStyle w:val="Location"/>
        <w:ind w:left="0"/>
        <w:rPr>
          <w:b/>
        </w:rPr>
      </w:pPr>
    </w:p>
    <w:p w14:paraId="07A96EA6" w14:textId="32586A75" w:rsidR="003A7EAC" w:rsidRPr="00881083" w:rsidRDefault="0086576B" w:rsidP="003A7EAC">
      <w:pPr>
        <w:pStyle w:val="Location"/>
        <w:rPr>
          <w:b/>
        </w:rPr>
      </w:pPr>
      <w:r>
        <w:rPr>
          <w:b/>
        </w:rPr>
        <w:t>SAGE: Synergistic Anticipation of Geopolitical Events</w:t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>
        <w:rPr>
          <w:b/>
        </w:rPr>
        <w:t>Aug</w:t>
      </w:r>
      <w:r w:rsidR="0043522A">
        <w:rPr>
          <w:b/>
        </w:rPr>
        <w:t>.</w:t>
      </w:r>
      <w:r w:rsidR="003A7EAC">
        <w:rPr>
          <w:b/>
        </w:rPr>
        <w:t xml:space="preserve"> 2017-Current</w:t>
      </w:r>
    </w:p>
    <w:p w14:paraId="0A0688BC" w14:textId="099E0214" w:rsidR="003A7EAC" w:rsidRPr="00881083" w:rsidRDefault="003A7EAC" w:rsidP="003A7EAC">
      <w:pPr>
        <w:pStyle w:val="Location"/>
        <w:rPr>
          <w:i/>
        </w:rPr>
      </w:pPr>
      <w:r w:rsidRPr="00881083">
        <w:rPr>
          <w:i/>
        </w:rPr>
        <w:t xml:space="preserve">Funded under </w:t>
      </w:r>
      <w:r>
        <w:rPr>
          <w:i/>
        </w:rPr>
        <w:t>IARPA H</w:t>
      </w:r>
      <w:r w:rsidR="000D254D">
        <w:rPr>
          <w:i/>
        </w:rPr>
        <w:t>ybrid</w:t>
      </w:r>
      <w:r>
        <w:rPr>
          <w:i/>
        </w:rPr>
        <w:t xml:space="preserve"> Forecasting</w:t>
      </w:r>
      <w:r w:rsidR="000D254D">
        <w:rPr>
          <w:i/>
        </w:rPr>
        <w:t xml:space="preserve"> Competition</w:t>
      </w:r>
      <w:r>
        <w:rPr>
          <w:i/>
        </w:rPr>
        <w:t xml:space="preserve"> (HFC)</w:t>
      </w:r>
    </w:p>
    <w:p w14:paraId="37B85124" w14:textId="355313D2" w:rsidR="003A7EAC" w:rsidRDefault="003A7EAC" w:rsidP="003A7EAC">
      <w:pPr>
        <w:pStyle w:val="Location"/>
      </w:pPr>
      <w:r>
        <w:t xml:space="preserve">Key Responsibilities: </w:t>
      </w:r>
      <w:r w:rsidR="000D254D">
        <w:t>Building an advanced</w:t>
      </w:r>
      <w:r w:rsidR="00487F1C">
        <w:t xml:space="preserve"> forecasting</w:t>
      </w:r>
      <w:r w:rsidR="000D254D">
        <w:t xml:space="preserve"> platform, both for research and actual use, </w:t>
      </w:r>
      <w:r w:rsidR="00487F1C">
        <w:t>that uses natural language processing and data mining to assist experts and forecasters in making informed predictions about geopolitical events.</w:t>
      </w:r>
    </w:p>
    <w:p w14:paraId="2ADBAA33" w14:textId="77777777" w:rsidR="003A7EAC" w:rsidRDefault="003A7EAC" w:rsidP="003A7EAC">
      <w:pPr>
        <w:pStyle w:val="Location"/>
        <w:rPr>
          <w:b/>
        </w:rPr>
      </w:pPr>
    </w:p>
    <w:p w14:paraId="35718BB5" w14:textId="59714BC1" w:rsidR="003A7EAC" w:rsidRPr="00881083" w:rsidRDefault="0086576B" w:rsidP="003A7EAC">
      <w:pPr>
        <w:pStyle w:val="Location"/>
        <w:rPr>
          <w:b/>
        </w:rPr>
      </w:pPr>
      <w:r>
        <w:rPr>
          <w:b/>
        </w:rPr>
        <w:t>ELICIT: A System for Extracting and Organizing Causal Information</w:t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>
        <w:rPr>
          <w:b/>
        </w:rPr>
        <w:t>Aug</w:t>
      </w:r>
      <w:r w:rsidR="0043522A">
        <w:rPr>
          <w:b/>
        </w:rPr>
        <w:t>.</w:t>
      </w:r>
      <w:r w:rsidR="003A7EAC">
        <w:rPr>
          <w:b/>
        </w:rPr>
        <w:t xml:space="preserve"> 2017-Current</w:t>
      </w:r>
    </w:p>
    <w:p w14:paraId="6009615D" w14:textId="422B02A0" w:rsidR="003A7EAC" w:rsidRPr="00881083" w:rsidRDefault="003A7EAC" w:rsidP="003A7EAC">
      <w:pPr>
        <w:pStyle w:val="Location"/>
        <w:rPr>
          <w:i/>
        </w:rPr>
      </w:pPr>
      <w:r w:rsidRPr="00881083">
        <w:rPr>
          <w:i/>
        </w:rPr>
        <w:t xml:space="preserve">Funded under DARPA </w:t>
      </w:r>
      <w:r>
        <w:rPr>
          <w:i/>
        </w:rPr>
        <w:t>Causal Exploration</w:t>
      </w:r>
      <w:r w:rsidR="0086576B">
        <w:rPr>
          <w:i/>
        </w:rPr>
        <w:t xml:space="preserve"> of Complex Operational Environments</w:t>
      </w:r>
      <w:r w:rsidR="00FE07C8">
        <w:rPr>
          <w:i/>
        </w:rPr>
        <w:t xml:space="preserve"> (</w:t>
      </w:r>
      <w:proofErr w:type="spellStart"/>
      <w:r w:rsidR="00FE07C8">
        <w:rPr>
          <w:i/>
        </w:rPr>
        <w:t>CauseEx</w:t>
      </w:r>
      <w:proofErr w:type="spellEnd"/>
      <w:r w:rsidR="00FE07C8">
        <w:rPr>
          <w:i/>
        </w:rPr>
        <w:t>)</w:t>
      </w:r>
    </w:p>
    <w:p w14:paraId="43036142" w14:textId="7E7322DE" w:rsidR="003A7EAC" w:rsidRPr="003A7EAC" w:rsidRDefault="003A7EAC" w:rsidP="003A7EAC">
      <w:pPr>
        <w:pStyle w:val="Location"/>
      </w:pPr>
      <w:r>
        <w:t>Key Responsibilities:</w:t>
      </w:r>
      <w:r w:rsidR="000D254D">
        <w:t xml:space="preserve"> Semi-automatically modeling and discovering causal factors, and performing entity resolution across nodes of a heterogeneous knowledge graph constructed from structured, semi-structured and unstructured data sources.</w:t>
      </w:r>
    </w:p>
    <w:p w14:paraId="3EFC0186" w14:textId="77777777" w:rsidR="003A7EAC" w:rsidRDefault="003A7EAC" w:rsidP="00881083">
      <w:pPr>
        <w:pStyle w:val="Location"/>
        <w:rPr>
          <w:b/>
        </w:rPr>
      </w:pPr>
    </w:p>
    <w:p w14:paraId="45740642" w14:textId="220E5FA5" w:rsidR="00881083" w:rsidRPr="00881083" w:rsidRDefault="0086576B" w:rsidP="00881083">
      <w:pPr>
        <w:pStyle w:val="Location"/>
        <w:rPr>
          <w:b/>
        </w:rPr>
      </w:pPr>
      <w:proofErr w:type="spellStart"/>
      <w:r>
        <w:rPr>
          <w:b/>
        </w:rPr>
        <w:t>DSBox</w:t>
      </w:r>
      <w:proofErr w:type="spellEnd"/>
      <w:r>
        <w:rPr>
          <w:b/>
        </w:rPr>
        <w:t>: Data Scientist in a Box</w:t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  <w:t>March 2017-Current</w:t>
      </w:r>
    </w:p>
    <w:p w14:paraId="725D8E7F" w14:textId="7CCE7C0E" w:rsidR="00881083" w:rsidRPr="00881083" w:rsidRDefault="00881083" w:rsidP="00881083">
      <w:pPr>
        <w:pStyle w:val="Location"/>
        <w:rPr>
          <w:i/>
        </w:rPr>
      </w:pPr>
      <w:r w:rsidRPr="00881083">
        <w:rPr>
          <w:i/>
        </w:rPr>
        <w:t xml:space="preserve">Funded under DARPA </w:t>
      </w:r>
      <w:r w:rsidR="003A7EAC">
        <w:rPr>
          <w:i/>
        </w:rPr>
        <w:t>Data-driven Discovery of Models (</w:t>
      </w:r>
      <w:r w:rsidRPr="00881083">
        <w:rPr>
          <w:i/>
        </w:rPr>
        <w:t>D3M</w:t>
      </w:r>
      <w:r w:rsidR="003A7EAC">
        <w:rPr>
          <w:i/>
        </w:rPr>
        <w:t>)</w:t>
      </w:r>
    </w:p>
    <w:p w14:paraId="2A03FCE6" w14:textId="3150E7B4" w:rsidR="00881083" w:rsidRDefault="00881083" w:rsidP="0043522A">
      <w:pPr>
        <w:pStyle w:val="Location"/>
      </w:pPr>
      <w:r>
        <w:lastRenderedPageBreak/>
        <w:t xml:space="preserve">Key Responsibilities: Performing research and development on, and building, an automated </w:t>
      </w:r>
      <w:r w:rsidR="00BC27BA">
        <w:t>sequence modeling-based</w:t>
      </w:r>
      <w:r>
        <w:t xml:space="preserve"> pipeline </w:t>
      </w:r>
      <w:r w:rsidR="00BC27BA">
        <w:t xml:space="preserve">to minimize data cleaning effort by data scientists in the field. </w:t>
      </w:r>
    </w:p>
    <w:p w14:paraId="7609CCAF" w14:textId="77777777" w:rsidR="00881083" w:rsidRDefault="00881083" w:rsidP="00881083">
      <w:pPr>
        <w:pStyle w:val="Location"/>
      </w:pPr>
    </w:p>
    <w:p w14:paraId="640BB4A1" w14:textId="756E1993" w:rsidR="00881083" w:rsidRPr="00881083" w:rsidRDefault="0086576B" w:rsidP="003A7EAC">
      <w:pPr>
        <w:pStyle w:val="Location"/>
        <w:rPr>
          <w:b/>
        </w:rPr>
      </w:pPr>
      <w:r>
        <w:rPr>
          <w:b/>
        </w:rPr>
        <w:t xml:space="preserve">THOR: </w:t>
      </w:r>
      <w:r w:rsidR="00881083" w:rsidRPr="00881083">
        <w:rPr>
          <w:b/>
        </w:rPr>
        <w:t>Text-enabled Humanitarian Operations in Real-time</w:t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</w:r>
      <w:r w:rsidR="003A7EAC">
        <w:rPr>
          <w:b/>
        </w:rPr>
        <w:tab/>
        <w:t>June 2016-Current</w:t>
      </w:r>
    </w:p>
    <w:p w14:paraId="75C35FA1" w14:textId="7AA75B18" w:rsidR="00881083" w:rsidRPr="00881083" w:rsidRDefault="00881083" w:rsidP="00881083">
      <w:pPr>
        <w:pStyle w:val="Location"/>
        <w:rPr>
          <w:i/>
        </w:rPr>
      </w:pPr>
      <w:r w:rsidRPr="00881083">
        <w:rPr>
          <w:i/>
        </w:rPr>
        <w:t>Funded under DARPA</w:t>
      </w:r>
      <w:r w:rsidR="0086576B">
        <w:rPr>
          <w:i/>
        </w:rPr>
        <w:t xml:space="preserve"> Low Resource Languages for Emergent Incidents</w:t>
      </w:r>
      <w:r w:rsidR="00FE07C8">
        <w:rPr>
          <w:i/>
        </w:rPr>
        <w:t xml:space="preserve"> (</w:t>
      </w:r>
      <w:r w:rsidRPr="00881083">
        <w:rPr>
          <w:i/>
        </w:rPr>
        <w:t>LORELEI</w:t>
      </w:r>
      <w:r w:rsidR="00FE07C8">
        <w:rPr>
          <w:i/>
        </w:rPr>
        <w:t>)</w:t>
      </w:r>
    </w:p>
    <w:p w14:paraId="0AFE7C51" w14:textId="3CD1FFAA" w:rsidR="00881083" w:rsidRDefault="00881083" w:rsidP="00881083">
      <w:pPr>
        <w:pStyle w:val="Location"/>
      </w:pPr>
      <w:r>
        <w:t>Key Responsibilities: Building robust entity linking and network analysis systems to provide situational awareness</w:t>
      </w:r>
      <w:r w:rsidR="0086576B">
        <w:t xml:space="preserve"> to customers in the</w:t>
      </w:r>
      <w:r>
        <w:t xml:space="preserve"> humanitarian </w:t>
      </w:r>
      <w:r w:rsidR="0086576B">
        <w:t>assistance and disaster relief (HADR) domain</w:t>
      </w:r>
      <w:r>
        <w:t>.</w:t>
      </w:r>
    </w:p>
    <w:p w14:paraId="1BF29F40" w14:textId="77777777" w:rsidR="0043522A" w:rsidRDefault="0043522A" w:rsidP="00881083">
      <w:pPr>
        <w:pStyle w:val="Location"/>
      </w:pPr>
    </w:p>
    <w:p w14:paraId="7495196D" w14:textId="77777777" w:rsidR="0043522A" w:rsidRPr="00881083" w:rsidRDefault="0043522A" w:rsidP="0043522A">
      <w:pPr>
        <w:pStyle w:val="Location"/>
        <w:rPr>
          <w:b/>
        </w:rPr>
      </w:pPr>
      <w:r>
        <w:rPr>
          <w:b/>
        </w:rPr>
        <w:t xml:space="preserve">DIG: </w:t>
      </w:r>
      <w:r w:rsidRPr="00881083">
        <w:rPr>
          <w:b/>
        </w:rPr>
        <w:t>Doma</w:t>
      </w:r>
      <w:r>
        <w:rPr>
          <w:b/>
        </w:rPr>
        <w:t>in-specific Insight Graphs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June 2016-April 2018</w:t>
      </w:r>
    </w:p>
    <w:p w14:paraId="16FD6BB4" w14:textId="77777777" w:rsidR="0043522A" w:rsidRDefault="0043522A" w:rsidP="0043522A">
      <w:pPr>
        <w:pStyle w:val="Location"/>
        <w:rPr>
          <w:i/>
        </w:rPr>
      </w:pPr>
      <w:r w:rsidRPr="00881083">
        <w:rPr>
          <w:i/>
        </w:rPr>
        <w:t>Funded under DARPA MEMEX</w:t>
      </w:r>
    </w:p>
    <w:p w14:paraId="45D41777" w14:textId="13198AAC" w:rsidR="0043522A" w:rsidRDefault="0043522A" w:rsidP="0043522A">
      <w:pPr>
        <w:pStyle w:val="Location"/>
      </w:pPr>
      <w:r>
        <w:t>Key Responsibilities: Researching and developing robust information extraction, search, link prediction and entity resolution algorithms to assist investigators and law enforcement in complex domains such as human trafficking and securities fraud.</w:t>
      </w:r>
    </w:p>
    <w:p w14:paraId="6337CEF0" w14:textId="77777777" w:rsidR="00BF3130" w:rsidRPr="001802F7" w:rsidRDefault="00A54EB9">
      <w:pPr>
        <w:pStyle w:val="SectionHeading"/>
        <w:rPr>
          <w:b/>
        </w:rPr>
      </w:pPr>
      <w:r w:rsidRPr="001802F7">
        <w:rPr>
          <w:b/>
        </w:rPr>
        <w:t xml:space="preserve">scholarships, </w:t>
      </w:r>
      <w:r w:rsidR="003571DB" w:rsidRPr="001802F7">
        <w:rPr>
          <w:b/>
        </w:rPr>
        <w:t>AWARDS</w:t>
      </w:r>
      <w:r w:rsidRPr="001802F7">
        <w:rPr>
          <w:b/>
        </w:rPr>
        <w:t xml:space="preserve"> and travel grants</w:t>
      </w:r>
    </w:p>
    <w:p w14:paraId="0ADC4A0C" w14:textId="662C86A9" w:rsidR="00D11A9F" w:rsidRPr="00D11A9F" w:rsidRDefault="00D11A9F" w:rsidP="00881083">
      <w:pPr>
        <w:pStyle w:val="NormalBodyText"/>
        <w:rPr>
          <w:b/>
        </w:rPr>
      </w:pPr>
      <w:r>
        <w:t>AI2 Key Scientific Challenge Winner</w:t>
      </w:r>
      <w:r>
        <w:tab/>
      </w:r>
      <w:r>
        <w:tab/>
      </w:r>
      <w:r>
        <w:rPr>
          <w:b/>
        </w:rPr>
        <w:t>2017</w:t>
      </w:r>
    </w:p>
    <w:p w14:paraId="64B48C5C" w14:textId="7ADE2DB2" w:rsidR="00546F74" w:rsidRPr="00546F74" w:rsidRDefault="00546F74" w:rsidP="00881083">
      <w:pPr>
        <w:pStyle w:val="NormalBodyText"/>
        <w:rPr>
          <w:b/>
        </w:rPr>
      </w:pPr>
      <w:r>
        <w:t>Semantic Web Science Association (SWSA) Best Dissertation Award</w:t>
      </w:r>
      <w:r>
        <w:tab/>
      </w:r>
      <w:r>
        <w:tab/>
      </w:r>
      <w:r>
        <w:rPr>
          <w:b/>
        </w:rPr>
        <w:t>2017</w:t>
      </w:r>
    </w:p>
    <w:p w14:paraId="5F16FA03" w14:textId="50B902FD" w:rsidR="00881083" w:rsidRPr="003A7EAC" w:rsidRDefault="00881083" w:rsidP="00881083">
      <w:pPr>
        <w:pStyle w:val="NormalBodyText"/>
        <w:rPr>
          <w:b/>
        </w:rPr>
      </w:pPr>
      <w:r>
        <w:t>Amazon Cloud Credits for Research Grant</w:t>
      </w:r>
      <w:r>
        <w:tab/>
      </w:r>
      <w:r>
        <w:tab/>
      </w:r>
      <w:sdt>
        <w:sdtPr>
          <w:rPr>
            <w:b/>
          </w:rPr>
          <w:id w:val="-1583835574"/>
          <w:placeholder>
            <w:docPart w:val="A9A38A8A5E33094694954A4B7CC3A254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3A7EAC">
            <w:rPr>
              <w:b/>
            </w:rPr>
            <w:t>2017</w:t>
          </w:r>
        </w:sdtContent>
      </w:sdt>
    </w:p>
    <w:p w14:paraId="6C91E88B" w14:textId="79D503E5" w:rsidR="002E455D" w:rsidRPr="003A7EAC" w:rsidRDefault="002E455D" w:rsidP="002E455D">
      <w:pPr>
        <w:pStyle w:val="NormalBodyText"/>
        <w:rPr>
          <w:b/>
        </w:rPr>
      </w:pPr>
      <w:r>
        <w:t>Microsoft Azure for Research Grant</w:t>
      </w:r>
      <w:r>
        <w:tab/>
      </w:r>
      <w:r>
        <w:tab/>
      </w:r>
      <w:sdt>
        <w:sdtPr>
          <w:rPr>
            <w:b/>
          </w:rPr>
          <w:id w:val="1662890647"/>
          <w:placeholder>
            <w:docPart w:val="A3F080DC3D76CB4C8F484D25F4261E23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3A7EAC">
            <w:rPr>
              <w:b/>
            </w:rPr>
            <w:t>2017</w:t>
          </w:r>
        </w:sdtContent>
      </w:sdt>
    </w:p>
    <w:p w14:paraId="6F0AA65A" w14:textId="4024E308" w:rsidR="00FF3F9A" w:rsidRPr="003A7EAC" w:rsidRDefault="00FF3F9A">
      <w:pPr>
        <w:pStyle w:val="NormalBodyText"/>
        <w:rPr>
          <w:b/>
        </w:rPr>
      </w:pPr>
      <w:r>
        <w:t>AAAI Doctoral Consortium Travel Award</w:t>
      </w:r>
      <w:r>
        <w:tab/>
      </w:r>
      <w:r w:rsidR="005D63EE">
        <w:tab/>
      </w:r>
      <w:r w:rsidRPr="003A7EAC">
        <w:rPr>
          <w:b/>
        </w:rPr>
        <w:t>2015</w:t>
      </w:r>
    </w:p>
    <w:p w14:paraId="069CAA62" w14:textId="62267ECC" w:rsidR="00BF3130" w:rsidRPr="003A7EAC" w:rsidRDefault="00150A37">
      <w:pPr>
        <w:pStyle w:val="NormalBodyText"/>
        <w:rPr>
          <w:b/>
        </w:rPr>
      </w:pPr>
      <w:r>
        <w:t>Microsoft Azure for Research Grant</w:t>
      </w:r>
      <w:r w:rsidR="005D63EE">
        <w:tab/>
      </w:r>
      <w:r w:rsidR="003571DB">
        <w:tab/>
      </w:r>
      <w:sdt>
        <w:sdtPr>
          <w:rPr>
            <w:b/>
          </w:rPr>
          <w:id w:val="275215226"/>
          <w:placeholder>
            <w:docPart w:val="D8A8B543AF13415E854872D523F5135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3A7EAC">
            <w:rPr>
              <w:b/>
            </w:rPr>
            <w:t>2014</w:t>
          </w:r>
        </w:sdtContent>
      </w:sdt>
    </w:p>
    <w:p w14:paraId="4341236E" w14:textId="79DB5097" w:rsidR="00BF3130" w:rsidRPr="003A7EAC" w:rsidRDefault="00150A37">
      <w:pPr>
        <w:pStyle w:val="NormalBodyText"/>
        <w:rPr>
          <w:b/>
        </w:rPr>
      </w:pPr>
      <w:r>
        <w:t>National Science Foundation Travel Grant</w:t>
      </w:r>
      <w:r w:rsidR="005D63EE">
        <w:tab/>
      </w:r>
      <w:r w:rsidR="003571DB">
        <w:tab/>
      </w:r>
      <w:sdt>
        <w:sdtPr>
          <w:rPr>
            <w:b/>
          </w:rPr>
          <w:id w:val="275215230"/>
          <w:placeholder>
            <w:docPart w:val="B8B649B86CB04A6C8D73A708DC90196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3A7EAC">
            <w:rPr>
              <w:b/>
            </w:rPr>
            <w:t>2014</w:t>
          </w:r>
        </w:sdtContent>
      </w:sdt>
      <w:r w:rsidRPr="003A7EAC">
        <w:rPr>
          <w:b/>
        </w:rPr>
        <w:t xml:space="preserve"> </w:t>
      </w:r>
    </w:p>
    <w:p w14:paraId="34F904C9" w14:textId="6DAFB40D" w:rsidR="00150A37" w:rsidRDefault="00150A37" w:rsidP="00150A37">
      <w:pPr>
        <w:pStyle w:val="NormalBodyText"/>
      </w:pPr>
      <w:r>
        <w:t>Department Nominee: Microsoft, Google fellowships</w:t>
      </w:r>
      <w:r w:rsidR="005D63EE">
        <w:tab/>
      </w:r>
      <w:r w:rsidR="003571DB">
        <w:tab/>
      </w:r>
      <w:r w:rsidRPr="003A7EAC">
        <w:rPr>
          <w:b/>
        </w:rPr>
        <w:t xml:space="preserve">2013 </w:t>
      </w:r>
    </w:p>
    <w:p w14:paraId="503953FB" w14:textId="089B5907" w:rsidR="00A54EB9" w:rsidRPr="003A7EAC" w:rsidRDefault="00A54EB9" w:rsidP="00150A37">
      <w:pPr>
        <w:pStyle w:val="NormalBodyText"/>
        <w:rPr>
          <w:b/>
        </w:rPr>
      </w:pPr>
      <w:r>
        <w:t>Department Travel Grant</w:t>
      </w:r>
      <w:r w:rsidR="005D63EE">
        <w:tab/>
      </w:r>
      <w:r>
        <w:tab/>
      </w:r>
      <w:r w:rsidRPr="003A7EAC">
        <w:rPr>
          <w:b/>
        </w:rPr>
        <w:t>2013</w:t>
      </w:r>
    </w:p>
    <w:p w14:paraId="4257B088" w14:textId="7D6B5CB1" w:rsidR="00150A37" w:rsidRPr="003A7EAC" w:rsidRDefault="00150A37" w:rsidP="00150A37">
      <w:pPr>
        <w:pStyle w:val="NormalBodyText"/>
        <w:rPr>
          <w:b/>
        </w:rPr>
      </w:pPr>
      <w:r>
        <w:t>MCD Fellowship</w:t>
      </w:r>
      <w:r w:rsidR="005D63EE">
        <w:tab/>
      </w:r>
      <w:r>
        <w:tab/>
      </w:r>
      <w:r w:rsidRPr="003A7EAC">
        <w:rPr>
          <w:b/>
        </w:rPr>
        <w:t>2012-2014</w:t>
      </w:r>
    </w:p>
    <w:p w14:paraId="391C1DE9" w14:textId="1ACFFBB9" w:rsidR="009978A3" w:rsidRPr="003A7EAC" w:rsidRDefault="00150A37" w:rsidP="009978A3">
      <w:pPr>
        <w:pStyle w:val="NormalBodyText"/>
        <w:rPr>
          <w:b/>
        </w:rPr>
      </w:pPr>
      <w:r>
        <w:t xml:space="preserve">Daniel and Carol </w:t>
      </w:r>
      <w:proofErr w:type="spellStart"/>
      <w:r>
        <w:t>Dobberpuhl</w:t>
      </w:r>
      <w:proofErr w:type="spellEnd"/>
      <w:r>
        <w:t xml:space="preserve"> Award</w:t>
      </w:r>
      <w:r w:rsidR="005D63EE">
        <w:tab/>
      </w:r>
      <w:r>
        <w:tab/>
      </w:r>
      <w:sdt>
        <w:sdtPr>
          <w:rPr>
            <w:b/>
          </w:rPr>
          <w:id w:val="-1876606607"/>
          <w:placeholder>
            <w:docPart w:val="62CEAC4D213842C5AAC98DC0B9B0203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3A7EAC">
            <w:rPr>
              <w:b/>
            </w:rPr>
            <w:t>2012</w:t>
          </w:r>
        </w:sdtContent>
      </w:sdt>
      <w:r w:rsidRPr="003A7EAC">
        <w:rPr>
          <w:b/>
        </w:rPr>
        <w:t xml:space="preserve"> </w:t>
      </w:r>
    </w:p>
    <w:p w14:paraId="06B43895" w14:textId="37F8A0C7" w:rsidR="009978A3" w:rsidRPr="003A7EAC" w:rsidRDefault="009978A3" w:rsidP="009978A3">
      <w:pPr>
        <w:pStyle w:val="NormalBodyText"/>
        <w:rPr>
          <w:b/>
        </w:rPr>
      </w:pPr>
      <w:r>
        <w:t>Senior 100 Honorary</w:t>
      </w:r>
      <w:r w:rsidR="005D63EE">
        <w:tab/>
      </w:r>
      <w:r>
        <w:tab/>
      </w:r>
      <w:sdt>
        <w:sdtPr>
          <w:rPr>
            <w:b/>
          </w:rPr>
          <w:id w:val="1394386417"/>
          <w:placeholder>
            <w:docPart w:val="45FBFBA3C0FD48A9A5591A4F5FCD3699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3A7EAC">
            <w:rPr>
              <w:b/>
            </w:rPr>
            <w:t>2012</w:t>
          </w:r>
        </w:sdtContent>
      </w:sdt>
      <w:r w:rsidRPr="003A7EAC">
        <w:rPr>
          <w:b/>
        </w:rPr>
        <w:t xml:space="preserve"> </w:t>
      </w:r>
    </w:p>
    <w:p w14:paraId="4AEB63CD" w14:textId="583CD173" w:rsidR="009978A3" w:rsidRPr="003A7EAC" w:rsidRDefault="009978A3" w:rsidP="009978A3">
      <w:pPr>
        <w:pStyle w:val="NormalBodyText"/>
        <w:rPr>
          <w:b/>
        </w:rPr>
      </w:pPr>
      <w:r>
        <w:t>Henry O. Koehler Scholarship</w:t>
      </w:r>
      <w:r w:rsidR="005D63EE">
        <w:tab/>
      </w:r>
      <w:r>
        <w:tab/>
      </w:r>
      <w:r w:rsidRPr="003A7EAC">
        <w:rPr>
          <w:b/>
        </w:rPr>
        <w:t xml:space="preserve">2011 </w:t>
      </w:r>
    </w:p>
    <w:p w14:paraId="436087BD" w14:textId="303C1CD8" w:rsidR="009978A3" w:rsidRPr="003A7EAC" w:rsidRDefault="009978A3" w:rsidP="009978A3">
      <w:pPr>
        <w:pStyle w:val="NormalBodyText"/>
        <w:rPr>
          <w:b/>
        </w:rPr>
      </w:pPr>
      <w:r>
        <w:t>Chancellor’s Scholar</w:t>
      </w:r>
      <w:r w:rsidR="005D63EE">
        <w:tab/>
      </w:r>
      <w:r>
        <w:tab/>
      </w:r>
      <w:r w:rsidRPr="003A7EAC">
        <w:rPr>
          <w:b/>
        </w:rPr>
        <w:t xml:space="preserve">2010-2012 </w:t>
      </w:r>
    </w:p>
    <w:p w14:paraId="69443673" w14:textId="0D2B4BCF" w:rsidR="009978A3" w:rsidRDefault="00150A37" w:rsidP="009978A3">
      <w:pPr>
        <w:pStyle w:val="NormalBodyText"/>
      </w:pPr>
      <w:r>
        <w:t>Edmund J. James Scholar</w:t>
      </w:r>
      <w:r w:rsidR="005D63EE">
        <w:tab/>
      </w:r>
      <w:r>
        <w:tab/>
      </w:r>
      <w:r w:rsidRPr="003A7EAC">
        <w:rPr>
          <w:b/>
        </w:rPr>
        <w:t>2009-2012</w:t>
      </w:r>
      <w:r w:rsidR="009978A3" w:rsidRPr="009978A3">
        <w:t xml:space="preserve"> </w:t>
      </w:r>
    </w:p>
    <w:p w14:paraId="78E9BCFB" w14:textId="510806A9" w:rsidR="009978A3" w:rsidRDefault="009978A3" w:rsidP="009978A3">
      <w:pPr>
        <w:pStyle w:val="NormalBodyText"/>
      </w:pPr>
      <w:r>
        <w:t>Dean’s List</w:t>
      </w:r>
      <w:r w:rsidR="005D63EE">
        <w:tab/>
      </w:r>
      <w:r>
        <w:tab/>
      </w:r>
      <w:r w:rsidRPr="003A7EAC">
        <w:rPr>
          <w:b/>
        </w:rPr>
        <w:t>2009-2012</w:t>
      </w:r>
    </w:p>
    <w:p w14:paraId="213AF219" w14:textId="0FA295F4" w:rsidR="003330E6" w:rsidRPr="001802F7" w:rsidRDefault="003330E6" w:rsidP="003330E6">
      <w:pPr>
        <w:pStyle w:val="SectionHeading"/>
        <w:rPr>
          <w:b/>
        </w:rPr>
      </w:pPr>
      <w:r>
        <w:rPr>
          <w:b/>
        </w:rPr>
        <w:t>teaching</w:t>
      </w:r>
    </w:p>
    <w:p w14:paraId="226E36A8" w14:textId="08089C1C" w:rsidR="003330E6" w:rsidRPr="007E516C" w:rsidRDefault="003330E6" w:rsidP="003330E6">
      <w:pPr>
        <w:pStyle w:val="Location"/>
      </w:pPr>
      <w:r>
        <w:t>University of Southern California</w:t>
      </w:r>
    </w:p>
    <w:p w14:paraId="793388C5" w14:textId="75584F19" w:rsidR="003330E6" w:rsidRPr="00805432" w:rsidRDefault="003330E6" w:rsidP="003330E6">
      <w:pPr>
        <w:pStyle w:val="SpaceAfter"/>
        <w:spacing w:after="0" w:line="240" w:lineRule="auto"/>
        <w:rPr>
          <w:b/>
          <w:i/>
        </w:rPr>
      </w:pPr>
      <w:r>
        <w:rPr>
          <w:b/>
        </w:rPr>
        <w:t>Lecturer</w:t>
      </w:r>
      <w:r>
        <w:rPr>
          <w:b/>
        </w:rPr>
        <w:tab/>
      </w:r>
      <w:r w:rsidRPr="00805432">
        <w:rPr>
          <w:b/>
        </w:rPr>
        <w:tab/>
      </w:r>
      <w:sdt>
        <w:sdtPr>
          <w:rPr>
            <w:b/>
          </w:rPr>
          <w:id w:val="1003476180"/>
          <w:placeholder>
            <w:docPart w:val="B8A23F89D3147E449F949C1D7567369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b/>
            </w:rPr>
            <w:t>Aug. 2016</w:t>
          </w:r>
          <w:r w:rsidRPr="00805432">
            <w:rPr>
              <w:b/>
            </w:rPr>
            <w:t>-</w:t>
          </w:r>
          <w:r>
            <w:rPr>
              <w:b/>
            </w:rPr>
            <w:t>Dec</w:t>
          </w:r>
          <w:r w:rsidR="0043522A">
            <w:rPr>
              <w:b/>
            </w:rPr>
            <w:t>.</w:t>
          </w:r>
          <w:r>
            <w:rPr>
              <w:b/>
            </w:rPr>
            <w:t xml:space="preserve"> 2016</w:t>
          </w:r>
        </w:sdtContent>
      </w:sdt>
    </w:p>
    <w:p w14:paraId="505AB0A2" w14:textId="6E4A18FC" w:rsidR="003330E6" w:rsidRDefault="00FE07C8" w:rsidP="003330E6">
      <w:pPr>
        <w:pStyle w:val="SpaceAfter"/>
        <w:spacing w:after="0" w:line="240" w:lineRule="auto"/>
        <w:rPr>
          <w:i/>
        </w:rPr>
      </w:pPr>
      <w:r>
        <w:rPr>
          <w:i/>
        </w:rPr>
        <w:t xml:space="preserve">CSCI 548: </w:t>
      </w:r>
      <w:r w:rsidR="003330E6">
        <w:rPr>
          <w:i/>
        </w:rPr>
        <w:t xml:space="preserve">Information Integration (Fall 2016) </w:t>
      </w:r>
    </w:p>
    <w:p w14:paraId="656A6D60" w14:textId="77777777" w:rsidR="003330E6" w:rsidRPr="003330E6" w:rsidRDefault="003330E6" w:rsidP="003330E6">
      <w:pPr>
        <w:pStyle w:val="SpaceAfter"/>
        <w:spacing w:after="0" w:line="240" w:lineRule="auto"/>
        <w:rPr>
          <w:i/>
        </w:rPr>
      </w:pPr>
    </w:p>
    <w:p w14:paraId="54F17377" w14:textId="77777777" w:rsidR="003330E6" w:rsidRPr="007E516C" w:rsidRDefault="003330E6" w:rsidP="003330E6">
      <w:pPr>
        <w:pStyle w:val="Location"/>
      </w:pPr>
      <w:r>
        <w:t>University of Texas at Austin</w:t>
      </w:r>
    </w:p>
    <w:p w14:paraId="4DE781AF" w14:textId="77777777" w:rsidR="003330E6" w:rsidRPr="00805432" w:rsidRDefault="003330E6" w:rsidP="003330E6">
      <w:pPr>
        <w:pStyle w:val="SpaceAfter"/>
        <w:spacing w:after="0" w:line="240" w:lineRule="auto"/>
        <w:rPr>
          <w:b/>
          <w:i/>
        </w:rPr>
      </w:pPr>
      <w:r w:rsidRPr="00805432">
        <w:rPr>
          <w:b/>
        </w:rPr>
        <w:t>Teaching Assistant</w:t>
      </w:r>
      <w:r>
        <w:rPr>
          <w:b/>
        </w:rPr>
        <w:tab/>
      </w:r>
      <w:r w:rsidRPr="00805432">
        <w:rPr>
          <w:b/>
        </w:rPr>
        <w:tab/>
      </w:r>
      <w:sdt>
        <w:sdtPr>
          <w:rPr>
            <w:b/>
          </w:rPr>
          <w:id w:val="275215266"/>
          <w:placeholder>
            <w:docPart w:val="E5E28DA36468CC44AABB76D9C9B19D48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805432">
            <w:rPr>
              <w:b/>
            </w:rPr>
            <w:t>Aug. 2012-June 2014</w:t>
          </w:r>
        </w:sdtContent>
      </w:sdt>
    </w:p>
    <w:p w14:paraId="4566EE2A" w14:textId="77777777" w:rsidR="003330E6" w:rsidRDefault="003330E6" w:rsidP="003330E6">
      <w:pPr>
        <w:pStyle w:val="SpaceAfter"/>
        <w:spacing w:after="0" w:line="240" w:lineRule="auto"/>
        <w:rPr>
          <w:i/>
        </w:rPr>
      </w:pPr>
      <w:r>
        <w:rPr>
          <w:i/>
        </w:rPr>
        <w:t xml:space="preserve">Contemporary Issues in Computer Science (Spring 2014) </w:t>
      </w:r>
    </w:p>
    <w:p w14:paraId="18CBA810" w14:textId="77777777" w:rsidR="003330E6" w:rsidRDefault="003330E6" w:rsidP="003330E6">
      <w:pPr>
        <w:pStyle w:val="SpaceAfter"/>
        <w:spacing w:after="0" w:line="240" w:lineRule="auto"/>
        <w:rPr>
          <w:i/>
        </w:rPr>
      </w:pPr>
      <w:r>
        <w:rPr>
          <w:i/>
        </w:rPr>
        <w:t>Automata Theory (Spring 2013)</w:t>
      </w:r>
    </w:p>
    <w:p w14:paraId="57FB2961" w14:textId="77777777" w:rsidR="003330E6" w:rsidRPr="00805432" w:rsidRDefault="003330E6" w:rsidP="003330E6">
      <w:pPr>
        <w:pStyle w:val="SpaceAfter"/>
        <w:spacing w:after="0" w:line="240" w:lineRule="auto"/>
        <w:rPr>
          <w:i/>
        </w:rPr>
      </w:pPr>
      <w:r>
        <w:rPr>
          <w:i/>
        </w:rPr>
        <w:t>Data Management (Falls 2013, 2012)</w:t>
      </w:r>
      <w:r>
        <w:tab/>
      </w:r>
    </w:p>
    <w:p w14:paraId="42371E7A" w14:textId="3FE9C927" w:rsidR="003330E6" w:rsidRPr="003330E6" w:rsidRDefault="003330E6" w:rsidP="003330E6">
      <w:pPr>
        <w:pStyle w:val="SpaceAfter"/>
        <w:spacing w:after="0" w:line="240" w:lineRule="auto"/>
        <w:rPr>
          <w:i/>
        </w:rPr>
      </w:pPr>
      <w:r>
        <w:rPr>
          <w:i/>
        </w:rPr>
        <w:t>Artificial Intelligence (Fall 2012)</w:t>
      </w:r>
    </w:p>
    <w:p w14:paraId="3A03D5E8" w14:textId="77777777" w:rsidR="00BF3130" w:rsidRPr="001802F7" w:rsidRDefault="003571DB">
      <w:pPr>
        <w:pStyle w:val="SectionHeading"/>
        <w:rPr>
          <w:b/>
        </w:rPr>
      </w:pPr>
      <w:r w:rsidRPr="001802F7">
        <w:rPr>
          <w:b/>
        </w:rPr>
        <w:t>EXPERIENCE</w:t>
      </w:r>
    </w:p>
    <w:p w14:paraId="6F9C9D2C" w14:textId="6983DD43" w:rsidR="00D6761F" w:rsidRDefault="00D6761F" w:rsidP="00D6761F">
      <w:pPr>
        <w:pStyle w:val="Location"/>
      </w:pPr>
      <w:r>
        <w:t>Information Sciences Institute, USC</w:t>
      </w:r>
    </w:p>
    <w:p w14:paraId="66468264" w14:textId="62F0A0DF" w:rsidR="00D6761F" w:rsidRDefault="00D6761F" w:rsidP="00D6761F">
      <w:pPr>
        <w:pStyle w:val="JobTitle"/>
      </w:pPr>
      <w:r>
        <w:t>Computer Scientist</w:t>
      </w:r>
      <w:r>
        <w:tab/>
      </w:r>
      <w:r>
        <w:tab/>
        <w:t>June 2016-Current</w:t>
      </w:r>
    </w:p>
    <w:p w14:paraId="6599E27B" w14:textId="42865801" w:rsidR="00D6761F" w:rsidRDefault="00D6761F" w:rsidP="00D6761F">
      <w:pPr>
        <w:pStyle w:val="Location"/>
        <w:rPr>
          <w:i/>
        </w:rPr>
      </w:pPr>
      <w:r>
        <w:rPr>
          <w:i/>
        </w:rPr>
        <w:t>Information Integration group</w:t>
      </w:r>
    </w:p>
    <w:p w14:paraId="36EAF4FB" w14:textId="6EC51A1F" w:rsidR="004E01EE" w:rsidRDefault="004E01EE" w:rsidP="00D6761F">
      <w:pPr>
        <w:pStyle w:val="Location"/>
      </w:pPr>
    </w:p>
    <w:p w14:paraId="6FB73C0B" w14:textId="77777777" w:rsidR="004E01EE" w:rsidRDefault="004E01EE" w:rsidP="004E01EE">
      <w:pPr>
        <w:pStyle w:val="Location"/>
      </w:pPr>
      <w:r>
        <w:t>Information Sciences Institute, USC</w:t>
      </w:r>
    </w:p>
    <w:p w14:paraId="63877006" w14:textId="406A887C" w:rsidR="004E01EE" w:rsidRDefault="004E01EE" w:rsidP="004E01EE">
      <w:pPr>
        <w:pStyle w:val="JobTitle"/>
      </w:pPr>
      <w:r>
        <w:t>AI Seminar Coordinator</w:t>
      </w:r>
      <w:r>
        <w:tab/>
      </w:r>
      <w:r>
        <w:tab/>
        <w:t>Jan. 2017-Jan. 2018</w:t>
      </w:r>
    </w:p>
    <w:p w14:paraId="1A880868" w14:textId="2F959ED5" w:rsidR="004E01EE" w:rsidRDefault="004E01EE" w:rsidP="00D6761F">
      <w:pPr>
        <w:pStyle w:val="Location"/>
      </w:pPr>
      <w:r>
        <w:rPr>
          <w:i/>
        </w:rPr>
        <w:t>Information Integration group</w:t>
      </w:r>
    </w:p>
    <w:p w14:paraId="7248D338" w14:textId="77777777" w:rsidR="00D6761F" w:rsidRDefault="00D6761F" w:rsidP="007E516C">
      <w:pPr>
        <w:pStyle w:val="Location"/>
      </w:pPr>
    </w:p>
    <w:p w14:paraId="66CE7D1B" w14:textId="1D26BDB7" w:rsidR="00D6761F" w:rsidRDefault="00D6761F" w:rsidP="007E516C">
      <w:pPr>
        <w:pStyle w:val="Location"/>
      </w:pPr>
      <w:proofErr w:type="spellStart"/>
      <w:r>
        <w:t>Capsenta</w:t>
      </w:r>
      <w:proofErr w:type="spellEnd"/>
      <w:r>
        <w:t>, Inc.</w:t>
      </w:r>
    </w:p>
    <w:p w14:paraId="3093997A" w14:textId="7F2BBA6D" w:rsidR="00D6761F" w:rsidRDefault="00D6761F" w:rsidP="00D6761F">
      <w:pPr>
        <w:pStyle w:val="JobTitle"/>
      </w:pPr>
      <w:r>
        <w:t>Semantic We</w:t>
      </w:r>
      <w:r w:rsidR="009362C3">
        <w:t>b Consultant</w:t>
      </w:r>
      <w:r w:rsidR="009362C3">
        <w:tab/>
      </w:r>
      <w:r w:rsidR="009362C3">
        <w:tab/>
        <w:t>May 2016-June 2016</w:t>
      </w:r>
    </w:p>
    <w:p w14:paraId="29739AC3" w14:textId="4ADB1118" w:rsidR="00D6761F" w:rsidRDefault="00D6761F" w:rsidP="00D6761F">
      <w:pPr>
        <w:pStyle w:val="Location"/>
      </w:pPr>
      <w:r>
        <w:rPr>
          <w:i/>
        </w:rPr>
        <w:t>Worked on integrating advanced ontology matching solutions in the company’s current products</w:t>
      </w:r>
    </w:p>
    <w:p w14:paraId="5004673E" w14:textId="77777777" w:rsidR="00D6761F" w:rsidRDefault="00D6761F" w:rsidP="007E516C">
      <w:pPr>
        <w:pStyle w:val="Location"/>
      </w:pPr>
    </w:p>
    <w:p w14:paraId="5E40C7F9" w14:textId="6DFE4E07" w:rsidR="007E516C" w:rsidRDefault="007E516C" w:rsidP="007E516C">
      <w:pPr>
        <w:pStyle w:val="Location"/>
      </w:pPr>
      <w:r>
        <w:t>University of Texas at Austin</w:t>
      </w:r>
    </w:p>
    <w:p w14:paraId="76448733" w14:textId="698C13A0" w:rsidR="007E516C" w:rsidRDefault="007E516C" w:rsidP="007E516C">
      <w:pPr>
        <w:pStyle w:val="JobTitle"/>
      </w:pPr>
      <w:r>
        <w:t>Graduate Research Assistant</w:t>
      </w:r>
      <w:r w:rsidR="005D63EE">
        <w:tab/>
      </w:r>
      <w:r>
        <w:tab/>
        <w:t>June 2014-</w:t>
      </w:r>
      <w:r w:rsidR="00D6761F">
        <w:t>May 2016</w:t>
      </w:r>
    </w:p>
    <w:p w14:paraId="3A64B2CA" w14:textId="3E03B75F" w:rsidR="007E516C" w:rsidRDefault="007E516C" w:rsidP="007E516C">
      <w:pPr>
        <w:pStyle w:val="Location"/>
      </w:pPr>
      <w:r>
        <w:rPr>
          <w:i/>
        </w:rPr>
        <w:t xml:space="preserve">Research group of Daniel P. </w:t>
      </w:r>
      <w:proofErr w:type="spellStart"/>
      <w:r>
        <w:rPr>
          <w:i/>
        </w:rPr>
        <w:t>Miranker</w:t>
      </w:r>
      <w:proofErr w:type="spellEnd"/>
    </w:p>
    <w:p w14:paraId="442BC567" w14:textId="77777777" w:rsidR="007E516C" w:rsidRDefault="007E516C" w:rsidP="00FF3F9A">
      <w:pPr>
        <w:pStyle w:val="Location"/>
      </w:pPr>
    </w:p>
    <w:p w14:paraId="4031EE56" w14:textId="77777777" w:rsidR="00FF3F9A" w:rsidRPr="00FF3F9A" w:rsidRDefault="00FF3F9A" w:rsidP="00FF3F9A">
      <w:pPr>
        <w:pStyle w:val="Location"/>
      </w:pPr>
      <w:r>
        <w:lastRenderedPageBreak/>
        <w:t>CareerBuilder</w:t>
      </w:r>
      <w:r w:rsidR="00A54EB9">
        <w:t xml:space="preserve"> LLC</w:t>
      </w:r>
      <w:r>
        <w:t>, Norcross, Georgia</w:t>
      </w:r>
    </w:p>
    <w:p w14:paraId="569136E7" w14:textId="130B641D" w:rsidR="00FF3F9A" w:rsidRDefault="00FF3F9A" w:rsidP="00FF3F9A">
      <w:pPr>
        <w:pStyle w:val="Location"/>
      </w:pPr>
      <w:r w:rsidRPr="00FF3F9A">
        <w:rPr>
          <w:b/>
        </w:rPr>
        <w:t>Data Scientist Intern</w:t>
      </w:r>
      <w:r w:rsidRPr="00FF3F9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5D63EE">
        <w:tab/>
      </w:r>
      <w:r>
        <w:rPr>
          <w:b/>
        </w:rPr>
        <w:t>May 2015</w:t>
      </w:r>
      <w:r w:rsidRPr="00FF3F9A">
        <w:rPr>
          <w:b/>
        </w:rPr>
        <w:t>-</w:t>
      </w:r>
      <w:r>
        <w:rPr>
          <w:b/>
        </w:rPr>
        <w:t>Aug</w:t>
      </w:r>
      <w:r w:rsidR="005D63EE">
        <w:rPr>
          <w:b/>
        </w:rPr>
        <w:t>.</w:t>
      </w:r>
      <w:r w:rsidRPr="00FF3F9A">
        <w:rPr>
          <w:b/>
        </w:rPr>
        <w:t xml:space="preserve"> 201</w:t>
      </w:r>
      <w:r>
        <w:rPr>
          <w:b/>
        </w:rPr>
        <w:t>5</w:t>
      </w:r>
    </w:p>
    <w:p w14:paraId="6F975DBC" w14:textId="436FFDB4" w:rsidR="00BB09E9" w:rsidRPr="007E516C" w:rsidRDefault="007E516C" w:rsidP="007E516C">
      <w:pPr>
        <w:pStyle w:val="Location"/>
        <w:rPr>
          <w:i/>
        </w:rPr>
      </w:pPr>
      <w:r w:rsidRPr="007E516C">
        <w:rPr>
          <w:i/>
        </w:rPr>
        <w:t>Worked in the R&amp;D team on the Recruitment Edge and Company Normalization products</w:t>
      </w:r>
    </w:p>
    <w:p w14:paraId="60B757A7" w14:textId="77777777" w:rsidR="0043773D" w:rsidRDefault="0043773D" w:rsidP="003330E6">
      <w:pPr>
        <w:pStyle w:val="SpaceAfter"/>
        <w:spacing w:after="0" w:line="240" w:lineRule="auto"/>
        <w:ind w:left="0"/>
        <w:rPr>
          <w:i/>
        </w:rPr>
      </w:pPr>
    </w:p>
    <w:p w14:paraId="74AA9A4D" w14:textId="77777777" w:rsidR="0043773D" w:rsidRDefault="0043773D" w:rsidP="0043773D">
      <w:pPr>
        <w:pStyle w:val="Location"/>
      </w:pPr>
      <w:r>
        <w:t>Rackspace, the Open Cloud Company</w:t>
      </w:r>
      <w:r w:rsidR="00FF3F9A">
        <w:t>, San Antonio, Texas</w:t>
      </w:r>
    </w:p>
    <w:p w14:paraId="4FEE66BF" w14:textId="6F989299" w:rsidR="0043773D" w:rsidRDefault="003B7F02" w:rsidP="0043773D">
      <w:pPr>
        <w:pStyle w:val="JobTitle"/>
      </w:pPr>
      <w:r>
        <w:t>Summer</w:t>
      </w:r>
      <w:r w:rsidR="00F43C28">
        <w:t xml:space="preserve"> </w:t>
      </w:r>
      <w:r w:rsidR="0043773D">
        <w:t>Intern</w:t>
      </w:r>
      <w:r w:rsidR="005D63EE">
        <w:tab/>
      </w:r>
      <w:r w:rsidR="0043773D">
        <w:tab/>
        <w:t>May 2013-July 2013</w:t>
      </w:r>
    </w:p>
    <w:p w14:paraId="07E88116" w14:textId="77777777" w:rsidR="0043773D" w:rsidRDefault="0043773D" w:rsidP="0043773D">
      <w:pPr>
        <w:pStyle w:val="SpaceAfter"/>
        <w:spacing w:after="0" w:line="240" w:lineRule="auto"/>
        <w:rPr>
          <w:i/>
        </w:rPr>
      </w:pPr>
      <w:r>
        <w:rPr>
          <w:i/>
        </w:rPr>
        <w:t>Worked on the Big Data team</w:t>
      </w:r>
      <w:r w:rsidR="00444C3D">
        <w:rPr>
          <w:i/>
        </w:rPr>
        <w:t xml:space="preserve"> helping with a new </w:t>
      </w:r>
      <w:r w:rsidR="00693FA8">
        <w:rPr>
          <w:i/>
        </w:rPr>
        <w:t xml:space="preserve">Hadoop-based </w:t>
      </w:r>
      <w:r w:rsidR="00444C3D">
        <w:rPr>
          <w:i/>
        </w:rPr>
        <w:t>product roll-out</w:t>
      </w:r>
    </w:p>
    <w:p w14:paraId="7DACD858" w14:textId="77777777" w:rsidR="0043773D" w:rsidRDefault="0043773D" w:rsidP="0043773D">
      <w:pPr>
        <w:pStyle w:val="SpaceAfter"/>
        <w:spacing w:after="0" w:line="240" w:lineRule="auto"/>
        <w:rPr>
          <w:i/>
        </w:rPr>
      </w:pPr>
    </w:p>
    <w:p w14:paraId="6AF4A060" w14:textId="77777777" w:rsidR="0043773D" w:rsidRDefault="0043773D" w:rsidP="0043773D">
      <w:pPr>
        <w:pStyle w:val="Location"/>
      </w:pPr>
      <w:r>
        <w:t>National Center for Supercomputing Applications</w:t>
      </w:r>
      <w:r w:rsidR="00FF3F9A">
        <w:t>, Urbana, Illinois</w:t>
      </w:r>
    </w:p>
    <w:p w14:paraId="45B97F2E" w14:textId="4B3CE3EE" w:rsidR="0043773D" w:rsidRDefault="0043773D" w:rsidP="0043773D">
      <w:pPr>
        <w:pStyle w:val="JobTitle"/>
      </w:pPr>
      <w:r>
        <w:t>Undergraduate Research Intern</w:t>
      </w:r>
      <w:r w:rsidR="005D63EE">
        <w:tab/>
      </w:r>
      <w:r>
        <w:tab/>
        <w:t>May 2011-Aug. 2011</w:t>
      </w:r>
    </w:p>
    <w:p w14:paraId="7850EEBC" w14:textId="77777777" w:rsidR="0043773D" w:rsidRDefault="0043773D" w:rsidP="0043773D">
      <w:pPr>
        <w:pStyle w:val="SpaceAfter"/>
        <w:spacing w:after="0" w:line="240" w:lineRule="auto"/>
        <w:rPr>
          <w:i/>
        </w:rPr>
      </w:pPr>
      <w:r w:rsidRPr="0043773D">
        <w:rPr>
          <w:i/>
        </w:rPr>
        <w:t>Developed scalable machine learning techniques to automate digital handwriting transcription of terabyte-level US census data</w:t>
      </w:r>
    </w:p>
    <w:p w14:paraId="53E39922" w14:textId="77777777" w:rsidR="0043773D" w:rsidRDefault="0043773D" w:rsidP="0043773D">
      <w:pPr>
        <w:pStyle w:val="Location"/>
      </w:pPr>
    </w:p>
    <w:p w14:paraId="5D768A7C" w14:textId="77777777" w:rsidR="0043773D" w:rsidRDefault="0043773D" w:rsidP="0043773D">
      <w:pPr>
        <w:pStyle w:val="Location"/>
      </w:pPr>
      <w:r>
        <w:t>University of Illinois at Urbana-Champaign</w:t>
      </w:r>
    </w:p>
    <w:p w14:paraId="27ABAEC9" w14:textId="7A00EE1C" w:rsidR="0043773D" w:rsidRDefault="0043773D" w:rsidP="0043773D">
      <w:pPr>
        <w:pStyle w:val="JobTitle"/>
      </w:pPr>
      <w:r>
        <w:t>Camp Counselor</w:t>
      </w:r>
      <w:r w:rsidR="005D63EE">
        <w:tab/>
      </w:r>
      <w:r>
        <w:tab/>
        <w:t>May 2010-Aug. 2010</w:t>
      </w:r>
    </w:p>
    <w:p w14:paraId="005D128A" w14:textId="77777777" w:rsidR="0043773D" w:rsidRPr="0043773D" w:rsidRDefault="0043773D" w:rsidP="0043773D">
      <w:pPr>
        <w:pStyle w:val="JobTitle"/>
        <w:rPr>
          <w:b w:val="0"/>
          <w:i/>
        </w:rPr>
      </w:pPr>
      <w:r w:rsidRPr="0043773D">
        <w:rPr>
          <w:b w:val="0"/>
          <w:i/>
        </w:rPr>
        <w:t>Designed STEM exercises for high-school students, and supervised them thereof</w:t>
      </w:r>
    </w:p>
    <w:p w14:paraId="2F7C1286" w14:textId="77777777" w:rsidR="007E516C" w:rsidRDefault="007E516C" w:rsidP="0043773D">
      <w:pPr>
        <w:pStyle w:val="SpaceAfter"/>
        <w:spacing w:after="0" w:line="240" w:lineRule="auto"/>
        <w:rPr>
          <w:b/>
        </w:rPr>
      </w:pPr>
    </w:p>
    <w:p w14:paraId="45DF6BEE" w14:textId="5449E0AB" w:rsidR="007E516C" w:rsidRPr="007E516C" w:rsidRDefault="007E516C" w:rsidP="007E516C">
      <w:pPr>
        <w:pStyle w:val="Location"/>
      </w:pPr>
      <w:r>
        <w:t>University of Illinois at Urbana-Champaign</w:t>
      </w:r>
    </w:p>
    <w:p w14:paraId="0D9CF07B" w14:textId="10BBA169" w:rsidR="0043773D" w:rsidRPr="00805432" w:rsidRDefault="0043773D" w:rsidP="0043773D">
      <w:pPr>
        <w:pStyle w:val="SpaceAfter"/>
        <w:spacing w:after="0" w:line="240" w:lineRule="auto"/>
        <w:rPr>
          <w:b/>
          <w:i/>
        </w:rPr>
      </w:pPr>
      <w:r>
        <w:rPr>
          <w:b/>
        </w:rPr>
        <w:t>Freshman Research Intern</w:t>
      </w:r>
      <w:r w:rsidR="005D63EE">
        <w:rPr>
          <w:b/>
        </w:rPr>
        <w:tab/>
      </w:r>
      <w:r w:rsidRPr="00805432">
        <w:rPr>
          <w:b/>
        </w:rPr>
        <w:tab/>
      </w:r>
      <w:sdt>
        <w:sdtPr>
          <w:rPr>
            <w:b/>
          </w:rPr>
          <w:id w:val="1579244833"/>
          <w:placeholder>
            <w:docPart w:val="E520C113E5B44FBAA450F0B9F21F461D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7E516C" w:rsidRPr="007E516C">
            <w:rPr>
              <w:b/>
            </w:rPr>
            <w:t>May 2010-Aug. 2010</w:t>
          </w:r>
        </w:sdtContent>
      </w:sdt>
    </w:p>
    <w:p w14:paraId="58C268F0" w14:textId="77777777" w:rsidR="00BF3130" w:rsidRPr="0043773D" w:rsidRDefault="0043773D" w:rsidP="00B11D7C">
      <w:pPr>
        <w:pStyle w:val="SpaceAfter"/>
        <w:spacing w:after="0" w:line="240" w:lineRule="auto"/>
        <w:rPr>
          <w:i/>
        </w:rPr>
      </w:pPr>
      <w:r w:rsidRPr="0043773D">
        <w:rPr>
          <w:i/>
        </w:rPr>
        <w:t>Helped to automate biomedical image processing tasks using the ImageJ software tool</w:t>
      </w:r>
      <w:r w:rsidR="00B11D7C" w:rsidRPr="0043773D">
        <w:rPr>
          <w:i/>
        </w:rPr>
        <w:tab/>
      </w:r>
      <w:r w:rsidR="00B11D7C" w:rsidRPr="0043773D">
        <w:rPr>
          <w:i/>
        </w:rPr>
        <w:tab/>
      </w:r>
      <w:r w:rsidR="00B11D7C" w:rsidRPr="0043773D">
        <w:rPr>
          <w:i/>
        </w:rPr>
        <w:tab/>
      </w:r>
    </w:p>
    <w:p w14:paraId="3540A79F" w14:textId="77777777" w:rsidR="006B6FB5" w:rsidRPr="001802F7" w:rsidRDefault="006B6FB5" w:rsidP="006B6FB5">
      <w:pPr>
        <w:pStyle w:val="SectionHeading"/>
        <w:rPr>
          <w:b/>
        </w:rPr>
      </w:pPr>
      <w:r w:rsidRPr="001802F7">
        <w:rPr>
          <w:b/>
        </w:rPr>
        <w:t>SKILLS</w:t>
      </w:r>
    </w:p>
    <w:p w14:paraId="2D3192ED" w14:textId="787199D4" w:rsidR="009C2C4A" w:rsidRPr="009C2C4A" w:rsidRDefault="009C2C4A" w:rsidP="009A639F">
      <w:pPr>
        <w:pStyle w:val="NormalBodyText"/>
        <w:numPr>
          <w:ilvl w:val="0"/>
          <w:numId w:val="14"/>
        </w:numPr>
      </w:pPr>
      <w:r>
        <w:rPr>
          <w:b/>
        </w:rPr>
        <w:t>Specialties</w:t>
      </w:r>
      <w:r>
        <w:t xml:space="preserve"> –</w:t>
      </w:r>
      <w:r w:rsidR="00FC4B23">
        <w:t xml:space="preserve"> Information Integration</w:t>
      </w:r>
      <w:r w:rsidR="004651B1">
        <w:t>, Natural Language Processing</w:t>
      </w:r>
      <w:r w:rsidR="00FC4B23">
        <w:t>,</w:t>
      </w:r>
      <w:r w:rsidR="00FC4B23" w:rsidRPr="00FC4B23">
        <w:t xml:space="preserve"> </w:t>
      </w:r>
      <w:r w:rsidR="004E7844">
        <w:t xml:space="preserve">Semantic Web, Data Mining, </w:t>
      </w:r>
      <w:r w:rsidR="00FC4B23">
        <w:t>Machine Learning</w:t>
      </w:r>
    </w:p>
    <w:p w14:paraId="0C6B420D" w14:textId="7269C427" w:rsidR="006B6FB5" w:rsidRDefault="006B6FB5" w:rsidP="009A639F">
      <w:pPr>
        <w:pStyle w:val="NormalBodyText"/>
        <w:numPr>
          <w:ilvl w:val="0"/>
          <w:numId w:val="14"/>
        </w:numPr>
      </w:pPr>
      <w:r w:rsidRPr="0023541B">
        <w:rPr>
          <w:b/>
        </w:rPr>
        <w:t>Languages</w:t>
      </w:r>
      <w:r>
        <w:t xml:space="preserve">– </w:t>
      </w:r>
      <w:proofErr w:type="gramStart"/>
      <w:r w:rsidR="00FC4B23">
        <w:t>Python ,</w:t>
      </w:r>
      <w:proofErr w:type="gramEnd"/>
      <w:r w:rsidR="00FC4B23">
        <w:t xml:space="preserve"> </w:t>
      </w:r>
      <w:r>
        <w:t xml:space="preserve">Java, C/C++, </w:t>
      </w:r>
      <w:r w:rsidR="001C3782">
        <w:t xml:space="preserve"> </w:t>
      </w:r>
      <w:r w:rsidR="003B7F02">
        <w:t xml:space="preserve">MATLAB, </w:t>
      </w:r>
      <w:r>
        <w:t>SQL,</w:t>
      </w:r>
      <w:r w:rsidR="009C2C4A">
        <w:t xml:space="preserve"> SPARQL,</w:t>
      </w:r>
      <w:r>
        <w:t xml:space="preserve"> </w:t>
      </w:r>
      <w:r w:rsidR="009C2C4A">
        <w:t>Latex</w:t>
      </w:r>
    </w:p>
    <w:p w14:paraId="4AA24EB3" w14:textId="65365F2B" w:rsidR="006B6FB5" w:rsidRDefault="006B6FB5" w:rsidP="009A639F">
      <w:pPr>
        <w:pStyle w:val="NormalBodyText"/>
        <w:numPr>
          <w:ilvl w:val="0"/>
          <w:numId w:val="14"/>
        </w:numPr>
      </w:pPr>
      <w:r w:rsidRPr="006B6FB5">
        <w:rPr>
          <w:b/>
        </w:rPr>
        <w:t>Systems</w:t>
      </w:r>
      <w:r w:rsidR="006F35A5">
        <w:rPr>
          <w:b/>
        </w:rPr>
        <w:t xml:space="preserve">, </w:t>
      </w:r>
      <w:r w:rsidR="003B7F02">
        <w:rPr>
          <w:b/>
        </w:rPr>
        <w:t>Tools</w:t>
      </w:r>
      <w:r w:rsidR="006F35A5">
        <w:rPr>
          <w:b/>
        </w:rPr>
        <w:t xml:space="preserve"> and Packages</w:t>
      </w:r>
      <w:r>
        <w:t xml:space="preserve">– </w:t>
      </w:r>
      <w:proofErr w:type="spellStart"/>
      <w:r w:rsidR="006F35A5">
        <w:t>PyCharm</w:t>
      </w:r>
      <w:proofErr w:type="spellEnd"/>
      <w:r>
        <w:t xml:space="preserve">, </w:t>
      </w:r>
      <w:r w:rsidR="006F35A5">
        <w:t>A</w:t>
      </w:r>
      <w:r w:rsidR="004E7844">
        <w:t xml:space="preserve">mazon </w:t>
      </w:r>
      <w:r w:rsidR="006F35A5">
        <w:t>W</w:t>
      </w:r>
      <w:r w:rsidR="004E7844">
        <w:t xml:space="preserve">eb </w:t>
      </w:r>
      <w:r w:rsidR="006F35A5">
        <w:t>S</w:t>
      </w:r>
      <w:r w:rsidR="004E7844">
        <w:t>ervices</w:t>
      </w:r>
      <w:r w:rsidR="006F35A5">
        <w:t xml:space="preserve">, </w:t>
      </w:r>
      <w:proofErr w:type="spellStart"/>
      <w:r w:rsidR="006F35A5">
        <w:t>SciKit</w:t>
      </w:r>
      <w:proofErr w:type="spellEnd"/>
      <w:r w:rsidR="006F35A5">
        <w:t xml:space="preserve"> Learn, t-SNE, </w:t>
      </w:r>
      <w:proofErr w:type="spellStart"/>
      <w:r w:rsidR="006F35A5">
        <w:t>NetworkX</w:t>
      </w:r>
      <w:proofErr w:type="spellEnd"/>
      <w:r w:rsidR="006F35A5">
        <w:t xml:space="preserve">, </w:t>
      </w:r>
      <w:proofErr w:type="spellStart"/>
      <w:r w:rsidR="006F35A5">
        <w:t>TensorFlow</w:t>
      </w:r>
      <w:proofErr w:type="spellEnd"/>
      <w:r w:rsidR="006F35A5">
        <w:t xml:space="preserve">, </w:t>
      </w:r>
      <w:r>
        <w:t>Microsoft Azure</w:t>
      </w:r>
      <w:r w:rsidR="00A54EB9">
        <w:t>, Eclipse IDE</w:t>
      </w:r>
      <w:r w:rsidR="003B7F02">
        <w:rPr>
          <w:b/>
        </w:rPr>
        <w:t xml:space="preserve">, </w:t>
      </w:r>
      <w:r w:rsidR="003B7F02">
        <w:t xml:space="preserve">Weka, </w:t>
      </w:r>
      <w:proofErr w:type="spellStart"/>
      <w:r>
        <w:t>LibSVM</w:t>
      </w:r>
      <w:proofErr w:type="spellEnd"/>
      <w:r w:rsidR="003B7F02">
        <w:t>,</w:t>
      </w:r>
      <w:r>
        <w:t xml:space="preserve"> </w:t>
      </w:r>
      <w:proofErr w:type="spellStart"/>
      <w:r w:rsidR="00B13272">
        <w:t>SecondString</w:t>
      </w:r>
      <w:proofErr w:type="spellEnd"/>
      <w:r w:rsidR="00B13272">
        <w:t>, F</w:t>
      </w:r>
      <w:r w:rsidR="003B7F02">
        <w:t>EBRL</w:t>
      </w:r>
      <w:r w:rsidR="00B13272">
        <w:t xml:space="preserve">, </w:t>
      </w:r>
      <w:r w:rsidR="00A54EB9">
        <w:t>Lucene</w:t>
      </w:r>
      <w:r w:rsidR="009C2C4A">
        <w:t>, Mallet</w:t>
      </w:r>
    </w:p>
    <w:p w14:paraId="4FB1F993" w14:textId="77777777" w:rsidR="006B6FB5" w:rsidRPr="001802F7" w:rsidRDefault="006B6FB5" w:rsidP="006B6FB5">
      <w:pPr>
        <w:pStyle w:val="SectionHeading"/>
        <w:rPr>
          <w:b/>
        </w:rPr>
      </w:pPr>
      <w:r w:rsidRPr="001802F7">
        <w:rPr>
          <w:b/>
        </w:rPr>
        <w:t>LANGUAGES</w:t>
      </w:r>
    </w:p>
    <w:p w14:paraId="79C0605A" w14:textId="305BA4D3" w:rsidR="006B6FB5" w:rsidRDefault="009A639F" w:rsidP="009A639F">
      <w:pPr>
        <w:pStyle w:val="NormalBodyText"/>
        <w:numPr>
          <w:ilvl w:val="0"/>
          <w:numId w:val="13"/>
        </w:numPr>
      </w:pPr>
      <w:r>
        <w:rPr>
          <w:b/>
        </w:rPr>
        <w:t>Native</w:t>
      </w:r>
      <w:r w:rsidR="006B6FB5">
        <w:t xml:space="preserve"> – </w:t>
      </w:r>
      <w:r>
        <w:t>English, Hindi</w:t>
      </w:r>
    </w:p>
    <w:p w14:paraId="643D68BC" w14:textId="1E22C99F" w:rsidR="006B6FB5" w:rsidRDefault="009A639F" w:rsidP="009A639F">
      <w:pPr>
        <w:pStyle w:val="NormalBodyText"/>
        <w:numPr>
          <w:ilvl w:val="0"/>
          <w:numId w:val="13"/>
        </w:numPr>
      </w:pPr>
      <w:r>
        <w:rPr>
          <w:b/>
        </w:rPr>
        <w:t>Fluent</w:t>
      </w:r>
      <w:r w:rsidR="006B6FB5">
        <w:rPr>
          <w:b/>
        </w:rPr>
        <w:t xml:space="preserve"> </w:t>
      </w:r>
      <w:r w:rsidR="006B6FB5">
        <w:t xml:space="preserve">– </w:t>
      </w:r>
      <w:r>
        <w:t>Bengali</w:t>
      </w:r>
    </w:p>
    <w:p w14:paraId="14BEB759" w14:textId="3F857A39" w:rsidR="00BC27BA" w:rsidRPr="001802F7" w:rsidRDefault="00BC27BA" w:rsidP="00BC27BA">
      <w:pPr>
        <w:pStyle w:val="SectionHeading"/>
        <w:rPr>
          <w:b/>
        </w:rPr>
      </w:pPr>
      <w:r>
        <w:rPr>
          <w:b/>
        </w:rPr>
        <w:t>PROFESSIONAL</w:t>
      </w:r>
      <w:r w:rsidRPr="001802F7">
        <w:rPr>
          <w:b/>
        </w:rPr>
        <w:t xml:space="preserve"> service</w:t>
      </w:r>
    </w:p>
    <w:p w14:paraId="60EE6ABF" w14:textId="2485500F" w:rsidR="00CF4158" w:rsidRPr="00CF4158" w:rsidRDefault="00CF4158" w:rsidP="00CF4158">
      <w:pPr>
        <w:pStyle w:val="NormalBodyText"/>
        <w:numPr>
          <w:ilvl w:val="0"/>
          <w:numId w:val="10"/>
        </w:numPr>
      </w:pPr>
      <w:r w:rsidRPr="008D00B1">
        <w:rPr>
          <w:b/>
        </w:rPr>
        <w:t>Reviewer,</w:t>
      </w:r>
      <w:r>
        <w:t xml:space="preserve"> Information, 2018</w:t>
      </w:r>
    </w:p>
    <w:p w14:paraId="1242196A" w14:textId="0CD5A764" w:rsidR="008D00B1" w:rsidRPr="008D00B1" w:rsidRDefault="008D00B1" w:rsidP="00C24F71">
      <w:pPr>
        <w:pStyle w:val="NormalBodyText"/>
        <w:numPr>
          <w:ilvl w:val="0"/>
          <w:numId w:val="10"/>
        </w:numPr>
      </w:pPr>
      <w:r w:rsidRPr="008D00B1">
        <w:rPr>
          <w:b/>
        </w:rPr>
        <w:t>Reviewer,</w:t>
      </w:r>
      <w:r>
        <w:t xml:space="preserve"> Scientific Programming, 2018</w:t>
      </w:r>
    </w:p>
    <w:p w14:paraId="4958DD7C" w14:textId="2252778B" w:rsidR="00676C4C" w:rsidRPr="00676C4C" w:rsidRDefault="00676C4C" w:rsidP="00C24F71">
      <w:pPr>
        <w:pStyle w:val="NormalBodyText"/>
        <w:numPr>
          <w:ilvl w:val="0"/>
          <w:numId w:val="10"/>
        </w:numPr>
      </w:pPr>
      <w:r w:rsidRPr="00676C4C">
        <w:rPr>
          <w:b/>
        </w:rPr>
        <w:t>Program Committee Member,</w:t>
      </w:r>
      <w:r>
        <w:t xml:space="preserve"> International Workshop on Semantic Web for Social Good, ISWC 2018</w:t>
      </w:r>
    </w:p>
    <w:p w14:paraId="1F03CE41" w14:textId="2EECB141" w:rsidR="00676C4C" w:rsidRPr="00676C4C" w:rsidRDefault="00676C4C" w:rsidP="00C24F71">
      <w:pPr>
        <w:pStyle w:val="NormalBodyText"/>
        <w:numPr>
          <w:ilvl w:val="0"/>
          <w:numId w:val="10"/>
        </w:numPr>
      </w:pPr>
      <w:proofErr w:type="spellStart"/>
      <w:r w:rsidRPr="00676C4C">
        <w:rPr>
          <w:b/>
        </w:rPr>
        <w:t>FigShare</w:t>
      </w:r>
      <w:proofErr w:type="spellEnd"/>
      <w:r w:rsidRPr="00676C4C">
        <w:rPr>
          <w:b/>
        </w:rPr>
        <w:t xml:space="preserve"> Ambassador,</w:t>
      </w:r>
      <w:r>
        <w:t xml:space="preserve"> 2018</w:t>
      </w:r>
    </w:p>
    <w:p w14:paraId="1EB0DBC4" w14:textId="02D42107" w:rsidR="00F67A9A" w:rsidRPr="00F67A9A" w:rsidRDefault="00F67A9A" w:rsidP="00C24F71">
      <w:pPr>
        <w:pStyle w:val="NormalBodyText"/>
        <w:numPr>
          <w:ilvl w:val="0"/>
          <w:numId w:val="10"/>
        </w:numPr>
      </w:pPr>
      <w:r w:rsidRPr="00F67A9A">
        <w:rPr>
          <w:b/>
        </w:rPr>
        <w:t>Program Committee Member (Research; Posters and demos),</w:t>
      </w:r>
      <w:r>
        <w:t xml:space="preserve"> International Semantic Web Conference (ISWC), 2018</w:t>
      </w:r>
    </w:p>
    <w:p w14:paraId="2AE67058" w14:textId="5CBF1E73" w:rsidR="00C87F7E" w:rsidRPr="00C87F7E" w:rsidRDefault="00C87F7E" w:rsidP="00C87F7E">
      <w:pPr>
        <w:pStyle w:val="NormalBodyText"/>
        <w:numPr>
          <w:ilvl w:val="0"/>
          <w:numId w:val="10"/>
        </w:numPr>
      </w:pPr>
      <w:r w:rsidRPr="00B02314">
        <w:rPr>
          <w:b/>
        </w:rPr>
        <w:t>Co-Chair,</w:t>
      </w:r>
      <w:r>
        <w:t xml:space="preserve"> </w:t>
      </w:r>
      <w:r w:rsidR="00193F83">
        <w:t>workshop on Deep Learning for Knowledge Graphs and Semantic Technologies</w:t>
      </w:r>
      <w:r>
        <w:t xml:space="preserve">, to be held at the Extended Semantic Web Conference (ESWC) in </w:t>
      </w:r>
      <w:proofErr w:type="gramStart"/>
      <w:r>
        <w:t>Crete ,</w:t>
      </w:r>
      <w:proofErr w:type="gramEnd"/>
      <w:r>
        <w:t xml:space="preserve"> Greece 2018</w:t>
      </w:r>
    </w:p>
    <w:p w14:paraId="7CFE96BB" w14:textId="3FACD5F0" w:rsidR="003918C5" w:rsidRDefault="003918C5" w:rsidP="003918C5">
      <w:pPr>
        <w:pStyle w:val="NormalBodyText"/>
        <w:numPr>
          <w:ilvl w:val="0"/>
          <w:numId w:val="10"/>
        </w:numPr>
      </w:pPr>
      <w:r w:rsidRPr="00DA15D5">
        <w:rPr>
          <w:b/>
        </w:rPr>
        <w:t>Guest Editorial Board</w:t>
      </w:r>
      <w:r>
        <w:t>, Special Issue on Representation Learning for the Semantic Web, Journal of Web Semantics</w:t>
      </w:r>
      <w:r w:rsidR="00301DA6">
        <w:t xml:space="preserve"> (2018)</w:t>
      </w:r>
    </w:p>
    <w:p w14:paraId="53180984" w14:textId="242749AC" w:rsidR="003918C5" w:rsidRPr="003918C5" w:rsidRDefault="003918C5" w:rsidP="00546F74">
      <w:pPr>
        <w:pStyle w:val="NormalBodyText"/>
        <w:numPr>
          <w:ilvl w:val="0"/>
          <w:numId w:val="10"/>
        </w:numPr>
      </w:pPr>
      <w:r w:rsidRPr="00B02314">
        <w:rPr>
          <w:b/>
        </w:rPr>
        <w:t>Co-Chair</w:t>
      </w:r>
      <w:r w:rsidR="00676C4C">
        <w:rPr>
          <w:b/>
        </w:rPr>
        <w:t xml:space="preserve">, </w:t>
      </w:r>
      <w:proofErr w:type="spellStart"/>
      <w:r w:rsidR="00676C4C">
        <w:t>BigNet</w:t>
      </w:r>
      <w:proofErr w:type="spellEnd"/>
      <w:r>
        <w:t xml:space="preserve"> workshop, to be held at the ACM </w:t>
      </w:r>
      <w:r w:rsidR="00F67A9A">
        <w:t xml:space="preserve">The </w:t>
      </w:r>
      <w:r>
        <w:t>Web Conference (for</w:t>
      </w:r>
      <w:r w:rsidR="008D00B1">
        <w:t>merly known as ACM WWW) in Lyon</w:t>
      </w:r>
      <w:r>
        <w:t>, France 2018</w:t>
      </w:r>
    </w:p>
    <w:p w14:paraId="39B2DD26" w14:textId="093E8CD1" w:rsidR="00DA15D5" w:rsidRDefault="00DA15D5" w:rsidP="00546F74">
      <w:pPr>
        <w:pStyle w:val="NormalBodyText"/>
        <w:numPr>
          <w:ilvl w:val="0"/>
          <w:numId w:val="10"/>
        </w:numPr>
      </w:pPr>
      <w:r w:rsidRPr="00DA15D5">
        <w:rPr>
          <w:b/>
        </w:rPr>
        <w:t>Guest Editorial Board</w:t>
      </w:r>
      <w:r>
        <w:t>, Special Issue on Semantic Deep Learning, Semantic Web Journal</w:t>
      </w:r>
      <w:r w:rsidR="00301DA6">
        <w:t xml:space="preserve"> (2018)</w:t>
      </w:r>
    </w:p>
    <w:p w14:paraId="302CECA7" w14:textId="51FD652F" w:rsidR="00F977A1" w:rsidRDefault="00F977A1" w:rsidP="00546F74">
      <w:pPr>
        <w:pStyle w:val="NormalBodyText"/>
        <w:numPr>
          <w:ilvl w:val="0"/>
          <w:numId w:val="10"/>
        </w:numPr>
      </w:pPr>
      <w:r>
        <w:rPr>
          <w:b/>
        </w:rPr>
        <w:t xml:space="preserve">Judge, </w:t>
      </w:r>
      <w:r>
        <w:t>Virtual Poster Showcase at the American Geophysical Union Fall Meeting, 2017</w:t>
      </w:r>
    </w:p>
    <w:p w14:paraId="011F9E4F" w14:textId="48384522" w:rsidR="0029163F" w:rsidRDefault="00B96DB3" w:rsidP="00546F74">
      <w:pPr>
        <w:pStyle w:val="NormalBodyText"/>
        <w:numPr>
          <w:ilvl w:val="0"/>
          <w:numId w:val="10"/>
        </w:numPr>
      </w:pPr>
      <w:r>
        <w:rPr>
          <w:b/>
        </w:rPr>
        <w:t>Program Committee Member</w:t>
      </w:r>
      <w:r w:rsidR="0029163F">
        <w:rPr>
          <w:b/>
        </w:rPr>
        <w:t xml:space="preserve">, </w:t>
      </w:r>
      <w:r w:rsidR="0029163F">
        <w:t>1</w:t>
      </w:r>
      <w:r w:rsidR="0029163F" w:rsidRPr="0029163F">
        <w:rPr>
          <w:vertAlign w:val="superscript"/>
        </w:rPr>
        <w:t>st</w:t>
      </w:r>
      <w:r w:rsidR="0029163F">
        <w:t xml:space="preserve"> Workshop on Knowledge Base Construction, Reasoning and Mining (KBCOM), co-held with ACM WSDM</w:t>
      </w:r>
      <w:r>
        <w:t xml:space="preserve"> Conference</w:t>
      </w:r>
      <w:r w:rsidR="0029163F">
        <w:t xml:space="preserve"> 2018</w:t>
      </w:r>
    </w:p>
    <w:p w14:paraId="70899F30" w14:textId="59B4D43A" w:rsidR="00DA15D5" w:rsidRDefault="00DA15D5" w:rsidP="00546F74">
      <w:pPr>
        <w:pStyle w:val="NormalBodyText"/>
        <w:numPr>
          <w:ilvl w:val="0"/>
          <w:numId w:val="10"/>
        </w:numPr>
      </w:pPr>
      <w:r>
        <w:rPr>
          <w:b/>
        </w:rPr>
        <w:t xml:space="preserve">Reviewer, </w:t>
      </w:r>
      <w:r>
        <w:t>Semantic Web Journal</w:t>
      </w:r>
      <w:r w:rsidR="00301DA6">
        <w:t xml:space="preserve"> (Nov. 2017)</w:t>
      </w:r>
    </w:p>
    <w:p w14:paraId="3A663C47" w14:textId="4432535C" w:rsidR="00970DE9" w:rsidRPr="00970DE9" w:rsidRDefault="00970DE9" w:rsidP="00546F74">
      <w:pPr>
        <w:pStyle w:val="NormalBodyText"/>
        <w:numPr>
          <w:ilvl w:val="0"/>
          <w:numId w:val="10"/>
        </w:numPr>
      </w:pPr>
      <w:r w:rsidRPr="006D76E3">
        <w:rPr>
          <w:b/>
        </w:rPr>
        <w:t>Reviewer</w:t>
      </w:r>
      <w:r>
        <w:t xml:space="preserve">, </w:t>
      </w:r>
      <w:r w:rsidR="00B04528">
        <w:t>ACM Transac</w:t>
      </w:r>
      <w:r w:rsidR="00DA15D5">
        <w:t>tions on the Web</w:t>
      </w:r>
      <w:r w:rsidR="00301DA6">
        <w:t xml:space="preserve"> (Nov. 2017)</w:t>
      </w:r>
    </w:p>
    <w:p w14:paraId="1C3899D1" w14:textId="07B7D444" w:rsidR="00970DE9" w:rsidRPr="00970DE9" w:rsidRDefault="00970DE9" w:rsidP="00546F74">
      <w:pPr>
        <w:pStyle w:val="NormalBodyText"/>
        <w:numPr>
          <w:ilvl w:val="0"/>
          <w:numId w:val="10"/>
        </w:numPr>
      </w:pPr>
      <w:r w:rsidRPr="00B02314">
        <w:rPr>
          <w:b/>
        </w:rPr>
        <w:t>Program Committee Member,</w:t>
      </w:r>
      <w:r>
        <w:t xml:space="preserve"> ACM </w:t>
      </w:r>
      <w:r w:rsidR="00561BD5">
        <w:t xml:space="preserve">The Web </w:t>
      </w:r>
      <w:proofErr w:type="gramStart"/>
      <w:r w:rsidR="00561BD5">
        <w:t>Conference</w:t>
      </w:r>
      <w:r>
        <w:t xml:space="preserve">  (</w:t>
      </w:r>
      <w:proofErr w:type="spellStart"/>
      <w:proofErr w:type="gramEnd"/>
      <w:r w:rsidR="00561BD5">
        <w:t>TheWebConf</w:t>
      </w:r>
      <w:proofErr w:type="spellEnd"/>
      <w:r w:rsidR="00561BD5">
        <w:t>; former ACM World Wide Web</w:t>
      </w:r>
      <w:r w:rsidR="00F67A9A">
        <w:t>), 2018</w:t>
      </w:r>
    </w:p>
    <w:p w14:paraId="42D450D2" w14:textId="4D99E16A" w:rsidR="00546F74" w:rsidRPr="00546F74" w:rsidRDefault="00546F74" w:rsidP="00546F74">
      <w:pPr>
        <w:pStyle w:val="NormalBodyText"/>
        <w:numPr>
          <w:ilvl w:val="0"/>
          <w:numId w:val="10"/>
        </w:numPr>
      </w:pPr>
      <w:r>
        <w:rPr>
          <w:b/>
        </w:rPr>
        <w:t xml:space="preserve">Reviewer, </w:t>
      </w:r>
      <w:r>
        <w:t>IEEE Transactions on Knowledge an</w:t>
      </w:r>
      <w:r w:rsidR="00F67A9A">
        <w:t>d Data Engineering (TKDE), 2017</w:t>
      </w:r>
    </w:p>
    <w:p w14:paraId="079DCEAE" w14:textId="1FF3E1EC" w:rsidR="00B02314" w:rsidRDefault="00B02314" w:rsidP="00BC27BA">
      <w:pPr>
        <w:pStyle w:val="NormalBodyText"/>
        <w:numPr>
          <w:ilvl w:val="0"/>
          <w:numId w:val="10"/>
        </w:numPr>
      </w:pPr>
      <w:r w:rsidRPr="00B02314">
        <w:rPr>
          <w:b/>
        </w:rPr>
        <w:t>Co-Chair,</w:t>
      </w:r>
      <w:r>
        <w:t xml:space="preserve"> Hybrid Statistical Semantic Understanding and Emerging Semantics Workshop (HSSUES) </w:t>
      </w:r>
      <w:r w:rsidR="00546F74">
        <w:t>half</w:t>
      </w:r>
      <w:r>
        <w:t>-day workshop, to be held at International Semant</w:t>
      </w:r>
      <w:r w:rsidR="00F67A9A">
        <w:t>ic Web Conference (ISWC), 2017</w:t>
      </w:r>
    </w:p>
    <w:p w14:paraId="31F0B7F5" w14:textId="21113AA3" w:rsidR="00B02314" w:rsidRPr="00B02314" w:rsidRDefault="00B02314" w:rsidP="00BC27BA">
      <w:pPr>
        <w:pStyle w:val="NormalBodyText"/>
        <w:numPr>
          <w:ilvl w:val="0"/>
          <w:numId w:val="10"/>
        </w:numPr>
      </w:pPr>
      <w:r w:rsidRPr="00B02314">
        <w:rPr>
          <w:b/>
        </w:rPr>
        <w:t>Program Committee Member,</w:t>
      </w:r>
      <w:r>
        <w:t xml:space="preserve"> Data-driven Discovery of Models (D3M) half-day workshop, to be held at International Confere</w:t>
      </w:r>
      <w:r w:rsidR="00F67A9A">
        <w:t>nce on Data Mining (ICDM), 2017</w:t>
      </w:r>
    </w:p>
    <w:p w14:paraId="13672DCD" w14:textId="2D033756" w:rsidR="00C3270B" w:rsidRPr="00C3270B" w:rsidRDefault="00C3270B" w:rsidP="00BC27BA">
      <w:pPr>
        <w:pStyle w:val="NormalBodyText"/>
        <w:numPr>
          <w:ilvl w:val="0"/>
          <w:numId w:val="10"/>
        </w:numPr>
      </w:pPr>
      <w:r w:rsidRPr="00C3270B">
        <w:rPr>
          <w:b/>
        </w:rPr>
        <w:t>Program Committee Member,</w:t>
      </w:r>
      <w:r>
        <w:t xml:space="preserve"> B</w:t>
      </w:r>
      <w:r w:rsidR="00B02314">
        <w:t xml:space="preserve">roadening </w:t>
      </w:r>
      <w:r>
        <w:t>P</w:t>
      </w:r>
      <w:r w:rsidR="00B02314">
        <w:t xml:space="preserve">articipation in </w:t>
      </w:r>
      <w:r>
        <w:t>D</w:t>
      </w:r>
      <w:r w:rsidR="00B02314">
        <w:t xml:space="preserve">ata </w:t>
      </w:r>
      <w:r>
        <w:t>M</w:t>
      </w:r>
      <w:r w:rsidR="00B02314">
        <w:t>ining (BPDM) w</w:t>
      </w:r>
      <w:r>
        <w:t>orkshop</w:t>
      </w:r>
      <w:r w:rsidR="00B02314">
        <w:t>, to be held</w:t>
      </w:r>
      <w:r>
        <w:t xml:space="preserve"> at</w:t>
      </w:r>
      <w:r w:rsidR="00B02314">
        <w:t xml:space="preserve"> </w:t>
      </w:r>
      <w:r>
        <w:t>KDD 2017</w:t>
      </w:r>
    </w:p>
    <w:p w14:paraId="3F7E87F5" w14:textId="05E0AC12" w:rsidR="00DE0C7F" w:rsidRPr="00DE0C7F" w:rsidRDefault="00DE0C7F" w:rsidP="00BC27BA">
      <w:pPr>
        <w:pStyle w:val="NormalBodyText"/>
        <w:numPr>
          <w:ilvl w:val="0"/>
          <w:numId w:val="10"/>
        </w:numPr>
      </w:pPr>
      <w:r w:rsidRPr="00DE0C7F">
        <w:rPr>
          <w:b/>
        </w:rPr>
        <w:t>Program Committee Member</w:t>
      </w:r>
      <w:r w:rsidR="00C47490">
        <w:rPr>
          <w:b/>
        </w:rPr>
        <w:t xml:space="preserve"> (Research; Posters and demos)</w:t>
      </w:r>
      <w:r w:rsidRPr="00DE0C7F">
        <w:rPr>
          <w:b/>
        </w:rPr>
        <w:t>,</w:t>
      </w:r>
      <w:r>
        <w:t xml:space="preserve"> International Semantic Web C</w:t>
      </w:r>
      <w:r w:rsidR="00F67A9A">
        <w:t>onference (ISWC), 2017</w:t>
      </w:r>
    </w:p>
    <w:p w14:paraId="101C64D8" w14:textId="0AECF0F4" w:rsidR="00BC27BA" w:rsidRDefault="00BC27BA" w:rsidP="00BC27BA">
      <w:pPr>
        <w:pStyle w:val="NormalBodyText"/>
        <w:numPr>
          <w:ilvl w:val="0"/>
          <w:numId w:val="10"/>
        </w:numPr>
      </w:pPr>
      <w:r>
        <w:rPr>
          <w:b/>
        </w:rPr>
        <w:t>Sub-reviewer,</w:t>
      </w:r>
      <w:r>
        <w:t xml:space="preserve"> ACM World </w:t>
      </w:r>
      <w:r w:rsidR="00F67A9A">
        <w:t>Wide Web Conference (WWW), 2017</w:t>
      </w:r>
    </w:p>
    <w:p w14:paraId="43D6368B" w14:textId="5E9AA54F" w:rsidR="003746CA" w:rsidRDefault="003746CA" w:rsidP="003746CA">
      <w:pPr>
        <w:pStyle w:val="NormalBodyText"/>
        <w:numPr>
          <w:ilvl w:val="0"/>
          <w:numId w:val="10"/>
        </w:numPr>
      </w:pPr>
      <w:r w:rsidRPr="00DE0C7F">
        <w:rPr>
          <w:b/>
        </w:rPr>
        <w:t>Program Committee Member</w:t>
      </w:r>
      <w:r>
        <w:rPr>
          <w:b/>
        </w:rPr>
        <w:t xml:space="preserve"> (Posters and demos)</w:t>
      </w:r>
      <w:r w:rsidRPr="00DE0C7F">
        <w:rPr>
          <w:b/>
        </w:rPr>
        <w:t>,</w:t>
      </w:r>
      <w:r>
        <w:t xml:space="preserve"> International Seman</w:t>
      </w:r>
      <w:r w:rsidR="00F67A9A">
        <w:t>tic Web Conference (ISWC), 2016</w:t>
      </w:r>
    </w:p>
    <w:p w14:paraId="5E7DA20D" w14:textId="2D41E81D" w:rsidR="00BC27BA" w:rsidRDefault="00BC27BA" w:rsidP="006B6FB5">
      <w:pPr>
        <w:pStyle w:val="NormalBodyText"/>
        <w:numPr>
          <w:ilvl w:val="0"/>
          <w:numId w:val="10"/>
        </w:numPr>
      </w:pPr>
      <w:r w:rsidRPr="008A3491">
        <w:rPr>
          <w:b/>
        </w:rPr>
        <w:t>Program Committee Member</w:t>
      </w:r>
      <w:r w:rsidRPr="00DE0C7F">
        <w:rPr>
          <w:b/>
        </w:rPr>
        <w:t>,</w:t>
      </w:r>
      <w:r>
        <w:t xml:space="preserve"> International Joint Conference on Artifi</w:t>
      </w:r>
      <w:r w:rsidR="00F67A9A">
        <w:t>cial Intelligence (IJCAI), 2016</w:t>
      </w:r>
    </w:p>
    <w:p w14:paraId="52189952" w14:textId="45AE137B" w:rsidR="00BC27BA" w:rsidRDefault="00BC27BA" w:rsidP="006B6FB5">
      <w:pPr>
        <w:pStyle w:val="NormalBodyText"/>
        <w:numPr>
          <w:ilvl w:val="0"/>
          <w:numId w:val="10"/>
        </w:numPr>
      </w:pPr>
      <w:r>
        <w:rPr>
          <w:b/>
        </w:rPr>
        <w:t xml:space="preserve">Reviewer, </w:t>
      </w:r>
      <w:r>
        <w:t>ACM Journal of Data and I</w:t>
      </w:r>
      <w:r w:rsidR="00F67A9A">
        <w:t>nformation Quality (JDIQ), 2016</w:t>
      </w:r>
    </w:p>
    <w:p w14:paraId="4136E51B" w14:textId="7F554B32" w:rsidR="00BC27BA" w:rsidRDefault="00BC27BA" w:rsidP="006B6FB5">
      <w:pPr>
        <w:pStyle w:val="NormalBodyText"/>
        <w:numPr>
          <w:ilvl w:val="0"/>
          <w:numId w:val="10"/>
        </w:numPr>
      </w:pPr>
      <w:r>
        <w:rPr>
          <w:b/>
        </w:rPr>
        <w:t>Sub-reviewer,</w:t>
      </w:r>
      <w:r>
        <w:t xml:space="preserve"> International Joint Conference on Artifi</w:t>
      </w:r>
      <w:r w:rsidR="00F67A9A">
        <w:t>cial Intelligence (IJCAI), 2015</w:t>
      </w:r>
    </w:p>
    <w:p w14:paraId="76641C7A" w14:textId="62839D4F" w:rsidR="00BC27BA" w:rsidRPr="00BC27BA" w:rsidRDefault="00BC27BA" w:rsidP="006B6FB5">
      <w:pPr>
        <w:pStyle w:val="NormalBodyText"/>
        <w:numPr>
          <w:ilvl w:val="0"/>
          <w:numId w:val="10"/>
        </w:numPr>
      </w:pPr>
      <w:r>
        <w:rPr>
          <w:b/>
        </w:rPr>
        <w:lastRenderedPageBreak/>
        <w:t xml:space="preserve">Sub-reviewer, </w:t>
      </w:r>
      <w:r>
        <w:t xml:space="preserve">Very Large </w:t>
      </w:r>
      <w:r w:rsidR="00F67A9A">
        <w:t>Databases (VLDB), 2013</w:t>
      </w:r>
    </w:p>
    <w:p w14:paraId="70F3301B" w14:textId="4E49C0D3" w:rsidR="00BC27BA" w:rsidRPr="001802F7" w:rsidRDefault="00BC27BA" w:rsidP="00BC27BA">
      <w:pPr>
        <w:pStyle w:val="SectionHeading"/>
        <w:rPr>
          <w:b/>
        </w:rPr>
      </w:pPr>
      <w:bookmarkStart w:id="1" w:name="_Hlk492318221"/>
      <w:r>
        <w:rPr>
          <w:b/>
        </w:rPr>
        <w:t>outreach</w:t>
      </w:r>
    </w:p>
    <w:p w14:paraId="7E5358F3" w14:textId="22F77529" w:rsidR="00BC27BA" w:rsidRPr="00BC27BA" w:rsidRDefault="00BC27BA" w:rsidP="006B6FB5">
      <w:pPr>
        <w:pStyle w:val="NormalBodyText"/>
        <w:numPr>
          <w:ilvl w:val="0"/>
          <w:numId w:val="10"/>
        </w:numPr>
      </w:pPr>
      <w:r w:rsidRPr="00BC27BA">
        <w:rPr>
          <w:b/>
        </w:rPr>
        <w:t>AI Topics for K-12,</w:t>
      </w:r>
      <w:r w:rsidR="00DE0C7F">
        <w:t xml:space="preserve"> Editor-in-c</w:t>
      </w:r>
      <w:r>
        <w:t>hief (March 2017-Current)</w:t>
      </w:r>
      <w:r w:rsidR="00360B0F">
        <w:t xml:space="preserve">, </w:t>
      </w:r>
      <w:hyperlink r:id="rId13" w:history="1">
        <w:r w:rsidR="00360B0F" w:rsidRPr="00360B0F">
          <w:rPr>
            <w:rStyle w:val="Hyperlink"/>
          </w:rPr>
          <w:t>Website</w:t>
        </w:r>
      </w:hyperlink>
    </w:p>
    <w:p w14:paraId="5A971450" w14:textId="45D8B3C3" w:rsidR="00BC27BA" w:rsidRDefault="00BC27BA" w:rsidP="006B6FB5">
      <w:pPr>
        <w:pStyle w:val="NormalBodyText"/>
        <w:numPr>
          <w:ilvl w:val="0"/>
          <w:numId w:val="10"/>
        </w:numPr>
      </w:pPr>
      <w:r>
        <w:rPr>
          <w:b/>
        </w:rPr>
        <w:t xml:space="preserve">AAAI Connections, </w:t>
      </w:r>
      <w:r w:rsidRPr="00BC27BA">
        <w:t>Volunteer</w:t>
      </w:r>
      <w:r w:rsidRPr="00C47490">
        <w:t xml:space="preserve"> (</w:t>
      </w:r>
      <w:r>
        <w:t>February 2017)</w:t>
      </w:r>
    </w:p>
    <w:p w14:paraId="6298114F" w14:textId="78B69368" w:rsidR="00BC27BA" w:rsidRDefault="00BC27BA" w:rsidP="006B6FB5">
      <w:pPr>
        <w:pStyle w:val="NormalBodyText"/>
        <w:numPr>
          <w:ilvl w:val="0"/>
          <w:numId w:val="10"/>
        </w:numPr>
      </w:pPr>
      <w:r w:rsidRPr="00DE0C7F">
        <w:rPr>
          <w:b/>
        </w:rPr>
        <w:t xml:space="preserve">Present your research to </w:t>
      </w:r>
      <w:r w:rsidR="00DE0C7F" w:rsidRPr="00DE0C7F">
        <w:rPr>
          <w:b/>
        </w:rPr>
        <w:t>a 12-year old</w:t>
      </w:r>
      <w:r w:rsidR="00DE0C7F" w:rsidRPr="00CD62FD">
        <w:rPr>
          <w:b/>
        </w:rPr>
        <w:t>,</w:t>
      </w:r>
      <w:r w:rsidR="00DE0C7F">
        <w:t xml:space="preserve"> Invited speaker at multiple venues (December 2015-May 2016)</w:t>
      </w:r>
    </w:p>
    <w:p w14:paraId="3FFC8699" w14:textId="2931F048" w:rsidR="00431B69" w:rsidRDefault="00DF2BC5" w:rsidP="00F977A1">
      <w:pPr>
        <w:pStyle w:val="NormalBodyText"/>
        <w:numPr>
          <w:ilvl w:val="0"/>
          <w:numId w:val="10"/>
        </w:numPr>
      </w:pPr>
      <w:r w:rsidRPr="00DF2BC5">
        <w:rPr>
          <w:b/>
        </w:rPr>
        <w:t>Engineering Open House</w:t>
      </w:r>
      <w:r w:rsidRPr="00CD62FD">
        <w:rPr>
          <w:b/>
        </w:rPr>
        <w:t>,</w:t>
      </w:r>
      <w:r>
        <w:t xml:space="preserve"> University of Illinois at Urbana-Champaign (2010)</w:t>
      </w:r>
    </w:p>
    <w:p w14:paraId="2586D020" w14:textId="4FF3546C" w:rsidR="00431B69" w:rsidRPr="001802F7" w:rsidRDefault="00431B69" w:rsidP="00431B69">
      <w:pPr>
        <w:pStyle w:val="SectionHeading"/>
        <w:rPr>
          <w:b/>
        </w:rPr>
      </w:pPr>
      <w:r>
        <w:rPr>
          <w:b/>
        </w:rPr>
        <w:t>honors societies</w:t>
      </w:r>
    </w:p>
    <w:p w14:paraId="3FEB1D7D" w14:textId="2F53BA1D" w:rsidR="00431B69" w:rsidRPr="00431B69" w:rsidRDefault="00431B69" w:rsidP="00431B69">
      <w:pPr>
        <w:pStyle w:val="NormalBodyText"/>
        <w:numPr>
          <w:ilvl w:val="0"/>
          <w:numId w:val="10"/>
        </w:numPr>
      </w:pPr>
      <w:r>
        <w:rPr>
          <w:b/>
        </w:rPr>
        <w:t>Phi Kappa Phi</w:t>
      </w:r>
    </w:p>
    <w:p w14:paraId="3A17C49A" w14:textId="1E001553" w:rsidR="00431B69" w:rsidRPr="00431B69" w:rsidRDefault="00431B69" w:rsidP="00431B69">
      <w:pPr>
        <w:pStyle w:val="NormalBodyText"/>
        <w:numPr>
          <w:ilvl w:val="0"/>
          <w:numId w:val="10"/>
        </w:numPr>
      </w:pPr>
      <w:r>
        <w:rPr>
          <w:b/>
        </w:rPr>
        <w:t>Tau Beta Pi</w:t>
      </w:r>
    </w:p>
    <w:p w14:paraId="043EC741" w14:textId="53DCA90C" w:rsidR="00431B69" w:rsidRPr="00431B69" w:rsidRDefault="00431B69" w:rsidP="00431B69">
      <w:pPr>
        <w:pStyle w:val="NormalBodyText"/>
        <w:numPr>
          <w:ilvl w:val="0"/>
          <w:numId w:val="10"/>
        </w:numPr>
      </w:pPr>
      <w:r>
        <w:rPr>
          <w:b/>
        </w:rPr>
        <w:t>Alpha Lambda Delta</w:t>
      </w:r>
    </w:p>
    <w:p w14:paraId="534E0282" w14:textId="59ABC8BE" w:rsidR="00431B69" w:rsidRPr="00164571" w:rsidRDefault="00431B69" w:rsidP="00431B69">
      <w:pPr>
        <w:pStyle w:val="NormalBodyText"/>
        <w:numPr>
          <w:ilvl w:val="0"/>
          <w:numId w:val="10"/>
        </w:numPr>
      </w:pPr>
      <w:r>
        <w:rPr>
          <w:b/>
        </w:rPr>
        <w:t xml:space="preserve">Phi </w:t>
      </w:r>
      <w:proofErr w:type="spellStart"/>
      <w:r>
        <w:rPr>
          <w:b/>
        </w:rPr>
        <w:t>Eta</w:t>
      </w:r>
      <w:proofErr w:type="spellEnd"/>
      <w:r>
        <w:rPr>
          <w:b/>
        </w:rPr>
        <w:t xml:space="preserve"> Sigma</w:t>
      </w:r>
    </w:p>
    <w:p w14:paraId="5C61D176" w14:textId="01C3D6D8" w:rsidR="00164571" w:rsidRPr="001802F7" w:rsidRDefault="00164571" w:rsidP="00164571">
      <w:pPr>
        <w:pStyle w:val="SectionHeading"/>
        <w:rPr>
          <w:b/>
        </w:rPr>
      </w:pPr>
      <w:r>
        <w:rPr>
          <w:b/>
        </w:rPr>
        <w:t>hackathons</w:t>
      </w:r>
    </w:p>
    <w:p w14:paraId="0AC99794" w14:textId="7738AA19" w:rsidR="00164571" w:rsidRDefault="00164571" w:rsidP="00164571">
      <w:pPr>
        <w:pStyle w:val="NormalBodyText"/>
        <w:numPr>
          <w:ilvl w:val="0"/>
          <w:numId w:val="10"/>
        </w:numPr>
      </w:pPr>
      <w:r w:rsidRPr="00CD62FD">
        <w:rPr>
          <w:b/>
        </w:rPr>
        <w:t>End Human Trafficking Hackathon,</w:t>
      </w:r>
      <w:r>
        <w:t xml:space="preserve"> Cornell (2016)</w:t>
      </w:r>
      <w:r w:rsidR="00BB73D0">
        <w:t xml:space="preserve">; </w:t>
      </w:r>
      <w:r w:rsidR="00BB73D0" w:rsidRPr="00656261">
        <w:rPr>
          <w:i/>
        </w:rPr>
        <w:t xml:space="preserve">featured in </w:t>
      </w:r>
      <w:hyperlink r:id="rId14" w:history="1">
        <w:r w:rsidR="00BB73D0" w:rsidRPr="00656261">
          <w:rPr>
            <w:rStyle w:val="Hyperlink"/>
            <w:i/>
          </w:rPr>
          <w:t>NY Daily News</w:t>
        </w:r>
      </w:hyperlink>
    </w:p>
    <w:p w14:paraId="724794ED" w14:textId="1C2D63B8" w:rsidR="00164571" w:rsidRDefault="00164571" w:rsidP="00164571">
      <w:pPr>
        <w:pStyle w:val="NormalBodyText"/>
        <w:numPr>
          <w:ilvl w:val="0"/>
          <w:numId w:val="10"/>
        </w:numPr>
      </w:pPr>
      <w:proofErr w:type="spellStart"/>
      <w:r w:rsidRPr="00CD62FD">
        <w:rPr>
          <w:b/>
        </w:rPr>
        <w:t>Kaggle</w:t>
      </w:r>
      <w:proofErr w:type="spellEnd"/>
      <w:r w:rsidR="00CD62FD">
        <w:rPr>
          <w:b/>
        </w:rPr>
        <w:t xml:space="preserve">, </w:t>
      </w:r>
      <w:r w:rsidR="00CD62FD">
        <w:t>Web competitions</w:t>
      </w:r>
      <w:r>
        <w:t xml:space="preserve"> (2014-2016) </w:t>
      </w:r>
    </w:p>
    <w:p w14:paraId="1DA9BA53" w14:textId="1837DF90" w:rsidR="00164571" w:rsidRDefault="00164571" w:rsidP="00164571">
      <w:pPr>
        <w:pStyle w:val="NormalBodyText"/>
        <w:numPr>
          <w:ilvl w:val="0"/>
          <w:numId w:val="10"/>
        </w:numPr>
      </w:pPr>
      <w:r w:rsidRPr="00CD62FD">
        <w:rPr>
          <w:b/>
        </w:rPr>
        <w:t xml:space="preserve">CareerBuilder </w:t>
      </w:r>
      <w:r w:rsidR="00CD62FD">
        <w:rPr>
          <w:b/>
        </w:rPr>
        <w:t>S</w:t>
      </w:r>
      <w:r w:rsidRPr="00CD62FD">
        <w:rPr>
          <w:b/>
        </w:rPr>
        <w:t>ummer</w:t>
      </w:r>
      <w:r w:rsidR="00CD62FD">
        <w:rPr>
          <w:b/>
        </w:rPr>
        <w:t xml:space="preserve"> H</w:t>
      </w:r>
      <w:r w:rsidRPr="00CD62FD">
        <w:rPr>
          <w:b/>
        </w:rPr>
        <w:t>ackathon,</w:t>
      </w:r>
      <w:r>
        <w:t xml:space="preserve"> CareerBuilder (2015)</w:t>
      </w:r>
    </w:p>
    <w:p w14:paraId="3565AF7B" w14:textId="0D8350B2" w:rsidR="00164571" w:rsidRDefault="00164571" w:rsidP="00164571">
      <w:pPr>
        <w:pStyle w:val="NormalBodyText"/>
        <w:numPr>
          <w:ilvl w:val="0"/>
          <w:numId w:val="10"/>
        </w:numPr>
      </w:pPr>
      <w:proofErr w:type="spellStart"/>
      <w:r w:rsidRPr="00CD62FD">
        <w:rPr>
          <w:b/>
        </w:rPr>
        <w:t>dataHackUT</w:t>
      </w:r>
      <w:proofErr w:type="spellEnd"/>
      <w:r w:rsidRPr="00CD62FD">
        <w:rPr>
          <w:b/>
        </w:rPr>
        <w:t>,</w:t>
      </w:r>
      <w:r>
        <w:t xml:space="preserve"> University of Texas at Austin (2014) </w:t>
      </w:r>
    </w:p>
    <w:p w14:paraId="20A92575" w14:textId="50C3304A" w:rsidR="00431B69" w:rsidRPr="001802F7" w:rsidRDefault="00431B69" w:rsidP="00431B69">
      <w:pPr>
        <w:pStyle w:val="SectionHeading"/>
        <w:rPr>
          <w:b/>
        </w:rPr>
      </w:pPr>
      <w:r>
        <w:rPr>
          <w:b/>
        </w:rPr>
        <w:t>professional societies</w:t>
      </w:r>
    </w:p>
    <w:p w14:paraId="1502E8D8" w14:textId="5EDA4F7E" w:rsidR="00431B69" w:rsidRDefault="00431B69" w:rsidP="00431B69">
      <w:pPr>
        <w:pStyle w:val="NormalBodyText"/>
        <w:numPr>
          <w:ilvl w:val="0"/>
          <w:numId w:val="10"/>
        </w:numPr>
        <w:rPr>
          <w:b/>
        </w:rPr>
      </w:pPr>
      <w:r w:rsidRPr="00431B69">
        <w:rPr>
          <w:b/>
        </w:rPr>
        <w:t>Association for the Advancement of Artificial Intelligence (AAAI)</w:t>
      </w:r>
    </w:p>
    <w:p w14:paraId="7828822A" w14:textId="5006BBD9" w:rsidR="0003057F" w:rsidRPr="00431B69" w:rsidRDefault="0003057F" w:rsidP="0003057F">
      <w:pPr>
        <w:pStyle w:val="NormalBodyText"/>
        <w:numPr>
          <w:ilvl w:val="0"/>
          <w:numId w:val="10"/>
        </w:numPr>
        <w:rPr>
          <w:b/>
        </w:rPr>
      </w:pPr>
      <w:r w:rsidRPr="0003057F">
        <w:rPr>
          <w:b/>
        </w:rPr>
        <w:t>American Association for the Advancement of Science (AAAS)</w:t>
      </w:r>
    </w:p>
    <w:p w14:paraId="6BE219D4" w14:textId="1D2B653D" w:rsidR="00431B69" w:rsidRPr="00431B69" w:rsidRDefault="00431B69" w:rsidP="00431B69">
      <w:pPr>
        <w:pStyle w:val="NormalBodyText"/>
        <w:numPr>
          <w:ilvl w:val="0"/>
          <w:numId w:val="10"/>
        </w:numPr>
        <w:rPr>
          <w:b/>
        </w:rPr>
      </w:pPr>
      <w:r w:rsidRPr="00431B69">
        <w:rPr>
          <w:b/>
        </w:rPr>
        <w:t>Association for Computing Machinery (ACM)</w:t>
      </w:r>
    </w:p>
    <w:p w14:paraId="51530744" w14:textId="6D34F762" w:rsidR="00431B69" w:rsidRPr="00431B69" w:rsidRDefault="00431B69" w:rsidP="00431B69">
      <w:pPr>
        <w:pStyle w:val="NormalBodyText"/>
        <w:numPr>
          <w:ilvl w:val="0"/>
          <w:numId w:val="10"/>
        </w:numPr>
        <w:rPr>
          <w:b/>
        </w:rPr>
      </w:pPr>
      <w:r w:rsidRPr="00431B69">
        <w:rPr>
          <w:b/>
        </w:rPr>
        <w:t>Institute of Electrical and Electronics Engineers (IEEE)</w:t>
      </w:r>
    </w:p>
    <w:p w14:paraId="24035C58" w14:textId="45F3FFE5" w:rsidR="00431B69" w:rsidRPr="00431B69" w:rsidRDefault="00431B69" w:rsidP="00431B69">
      <w:pPr>
        <w:pStyle w:val="NormalBodyText"/>
        <w:numPr>
          <w:ilvl w:val="0"/>
          <w:numId w:val="10"/>
        </w:numPr>
        <w:rPr>
          <w:b/>
        </w:rPr>
      </w:pPr>
      <w:r w:rsidRPr="00431B69">
        <w:rPr>
          <w:b/>
        </w:rPr>
        <w:t>Society for Industrial and Applied Mathematics (SIAM)</w:t>
      </w:r>
    </w:p>
    <w:p w14:paraId="5411D07E" w14:textId="6B847482" w:rsidR="00431B69" w:rsidRDefault="00431B69" w:rsidP="00431B69">
      <w:pPr>
        <w:pStyle w:val="NormalBodyText"/>
        <w:numPr>
          <w:ilvl w:val="0"/>
          <w:numId w:val="10"/>
        </w:numPr>
        <w:rPr>
          <w:b/>
        </w:rPr>
      </w:pPr>
      <w:r w:rsidRPr="00431B69">
        <w:rPr>
          <w:b/>
        </w:rPr>
        <w:t>American Geo</w:t>
      </w:r>
      <w:r>
        <w:rPr>
          <w:b/>
        </w:rPr>
        <w:t xml:space="preserve">physical </w:t>
      </w:r>
      <w:r w:rsidRPr="00431B69">
        <w:rPr>
          <w:b/>
        </w:rPr>
        <w:t>Union (AGU)</w:t>
      </w:r>
    </w:p>
    <w:p w14:paraId="720C78C0" w14:textId="136722DB" w:rsidR="00607E0A" w:rsidRPr="001802F7" w:rsidRDefault="00607E0A" w:rsidP="00607E0A">
      <w:pPr>
        <w:pStyle w:val="SectionHeading"/>
        <w:rPr>
          <w:b/>
        </w:rPr>
      </w:pPr>
      <w:r>
        <w:rPr>
          <w:b/>
        </w:rPr>
        <w:t>ALumni networks</w:t>
      </w:r>
    </w:p>
    <w:p w14:paraId="46286F70" w14:textId="1847FEE5" w:rsidR="00607E0A" w:rsidRDefault="00607E0A" w:rsidP="00607E0A">
      <w:pPr>
        <w:pStyle w:val="NormalBodyText"/>
        <w:numPr>
          <w:ilvl w:val="0"/>
          <w:numId w:val="10"/>
        </w:numPr>
        <w:rPr>
          <w:b/>
        </w:rPr>
      </w:pPr>
      <w:r>
        <w:rPr>
          <w:b/>
        </w:rPr>
        <w:t xml:space="preserve">Heidelberg Laureate Forum/German Scholars Organization </w:t>
      </w:r>
      <w:proofErr w:type="spellStart"/>
      <w:r>
        <w:rPr>
          <w:b/>
        </w:rPr>
        <w:t>e.V</w:t>
      </w:r>
      <w:proofErr w:type="spellEnd"/>
      <w:r>
        <w:rPr>
          <w:b/>
        </w:rPr>
        <w:t>. (2017)</w:t>
      </w:r>
    </w:p>
    <w:p w14:paraId="391EEA3A" w14:textId="0A7FAADA" w:rsidR="00607E0A" w:rsidRDefault="00607E0A" w:rsidP="00607E0A">
      <w:pPr>
        <w:pStyle w:val="NormalBodyText"/>
        <w:numPr>
          <w:ilvl w:val="0"/>
          <w:numId w:val="10"/>
        </w:numPr>
        <w:rPr>
          <w:b/>
        </w:rPr>
      </w:pPr>
      <w:r>
        <w:rPr>
          <w:b/>
        </w:rPr>
        <w:t>University of Texas (2016)</w:t>
      </w:r>
    </w:p>
    <w:p w14:paraId="55EEA895" w14:textId="0D07EE64" w:rsidR="00607E0A" w:rsidRPr="00607E0A" w:rsidRDefault="00607E0A" w:rsidP="00607E0A">
      <w:pPr>
        <w:pStyle w:val="NormalBodyText"/>
        <w:numPr>
          <w:ilvl w:val="0"/>
          <w:numId w:val="10"/>
        </w:numPr>
        <w:rPr>
          <w:b/>
        </w:rPr>
      </w:pPr>
      <w:r>
        <w:rPr>
          <w:b/>
        </w:rPr>
        <w:t>University of London (2015)</w:t>
      </w:r>
    </w:p>
    <w:p w14:paraId="252731E9" w14:textId="0D3D8696" w:rsidR="00607E0A" w:rsidRPr="00607E0A" w:rsidRDefault="00607E0A" w:rsidP="00607E0A">
      <w:pPr>
        <w:pStyle w:val="NormalBodyText"/>
        <w:numPr>
          <w:ilvl w:val="0"/>
          <w:numId w:val="10"/>
        </w:numPr>
        <w:rPr>
          <w:b/>
        </w:rPr>
      </w:pPr>
      <w:r>
        <w:rPr>
          <w:b/>
        </w:rPr>
        <w:t>University of Illinois (2012)</w:t>
      </w:r>
    </w:p>
    <w:p w14:paraId="44611F2B" w14:textId="3F737023" w:rsidR="009C2C4A" w:rsidRPr="001802F7" w:rsidRDefault="00431B69" w:rsidP="006B6FB5">
      <w:pPr>
        <w:pStyle w:val="SectionHeading"/>
        <w:rPr>
          <w:b/>
        </w:rPr>
      </w:pPr>
      <w:r>
        <w:rPr>
          <w:b/>
        </w:rPr>
        <w:t>invited participant</w:t>
      </w:r>
    </w:p>
    <w:p w14:paraId="0C4F7EB1" w14:textId="75ED36FC" w:rsidR="00407CFE" w:rsidRPr="00407CFE" w:rsidRDefault="00407CFE" w:rsidP="0061277B">
      <w:pPr>
        <w:pStyle w:val="NormalBodyText"/>
        <w:numPr>
          <w:ilvl w:val="0"/>
          <w:numId w:val="10"/>
        </w:numPr>
      </w:pPr>
      <w:r w:rsidRPr="00407CFE">
        <w:rPr>
          <w:b/>
        </w:rPr>
        <w:t>National Science Foundation Data Science Workshop (2015):</w:t>
      </w:r>
      <w:r>
        <w:t xml:space="preserve"> an NSF-funded workshop attended by Ph.D. level data scientists from </w:t>
      </w:r>
      <w:r w:rsidR="001B7551">
        <w:t>across</w:t>
      </w:r>
      <w:r>
        <w:t xml:space="preserve"> the United States </w:t>
      </w:r>
    </w:p>
    <w:p w14:paraId="1BFED605" w14:textId="6755BFB2" w:rsidR="0061277B" w:rsidRDefault="009C2C4A" w:rsidP="00EE11AD">
      <w:pPr>
        <w:pStyle w:val="NormalBodyText"/>
        <w:numPr>
          <w:ilvl w:val="0"/>
          <w:numId w:val="10"/>
        </w:numPr>
      </w:pPr>
      <w:r w:rsidRPr="009C2C4A">
        <w:rPr>
          <w:b/>
        </w:rPr>
        <w:t>Heidelberg Laureate Forum (2015):</w:t>
      </w:r>
      <w:r>
        <w:t xml:space="preserve"> Participant, one of among 200 globally selected Math and CS students </w:t>
      </w:r>
    </w:p>
    <w:bookmarkEnd w:id="1"/>
    <w:p w14:paraId="547AA346" w14:textId="2749A0EC" w:rsidR="001B7551" w:rsidRPr="001802F7" w:rsidRDefault="001B7551" w:rsidP="001B7551">
      <w:pPr>
        <w:pStyle w:val="SectionHeading"/>
        <w:rPr>
          <w:b/>
        </w:rPr>
      </w:pPr>
      <w:r w:rsidRPr="001802F7">
        <w:rPr>
          <w:b/>
        </w:rPr>
        <w:t>research mentor</w:t>
      </w:r>
    </w:p>
    <w:p w14:paraId="0A382D8A" w14:textId="7BE7F0E3" w:rsidR="008D00B1" w:rsidRPr="008D00B1" w:rsidRDefault="008D00B1" w:rsidP="001B7551">
      <w:pPr>
        <w:pStyle w:val="NormalBodyText"/>
        <w:numPr>
          <w:ilvl w:val="0"/>
          <w:numId w:val="15"/>
        </w:numPr>
        <w:rPr>
          <w:b/>
        </w:rPr>
      </w:pPr>
      <w:r w:rsidRPr="008D00B1">
        <w:rPr>
          <w:b/>
        </w:rPr>
        <w:t xml:space="preserve">Yao </w:t>
      </w:r>
      <w:proofErr w:type="spellStart"/>
      <w:r w:rsidRPr="008D00B1">
        <w:rPr>
          <w:b/>
        </w:rPr>
        <w:t>Gu</w:t>
      </w:r>
      <w:proofErr w:type="spellEnd"/>
      <w:r w:rsidRPr="008D00B1">
        <w:rPr>
          <w:b/>
        </w:rPr>
        <w:t xml:space="preserve"> (THOR)</w:t>
      </w:r>
    </w:p>
    <w:p w14:paraId="2837B358" w14:textId="07B75CFC" w:rsidR="008D00B1" w:rsidRPr="008D00B1" w:rsidRDefault="008D00B1" w:rsidP="001B7551">
      <w:pPr>
        <w:pStyle w:val="NormalBodyText"/>
        <w:numPr>
          <w:ilvl w:val="0"/>
          <w:numId w:val="15"/>
        </w:numPr>
        <w:rPr>
          <w:b/>
        </w:rPr>
      </w:pPr>
      <w:proofErr w:type="spellStart"/>
      <w:r w:rsidRPr="008D00B1">
        <w:rPr>
          <w:b/>
        </w:rPr>
        <w:t>Mozhdeh</w:t>
      </w:r>
      <w:proofErr w:type="spellEnd"/>
      <w:r w:rsidRPr="008D00B1">
        <w:rPr>
          <w:b/>
        </w:rPr>
        <w:t xml:space="preserve"> </w:t>
      </w:r>
      <w:proofErr w:type="spellStart"/>
      <w:r w:rsidRPr="008D00B1">
        <w:rPr>
          <w:b/>
        </w:rPr>
        <w:t>Gheini</w:t>
      </w:r>
      <w:proofErr w:type="spellEnd"/>
      <w:r w:rsidRPr="008D00B1">
        <w:rPr>
          <w:b/>
        </w:rPr>
        <w:t xml:space="preserve"> (GAIA)</w:t>
      </w:r>
    </w:p>
    <w:p w14:paraId="0C111DF8" w14:textId="0946ED81" w:rsidR="008D00B1" w:rsidRPr="008D00B1" w:rsidRDefault="008D00B1" w:rsidP="001B7551">
      <w:pPr>
        <w:pStyle w:val="NormalBodyText"/>
        <w:numPr>
          <w:ilvl w:val="0"/>
          <w:numId w:val="15"/>
        </w:numPr>
        <w:rPr>
          <w:b/>
        </w:rPr>
      </w:pPr>
      <w:r w:rsidRPr="008D00B1">
        <w:rPr>
          <w:b/>
        </w:rPr>
        <w:t>Fan Pan (THOR)</w:t>
      </w:r>
    </w:p>
    <w:p w14:paraId="2076D144" w14:textId="078CA43D" w:rsidR="008D00B1" w:rsidRPr="008D00B1" w:rsidRDefault="008D00B1" w:rsidP="001B7551">
      <w:pPr>
        <w:pStyle w:val="NormalBodyText"/>
        <w:numPr>
          <w:ilvl w:val="0"/>
          <w:numId w:val="15"/>
        </w:numPr>
        <w:rPr>
          <w:b/>
        </w:rPr>
      </w:pPr>
      <w:proofErr w:type="spellStart"/>
      <w:r w:rsidRPr="008D00B1">
        <w:rPr>
          <w:b/>
        </w:rPr>
        <w:t>ZIhao</w:t>
      </w:r>
      <w:proofErr w:type="spellEnd"/>
      <w:r w:rsidRPr="008D00B1">
        <w:rPr>
          <w:b/>
        </w:rPr>
        <w:t xml:space="preserve"> </w:t>
      </w:r>
      <w:proofErr w:type="spellStart"/>
      <w:r w:rsidRPr="008D00B1">
        <w:rPr>
          <w:b/>
        </w:rPr>
        <w:t>Zhai</w:t>
      </w:r>
      <w:proofErr w:type="spellEnd"/>
      <w:r w:rsidRPr="008D00B1">
        <w:rPr>
          <w:b/>
        </w:rPr>
        <w:t xml:space="preserve"> (THOR)</w:t>
      </w:r>
    </w:p>
    <w:p w14:paraId="64B0B3DB" w14:textId="1D856C1D" w:rsidR="001B7551" w:rsidRPr="001B7551" w:rsidRDefault="001B7551" w:rsidP="001B7551">
      <w:pPr>
        <w:pStyle w:val="NormalBodyText"/>
        <w:numPr>
          <w:ilvl w:val="0"/>
          <w:numId w:val="15"/>
        </w:numPr>
      </w:pPr>
      <w:proofErr w:type="spellStart"/>
      <w:r>
        <w:rPr>
          <w:b/>
        </w:rPr>
        <w:t>Haotian</w:t>
      </w:r>
      <w:proofErr w:type="spellEnd"/>
      <w:r>
        <w:rPr>
          <w:b/>
        </w:rPr>
        <w:t xml:space="preserve"> Zhang</w:t>
      </w:r>
      <w:r w:rsidR="00B02314">
        <w:rPr>
          <w:b/>
        </w:rPr>
        <w:t xml:space="preserve"> (THOR)</w:t>
      </w:r>
    </w:p>
    <w:p w14:paraId="06FD2136" w14:textId="6D0D32F6" w:rsidR="001B7551" w:rsidRPr="00ED4F4E" w:rsidRDefault="001B7551" w:rsidP="001B7551">
      <w:pPr>
        <w:pStyle w:val="NormalBodyText"/>
        <w:numPr>
          <w:ilvl w:val="0"/>
          <w:numId w:val="15"/>
        </w:numPr>
      </w:pPr>
      <w:r>
        <w:rPr>
          <w:b/>
        </w:rPr>
        <w:t>Rahul Kapoor</w:t>
      </w:r>
      <w:r w:rsidR="00B02314">
        <w:rPr>
          <w:b/>
        </w:rPr>
        <w:t xml:space="preserve"> (DIG)</w:t>
      </w:r>
    </w:p>
    <w:p w14:paraId="5CE18FB9" w14:textId="32C08AD6" w:rsidR="00ED4F4E" w:rsidRPr="00A26CDC" w:rsidRDefault="00ED4F4E" w:rsidP="001B7551">
      <w:pPr>
        <w:pStyle w:val="NormalBodyText"/>
        <w:numPr>
          <w:ilvl w:val="0"/>
          <w:numId w:val="15"/>
        </w:numPr>
      </w:pPr>
      <w:proofErr w:type="spellStart"/>
      <w:r>
        <w:rPr>
          <w:b/>
        </w:rPr>
        <w:t>Yixiang</w:t>
      </w:r>
      <w:proofErr w:type="spellEnd"/>
      <w:r>
        <w:rPr>
          <w:b/>
        </w:rPr>
        <w:t xml:space="preserve"> Yao</w:t>
      </w:r>
      <w:r w:rsidR="00B02314">
        <w:rPr>
          <w:b/>
        </w:rPr>
        <w:t xml:space="preserve"> (Record Linkage Toolkit)</w:t>
      </w:r>
    </w:p>
    <w:p w14:paraId="2A87B1D2" w14:textId="32BD91A4" w:rsidR="00A26CDC" w:rsidRPr="00B02314" w:rsidRDefault="00A26CDC" w:rsidP="001B7551">
      <w:pPr>
        <w:pStyle w:val="NormalBodyText"/>
        <w:numPr>
          <w:ilvl w:val="0"/>
          <w:numId w:val="15"/>
        </w:numPr>
      </w:pPr>
      <w:proofErr w:type="spellStart"/>
      <w:r>
        <w:rPr>
          <w:b/>
        </w:rPr>
        <w:t>Pulkit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Manocha</w:t>
      </w:r>
      <w:proofErr w:type="spellEnd"/>
      <w:r>
        <w:rPr>
          <w:b/>
        </w:rPr>
        <w:t xml:space="preserve"> (Record Linkage Toolkit)</w:t>
      </w:r>
    </w:p>
    <w:p w14:paraId="1F9B105B" w14:textId="575BA735" w:rsidR="00B02314" w:rsidRPr="00B02314" w:rsidRDefault="00B02314" w:rsidP="001B7551">
      <w:pPr>
        <w:pStyle w:val="NormalBodyText"/>
        <w:numPr>
          <w:ilvl w:val="0"/>
          <w:numId w:val="15"/>
        </w:numPr>
      </w:pPr>
      <w:r>
        <w:rPr>
          <w:b/>
        </w:rPr>
        <w:t>Jing Peng (THOR)</w:t>
      </w:r>
    </w:p>
    <w:p w14:paraId="722A884C" w14:textId="67F9E16F" w:rsidR="00B02314" w:rsidRPr="00B02314" w:rsidRDefault="00B02314" w:rsidP="001B7551">
      <w:pPr>
        <w:pStyle w:val="NormalBodyText"/>
        <w:numPr>
          <w:ilvl w:val="0"/>
          <w:numId w:val="15"/>
        </w:numPr>
      </w:pPr>
      <w:proofErr w:type="spellStart"/>
      <w:r>
        <w:rPr>
          <w:b/>
        </w:rPr>
        <w:t>Qiaozhi</w:t>
      </w:r>
      <w:proofErr w:type="spellEnd"/>
      <w:r>
        <w:rPr>
          <w:b/>
        </w:rPr>
        <w:t xml:space="preserve"> Song (THOR)</w:t>
      </w:r>
    </w:p>
    <w:p w14:paraId="784A58EE" w14:textId="48C948C6" w:rsidR="00B02314" w:rsidRPr="00FC4B23" w:rsidRDefault="00B02314" w:rsidP="001B7551">
      <w:pPr>
        <w:pStyle w:val="NormalBodyText"/>
        <w:numPr>
          <w:ilvl w:val="0"/>
          <w:numId w:val="15"/>
        </w:numPr>
      </w:pPr>
      <w:r>
        <w:rPr>
          <w:b/>
        </w:rPr>
        <w:t>Daye Nam (THOR</w:t>
      </w:r>
      <w:r w:rsidR="004C00B6">
        <w:rPr>
          <w:b/>
        </w:rPr>
        <w:t>; schema.org</w:t>
      </w:r>
      <w:r>
        <w:rPr>
          <w:b/>
        </w:rPr>
        <w:t>)</w:t>
      </w:r>
    </w:p>
    <w:p w14:paraId="5D373846" w14:textId="611130AA" w:rsidR="00FC4B23" w:rsidRPr="00FC4B23" w:rsidRDefault="00FC4B23" w:rsidP="001B7551">
      <w:pPr>
        <w:pStyle w:val="NormalBodyText"/>
        <w:numPr>
          <w:ilvl w:val="0"/>
          <w:numId w:val="15"/>
        </w:numPr>
      </w:pPr>
      <w:proofErr w:type="spellStart"/>
      <w:r>
        <w:rPr>
          <w:b/>
        </w:rPr>
        <w:t>Runqi</w:t>
      </w:r>
      <w:proofErr w:type="spellEnd"/>
      <w:r>
        <w:rPr>
          <w:b/>
        </w:rPr>
        <w:t xml:space="preserve"> Shao (DIG)</w:t>
      </w:r>
    </w:p>
    <w:p w14:paraId="6B84DE32" w14:textId="3E56D2A8" w:rsidR="00FC4B23" w:rsidRPr="00A26CDC" w:rsidRDefault="00FC4B23" w:rsidP="001B7551">
      <w:pPr>
        <w:pStyle w:val="NormalBodyText"/>
        <w:numPr>
          <w:ilvl w:val="0"/>
          <w:numId w:val="15"/>
        </w:numPr>
      </w:pPr>
      <w:proofErr w:type="spellStart"/>
      <w:r>
        <w:rPr>
          <w:b/>
        </w:rPr>
        <w:t>Jiayuan</w:t>
      </w:r>
      <w:proofErr w:type="spellEnd"/>
      <w:r>
        <w:rPr>
          <w:b/>
        </w:rPr>
        <w:t xml:space="preserve"> Ding (DIG)</w:t>
      </w:r>
    </w:p>
    <w:p w14:paraId="7057584E" w14:textId="723930BE" w:rsidR="00A26CDC" w:rsidRPr="00A26CDC" w:rsidRDefault="00A26CDC" w:rsidP="001B7551">
      <w:pPr>
        <w:pStyle w:val="NormalBodyText"/>
        <w:numPr>
          <w:ilvl w:val="0"/>
          <w:numId w:val="15"/>
        </w:numPr>
      </w:pPr>
      <w:r>
        <w:rPr>
          <w:b/>
        </w:rPr>
        <w:t>I-Hui Huang (</w:t>
      </w:r>
      <w:proofErr w:type="spellStart"/>
      <w:r>
        <w:rPr>
          <w:b/>
        </w:rPr>
        <w:t>DSBox</w:t>
      </w:r>
      <w:proofErr w:type="spellEnd"/>
      <w:r>
        <w:rPr>
          <w:b/>
        </w:rPr>
        <w:t>)</w:t>
      </w:r>
    </w:p>
    <w:p w14:paraId="61E390DC" w14:textId="591CC043" w:rsidR="00A26CDC" w:rsidRPr="00A26CDC" w:rsidRDefault="00A26CDC" w:rsidP="001B7551">
      <w:pPr>
        <w:pStyle w:val="NormalBodyText"/>
        <w:numPr>
          <w:ilvl w:val="0"/>
          <w:numId w:val="15"/>
        </w:numPr>
      </w:pPr>
      <w:proofErr w:type="spellStart"/>
      <w:r>
        <w:rPr>
          <w:b/>
        </w:rPr>
        <w:t>Fanghao</w:t>
      </w:r>
      <w:proofErr w:type="spellEnd"/>
      <w:r>
        <w:rPr>
          <w:b/>
        </w:rPr>
        <w:t xml:space="preserve"> Luo (</w:t>
      </w:r>
      <w:proofErr w:type="spellStart"/>
      <w:r>
        <w:rPr>
          <w:b/>
        </w:rPr>
        <w:t>DSBox</w:t>
      </w:r>
      <w:proofErr w:type="spellEnd"/>
      <w:r>
        <w:rPr>
          <w:b/>
        </w:rPr>
        <w:t>)</w:t>
      </w:r>
    </w:p>
    <w:p w14:paraId="170FEDA6" w14:textId="50FD8FEF" w:rsidR="00A26CDC" w:rsidRDefault="00A26CDC" w:rsidP="001B7551">
      <w:pPr>
        <w:pStyle w:val="NormalBodyText"/>
        <w:numPr>
          <w:ilvl w:val="0"/>
          <w:numId w:val="15"/>
        </w:numPr>
      </w:pPr>
      <w:r>
        <w:rPr>
          <w:b/>
        </w:rPr>
        <w:t xml:space="preserve">Pratik </w:t>
      </w:r>
      <w:proofErr w:type="spellStart"/>
      <w:r>
        <w:rPr>
          <w:b/>
        </w:rPr>
        <w:t>Kabara</w:t>
      </w:r>
      <w:proofErr w:type="spellEnd"/>
      <w:r>
        <w:rPr>
          <w:b/>
        </w:rPr>
        <w:t xml:space="preserve"> (THOR)</w:t>
      </w:r>
    </w:p>
    <w:p w14:paraId="4AD32228" w14:textId="77777777" w:rsidR="00ED4F4E" w:rsidRDefault="00ED4F4E" w:rsidP="00ED4F4E">
      <w:pPr>
        <w:pStyle w:val="NormalBodyText"/>
        <w:ind w:left="0"/>
      </w:pPr>
    </w:p>
    <w:p w14:paraId="308E927E" w14:textId="6E60CE92" w:rsidR="00B02314" w:rsidRPr="001802F7" w:rsidRDefault="00B02314" w:rsidP="00B02314">
      <w:pPr>
        <w:pStyle w:val="NormalBodyText"/>
        <w:ind w:left="0"/>
        <w:rPr>
          <w:b/>
        </w:rPr>
      </w:pPr>
      <w:r>
        <w:rPr>
          <w:b/>
        </w:rPr>
        <w:t>TUTORIALS</w:t>
      </w:r>
      <w:r w:rsidR="006C5905">
        <w:rPr>
          <w:b/>
        </w:rPr>
        <w:t>, CASE STUDIES</w:t>
      </w:r>
      <w:r w:rsidRPr="001802F7">
        <w:rPr>
          <w:b/>
        </w:rPr>
        <w:t xml:space="preserve"> </w:t>
      </w:r>
      <w:r w:rsidR="003A7EAC">
        <w:rPr>
          <w:b/>
        </w:rPr>
        <w:t>AND DEMOS</w:t>
      </w:r>
    </w:p>
    <w:p w14:paraId="0CE756F5" w14:textId="49CEC6FD" w:rsidR="00F67A9A" w:rsidRPr="00F43C28" w:rsidRDefault="00F67A9A" w:rsidP="00F67A9A">
      <w:pPr>
        <w:pStyle w:val="ItalicHeading"/>
        <w:rPr>
          <w:i w:val="0"/>
        </w:rPr>
      </w:pPr>
      <w:r w:rsidRPr="00F67A9A">
        <w:lastRenderedPageBreak/>
        <w:t>Social Media Analysis for Situation Awareness during Crises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April</w:t>
      </w:r>
      <w:r w:rsidRPr="00B02314">
        <w:rPr>
          <w:b/>
          <w:i w:val="0"/>
        </w:rPr>
        <w:t xml:space="preserve"> </w:t>
      </w:r>
      <w:r>
        <w:rPr>
          <w:b/>
          <w:i w:val="0"/>
        </w:rPr>
        <w:t>2018</w:t>
      </w:r>
    </w:p>
    <w:p w14:paraId="21FFA962" w14:textId="674D7E29" w:rsidR="00F67A9A" w:rsidRDefault="00F67A9A" w:rsidP="00F67A9A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</w:t>
      </w:r>
      <w:r w:rsidR="008D00B1">
        <w:t xml:space="preserve">Pedro </w:t>
      </w:r>
      <w:proofErr w:type="spellStart"/>
      <w:r w:rsidR="008D00B1">
        <w:t>Szekely</w:t>
      </w:r>
      <w:proofErr w:type="spellEnd"/>
      <w:r w:rsidR="008D00B1">
        <w:t xml:space="preserve">, </w:t>
      </w:r>
      <w:proofErr w:type="spellStart"/>
      <w:r w:rsidR="008D00B1">
        <w:t>Gregoire</w:t>
      </w:r>
      <w:proofErr w:type="spellEnd"/>
      <w:r w:rsidR="008D00B1">
        <w:t xml:space="preserve"> </w:t>
      </w:r>
      <w:proofErr w:type="spellStart"/>
      <w:r w:rsidR="008D00B1">
        <w:t>Burel</w:t>
      </w:r>
      <w:proofErr w:type="spellEnd"/>
      <w:r w:rsidR="008D00B1">
        <w:t xml:space="preserve">, Prashant </w:t>
      </w:r>
      <w:proofErr w:type="spellStart"/>
      <w:r w:rsidR="008D00B1">
        <w:t>Khare</w:t>
      </w:r>
      <w:proofErr w:type="spellEnd"/>
      <w:r>
        <w:t xml:space="preserve">  </w:t>
      </w:r>
      <w:r>
        <w:tab/>
      </w:r>
    </w:p>
    <w:p w14:paraId="6D41B5C6" w14:textId="0FA130B5" w:rsidR="00F67A9A" w:rsidRPr="00F67A9A" w:rsidRDefault="00F67A9A" w:rsidP="00F67A9A">
      <w:pPr>
        <w:pStyle w:val="ItalicHeading"/>
        <w:rPr>
          <w:i w:val="0"/>
        </w:rPr>
      </w:pPr>
      <w:r>
        <w:rPr>
          <w:i w:val="0"/>
        </w:rPr>
        <w:t>T</w:t>
      </w:r>
      <w:r w:rsidRPr="001D2238">
        <w:rPr>
          <w:i w:val="0"/>
        </w:rPr>
        <w:t xml:space="preserve">utorial at </w:t>
      </w:r>
      <w:r w:rsidR="006C5905" w:rsidRPr="006C5905">
        <w:rPr>
          <w:i w:val="0"/>
        </w:rPr>
        <w:t>the</w:t>
      </w:r>
      <w:r w:rsidR="006C5905">
        <w:t xml:space="preserve"> </w:t>
      </w:r>
      <w:r w:rsidR="006C5905" w:rsidRPr="006C5905">
        <w:rPr>
          <w:i w:val="0"/>
        </w:rPr>
        <w:t>ACM</w:t>
      </w:r>
      <w:r w:rsidRPr="006C5905">
        <w:rPr>
          <w:i w:val="0"/>
        </w:rPr>
        <w:t xml:space="preserve"> </w:t>
      </w:r>
      <w:r w:rsidRPr="00F67A9A">
        <w:rPr>
          <w:i w:val="0"/>
        </w:rPr>
        <w:t>Web Conference (for</w:t>
      </w:r>
      <w:r w:rsidR="008D00B1">
        <w:rPr>
          <w:i w:val="0"/>
        </w:rPr>
        <w:t>merly known as ACM WWW) in Lyon</w:t>
      </w:r>
      <w:r w:rsidRPr="00F67A9A">
        <w:rPr>
          <w:i w:val="0"/>
        </w:rPr>
        <w:t>, France 2018</w:t>
      </w:r>
    </w:p>
    <w:p w14:paraId="34B06803" w14:textId="77777777" w:rsidR="006C5905" w:rsidRDefault="006C5905" w:rsidP="006C5905">
      <w:pPr>
        <w:pStyle w:val="ItalicHeading"/>
      </w:pPr>
    </w:p>
    <w:p w14:paraId="2B9B31D9" w14:textId="129BB012" w:rsidR="006C5905" w:rsidRPr="00F43C28" w:rsidRDefault="006C5905" w:rsidP="006C5905">
      <w:pPr>
        <w:pStyle w:val="ItalicHeading"/>
        <w:rPr>
          <w:i w:val="0"/>
        </w:rPr>
      </w:pPr>
      <w:r>
        <w:t>Technology-assisted Investigative Search: A Case Study from an Illicit Domain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April</w:t>
      </w:r>
      <w:r w:rsidRPr="00B02314">
        <w:rPr>
          <w:b/>
          <w:i w:val="0"/>
        </w:rPr>
        <w:t xml:space="preserve"> </w:t>
      </w:r>
      <w:r>
        <w:rPr>
          <w:b/>
          <w:i w:val="0"/>
        </w:rPr>
        <w:t>2018</w:t>
      </w:r>
    </w:p>
    <w:p w14:paraId="7BD42DC4" w14:textId="18FBCBAC" w:rsidR="006C5905" w:rsidRDefault="006C5905" w:rsidP="006C5905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Pedro </w:t>
      </w:r>
      <w:proofErr w:type="spellStart"/>
      <w:r>
        <w:t>Szekely</w:t>
      </w:r>
      <w:proofErr w:type="spellEnd"/>
      <w:r>
        <w:tab/>
      </w:r>
    </w:p>
    <w:p w14:paraId="0D049B24" w14:textId="47F778F9" w:rsidR="00F67A9A" w:rsidRDefault="006C5905" w:rsidP="006C5905">
      <w:pPr>
        <w:pStyle w:val="ItalicHeading"/>
      </w:pPr>
      <w:r>
        <w:rPr>
          <w:i w:val="0"/>
        </w:rPr>
        <w:t>Case Study</w:t>
      </w:r>
      <w:r w:rsidRPr="001D2238">
        <w:rPr>
          <w:i w:val="0"/>
        </w:rPr>
        <w:t xml:space="preserve"> at </w:t>
      </w:r>
      <w:r>
        <w:rPr>
          <w:i w:val="0"/>
        </w:rPr>
        <w:t xml:space="preserve">the </w:t>
      </w:r>
      <w:r w:rsidRPr="006C5905">
        <w:rPr>
          <w:i w:val="0"/>
        </w:rPr>
        <w:t xml:space="preserve">ACM </w:t>
      </w:r>
      <w:r w:rsidRPr="006C5905">
        <w:rPr>
          <w:i w:val="0"/>
          <w:iCs/>
        </w:rPr>
        <w:t>CHI Conference on Human Factors in Computing Systems</w:t>
      </w:r>
      <w:r>
        <w:t xml:space="preserve"> </w:t>
      </w:r>
      <w:r>
        <w:rPr>
          <w:i w:val="0"/>
        </w:rPr>
        <w:t>in Montreal, Canada</w:t>
      </w:r>
      <w:r w:rsidRPr="00F67A9A">
        <w:rPr>
          <w:i w:val="0"/>
        </w:rPr>
        <w:t xml:space="preserve"> 2018</w:t>
      </w:r>
    </w:p>
    <w:p w14:paraId="0B67E3CF" w14:textId="77777777" w:rsidR="006C5905" w:rsidRDefault="006C5905" w:rsidP="00F67A9A">
      <w:pPr>
        <w:pStyle w:val="ItalicHeading"/>
      </w:pPr>
    </w:p>
    <w:p w14:paraId="0C2D832B" w14:textId="070FCDF7" w:rsidR="00714BE9" w:rsidRPr="00714BE9" w:rsidRDefault="00714BE9" w:rsidP="00714BE9">
      <w:pPr>
        <w:pStyle w:val="ItalicHeading"/>
        <w:rPr>
          <w:b/>
          <w:i w:val="0"/>
        </w:rPr>
      </w:pPr>
      <w:r>
        <w:t xml:space="preserve">Demo: </w:t>
      </w:r>
      <w:r w:rsidRPr="00714BE9">
        <w:t>Unsupervised Hashtag Retrieval and Visualization for Crisis Informatics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February 2018</w:t>
      </w:r>
    </w:p>
    <w:p w14:paraId="4380FAC3" w14:textId="0374B723" w:rsidR="00714BE9" w:rsidRDefault="00714BE9" w:rsidP="00ED1FE5">
      <w:pPr>
        <w:pStyle w:val="ItalicHeading"/>
        <w:rPr>
          <w:b/>
          <w:i w:val="0"/>
        </w:rPr>
      </w:pPr>
      <w:r>
        <w:rPr>
          <w:i w:val="0"/>
        </w:rPr>
        <w:t xml:space="preserve">Yao </w:t>
      </w:r>
      <w:proofErr w:type="spellStart"/>
      <w:r>
        <w:rPr>
          <w:i w:val="0"/>
        </w:rPr>
        <w:t>Gu</w:t>
      </w:r>
      <w:proofErr w:type="spellEnd"/>
      <w:r>
        <w:rPr>
          <w:i w:val="0"/>
        </w:rPr>
        <w:t xml:space="preserve">, </w:t>
      </w:r>
      <w:proofErr w:type="spellStart"/>
      <w:r w:rsidRPr="00714BE9">
        <w:rPr>
          <w:b/>
          <w:i w:val="0"/>
        </w:rPr>
        <w:t>Mayank</w:t>
      </w:r>
      <w:proofErr w:type="spellEnd"/>
      <w:r w:rsidRPr="00714BE9">
        <w:rPr>
          <w:b/>
          <w:i w:val="0"/>
        </w:rPr>
        <w:t xml:space="preserve"> </w:t>
      </w:r>
      <w:proofErr w:type="spellStart"/>
      <w:r w:rsidRPr="00714BE9">
        <w:rPr>
          <w:b/>
          <w:i w:val="0"/>
        </w:rPr>
        <w:t>Kejriwal</w:t>
      </w:r>
      <w:proofErr w:type="spellEnd"/>
    </w:p>
    <w:p w14:paraId="4B3BD4FF" w14:textId="51672ACE" w:rsidR="00714BE9" w:rsidRPr="00714BE9" w:rsidRDefault="00714BE9" w:rsidP="00ED1FE5">
      <w:pPr>
        <w:pStyle w:val="ItalicHeading"/>
        <w:rPr>
          <w:i w:val="0"/>
        </w:rPr>
      </w:pPr>
      <w:r>
        <w:rPr>
          <w:i w:val="0"/>
        </w:rPr>
        <w:t>Workshop on Social Web in Emergency and Disaster Management (SWDM), co-held with the ACM Web Search and Data Mining (WSDM) Conference in Los Angeles, California</w:t>
      </w:r>
    </w:p>
    <w:p w14:paraId="4620E4D4" w14:textId="77777777" w:rsidR="00714BE9" w:rsidRDefault="00714BE9" w:rsidP="00ED1FE5">
      <w:pPr>
        <w:pStyle w:val="ItalicHeading"/>
      </w:pPr>
    </w:p>
    <w:p w14:paraId="5B22E37D" w14:textId="359A7525" w:rsidR="00ED1FE5" w:rsidRPr="00ED1FE5" w:rsidRDefault="00A95E5E" w:rsidP="00ED1FE5">
      <w:pPr>
        <w:pStyle w:val="ItalicHeading"/>
      </w:pPr>
      <w:r>
        <w:t xml:space="preserve">Demo: </w:t>
      </w:r>
      <w:r w:rsidR="00ED1FE5" w:rsidRPr="00ED1FE5">
        <w:t>Constructing Domain-specific Search Engines with No Programming</w:t>
      </w:r>
      <w:r w:rsidR="006C5905">
        <w:tab/>
      </w:r>
      <w:r w:rsidR="006C5905">
        <w:tab/>
      </w:r>
      <w:r w:rsidR="006C5905">
        <w:tab/>
      </w:r>
      <w:r w:rsidR="006C5905">
        <w:tab/>
      </w:r>
      <w:r w:rsidR="00ED1FE5">
        <w:rPr>
          <w:b/>
          <w:i w:val="0"/>
        </w:rPr>
        <w:t>February 2018</w:t>
      </w:r>
    </w:p>
    <w:p w14:paraId="6BD9AC3D" w14:textId="77777777" w:rsidR="00ED1FE5" w:rsidRDefault="00ED1FE5" w:rsidP="00ED1FE5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, </w:t>
      </w:r>
      <w:r>
        <w:t xml:space="preserve">Pedro </w:t>
      </w:r>
      <w:proofErr w:type="spellStart"/>
      <w:r>
        <w:t>Szekely</w:t>
      </w:r>
      <w:proofErr w:type="spellEnd"/>
      <w:r>
        <w:tab/>
      </w:r>
    </w:p>
    <w:p w14:paraId="1762389E" w14:textId="7DF96A9C" w:rsidR="00ED1FE5" w:rsidRDefault="00ED1FE5" w:rsidP="00ED1FE5">
      <w:pPr>
        <w:pStyle w:val="ItalicHeading"/>
        <w:rPr>
          <w:i w:val="0"/>
        </w:rPr>
      </w:pPr>
      <w:r>
        <w:rPr>
          <w:i w:val="0"/>
        </w:rPr>
        <w:t>AAAI Conference, held in New Orleans</w:t>
      </w:r>
    </w:p>
    <w:p w14:paraId="780A3348" w14:textId="3A5E382F" w:rsidR="00ED1FE5" w:rsidRPr="00ED1FE5" w:rsidRDefault="00ED1FE5" w:rsidP="00ED1FE5">
      <w:pPr>
        <w:pStyle w:val="ItalicHeading"/>
        <w:rPr>
          <w:b/>
        </w:rPr>
      </w:pPr>
      <w:r w:rsidRPr="00ED1FE5">
        <w:rPr>
          <w:b/>
          <w:i w:val="0"/>
        </w:rPr>
        <w:t>Nominated for Best Demo</w:t>
      </w:r>
    </w:p>
    <w:p w14:paraId="2E22C23E" w14:textId="77777777" w:rsidR="00ED1FE5" w:rsidRDefault="00ED1FE5" w:rsidP="00BC4278">
      <w:pPr>
        <w:pStyle w:val="ItalicHeading"/>
      </w:pPr>
    </w:p>
    <w:p w14:paraId="4FC0E258" w14:textId="14D7360F" w:rsidR="00BC4278" w:rsidRPr="00F43C28" w:rsidRDefault="00A95E5E" w:rsidP="00BC4278">
      <w:pPr>
        <w:pStyle w:val="ItalicHeading"/>
        <w:rPr>
          <w:i w:val="0"/>
        </w:rPr>
      </w:pPr>
      <w:r>
        <w:t xml:space="preserve">Demo: </w:t>
      </w:r>
      <w:r w:rsidR="00BC4278">
        <w:t>A Semantic Search Engine for Inves</w:t>
      </w:r>
      <w:r w:rsidR="006C5905">
        <w:t>tigating Human Trafficking</w:t>
      </w:r>
      <w:r w:rsidR="006C5905">
        <w:tab/>
      </w:r>
      <w:r w:rsidR="006C5905">
        <w:tab/>
      </w:r>
      <w:r w:rsidR="006C5905">
        <w:tab/>
      </w:r>
      <w:r w:rsidR="006C5905">
        <w:tab/>
      </w:r>
      <w:r w:rsidR="006C5905">
        <w:tab/>
      </w:r>
      <w:r w:rsidR="00BC4278">
        <w:rPr>
          <w:b/>
          <w:i w:val="0"/>
        </w:rPr>
        <w:t>October 2017</w:t>
      </w:r>
    </w:p>
    <w:p w14:paraId="35B8351E" w14:textId="77777777" w:rsidR="00BC4278" w:rsidRDefault="00BC4278" w:rsidP="00BC4278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, </w:t>
      </w:r>
      <w:r>
        <w:t xml:space="preserve">Pedro </w:t>
      </w:r>
      <w:proofErr w:type="spellStart"/>
      <w:r>
        <w:t>Szekely</w:t>
      </w:r>
      <w:proofErr w:type="spellEnd"/>
      <w:r>
        <w:tab/>
      </w:r>
    </w:p>
    <w:p w14:paraId="76DA8FFE" w14:textId="1AFDFFCE" w:rsidR="00BC4278" w:rsidRDefault="00BC4278" w:rsidP="00BC4278">
      <w:pPr>
        <w:pStyle w:val="ItalicHeading"/>
        <w:rPr>
          <w:i w:val="0"/>
        </w:rPr>
      </w:pPr>
      <w:r>
        <w:rPr>
          <w:i w:val="0"/>
        </w:rPr>
        <w:t>International Semantic Web Conference (</w:t>
      </w:r>
      <w:r w:rsidR="00A95E5E">
        <w:rPr>
          <w:i w:val="0"/>
        </w:rPr>
        <w:t>ISWC</w:t>
      </w:r>
      <w:r>
        <w:rPr>
          <w:i w:val="0"/>
        </w:rPr>
        <w:t>), held in Vienna, Austria</w:t>
      </w:r>
    </w:p>
    <w:p w14:paraId="4F33CC7B" w14:textId="77777777" w:rsidR="00BC4278" w:rsidRDefault="00BC4278" w:rsidP="00B02314">
      <w:pPr>
        <w:pStyle w:val="ItalicHeading"/>
      </w:pPr>
    </w:p>
    <w:p w14:paraId="6896C550" w14:textId="64709C94" w:rsidR="00B02314" w:rsidRPr="00F43C28" w:rsidRDefault="001D2238" w:rsidP="00B02314">
      <w:pPr>
        <w:pStyle w:val="ItalicHeading"/>
        <w:rPr>
          <w:i w:val="0"/>
        </w:rPr>
      </w:pPr>
      <w:r>
        <w:t>Constructing Domain-specific Knowledge Graphs (KGC)</w:t>
      </w:r>
      <w:r w:rsidR="00B02314">
        <w:tab/>
      </w:r>
      <w:r w:rsidR="00B02314">
        <w:tab/>
      </w:r>
      <w:r w:rsidR="00B02314">
        <w:tab/>
      </w:r>
      <w:r w:rsidR="00B02314">
        <w:tab/>
      </w:r>
      <w:r w:rsidR="00B02314">
        <w:tab/>
      </w:r>
      <w:r w:rsidR="00B02314">
        <w:tab/>
      </w:r>
      <w:r>
        <w:rPr>
          <w:b/>
          <w:i w:val="0"/>
        </w:rPr>
        <w:t>October</w:t>
      </w:r>
      <w:r w:rsidR="00B02314" w:rsidRPr="00B02314">
        <w:rPr>
          <w:b/>
          <w:i w:val="0"/>
        </w:rPr>
        <w:t xml:space="preserve"> </w:t>
      </w:r>
      <w:r w:rsidR="00B02314">
        <w:rPr>
          <w:b/>
          <w:i w:val="0"/>
        </w:rPr>
        <w:t>2017</w:t>
      </w:r>
    </w:p>
    <w:p w14:paraId="7B1C6A39" w14:textId="77777777" w:rsidR="00B02314" w:rsidRDefault="00B02314" w:rsidP="00B02314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Craig </w:t>
      </w:r>
      <w:proofErr w:type="spellStart"/>
      <w:r>
        <w:t>Knoblock</w:t>
      </w:r>
      <w:proofErr w:type="spellEnd"/>
      <w:r>
        <w:t xml:space="preserve">, and Pedro </w:t>
      </w:r>
      <w:proofErr w:type="spellStart"/>
      <w:r>
        <w:t>Szekely</w:t>
      </w:r>
      <w:proofErr w:type="spellEnd"/>
      <w:r>
        <w:t xml:space="preserve">  </w:t>
      </w:r>
      <w:r>
        <w:tab/>
      </w:r>
    </w:p>
    <w:p w14:paraId="0C23F696" w14:textId="022B07C1" w:rsidR="00B02314" w:rsidRPr="001D2238" w:rsidRDefault="001D2238" w:rsidP="00B02314">
      <w:pPr>
        <w:pStyle w:val="ItalicHeading"/>
        <w:rPr>
          <w:i w:val="0"/>
        </w:rPr>
      </w:pPr>
      <w:r w:rsidRPr="001D2238">
        <w:rPr>
          <w:i w:val="0"/>
        </w:rPr>
        <w:t>Full-day tutorial at International Semant</w:t>
      </w:r>
      <w:r w:rsidR="00F7004E">
        <w:rPr>
          <w:i w:val="0"/>
        </w:rPr>
        <w:t xml:space="preserve">ic Web Conference (ISWC), 2017, </w:t>
      </w:r>
      <w:r w:rsidRPr="001D2238">
        <w:rPr>
          <w:i w:val="0"/>
        </w:rPr>
        <w:t>held in Vienna, Austria</w:t>
      </w:r>
    </w:p>
    <w:p w14:paraId="5AB77EEE" w14:textId="77777777" w:rsidR="00B02314" w:rsidRDefault="00B02314" w:rsidP="00B02314">
      <w:pPr>
        <w:pStyle w:val="ItalicHeading"/>
      </w:pPr>
    </w:p>
    <w:p w14:paraId="4C8D5145" w14:textId="4F99981F" w:rsidR="00B02314" w:rsidRPr="00F43C28" w:rsidRDefault="001D2238" w:rsidP="00B02314">
      <w:pPr>
        <w:pStyle w:val="ItalicHeading"/>
        <w:rPr>
          <w:i w:val="0"/>
        </w:rPr>
      </w:pPr>
      <w:r>
        <w:t>Data Mining in Unusual Domains with Information-rich Knowledge Graph Construction, Inference and S</w:t>
      </w:r>
      <w:r w:rsidRPr="001D2238">
        <w:t>earch</w:t>
      </w:r>
      <w:r>
        <w:tab/>
      </w:r>
      <w:r w:rsidRPr="001D2238">
        <w:rPr>
          <w:b/>
          <w:i w:val="0"/>
        </w:rPr>
        <w:t>August</w:t>
      </w:r>
      <w:r w:rsidR="00B02314" w:rsidRPr="00B02314">
        <w:rPr>
          <w:i w:val="0"/>
        </w:rPr>
        <w:t xml:space="preserve"> </w:t>
      </w:r>
      <w:r w:rsidR="00B02314">
        <w:rPr>
          <w:b/>
          <w:i w:val="0"/>
        </w:rPr>
        <w:t>2017</w:t>
      </w:r>
    </w:p>
    <w:p w14:paraId="6473919E" w14:textId="402BF484" w:rsidR="00B02314" w:rsidRDefault="00B02314" w:rsidP="00B02314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="001D2238">
        <w:rPr>
          <w:b/>
        </w:rPr>
        <w:t xml:space="preserve"> </w:t>
      </w:r>
      <w:r w:rsidR="001D2238" w:rsidRPr="001D2238">
        <w:t xml:space="preserve">and Pedro </w:t>
      </w:r>
      <w:proofErr w:type="spellStart"/>
      <w:r w:rsidR="001D2238" w:rsidRPr="001D2238">
        <w:t>Szekely</w:t>
      </w:r>
      <w:proofErr w:type="spellEnd"/>
      <w:r>
        <w:tab/>
      </w:r>
    </w:p>
    <w:p w14:paraId="40A6342A" w14:textId="377694EC" w:rsidR="00B02314" w:rsidRDefault="001D2238" w:rsidP="00B02314">
      <w:pPr>
        <w:pStyle w:val="ItalicHeading"/>
        <w:rPr>
          <w:i w:val="0"/>
        </w:rPr>
      </w:pPr>
      <w:r>
        <w:rPr>
          <w:i w:val="0"/>
        </w:rPr>
        <w:t>Conventional Tutorial at KDD, 2017</w:t>
      </w:r>
      <w:r w:rsidR="00B02314">
        <w:rPr>
          <w:i w:val="0"/>
        </w:rPr>
        <w:t xml:space="preserve">, </w:t>
      </w:r>
      <w:r>
        <w:rPr>
          <w:i w:val="0"/>
        </w:rPr>
        <w:t>held in Halifax, Canada</w:t>
      </w:r>
    </w:p>
    <w:p w14:paraId="024D11C9" w14:textId="77777777" w:rsidR="00F7004E" w:rsidRDefault="00F7004E" w:rsidP="00B02314">
      <w:pPr>
        <w:pStyle w:val="ItalicHeading"/>
        <w:rPr>
          <w:i w:val="0"/>
        </w:rPr>
      </w:pPr>
    </w:p>
    <w:p w14:paraId="37B5BF24" w14:textId="24DFC433" w:rsidR="00F7004E" w:rsidRPr="00F43C28" w:rsidRDefault="00F7004E" w:rsidP="00F7004E">
      <w:pPr>
        <w:pStyle w:val="ItalicHeading"/>
        <w:rPr>
          <w:i w:val="0"/>
        </w:rPr>
      </w:pPr>
      <w:r>
        <w:t>Information Integration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July</w:t>
      </w:r>
      <w:r w:rsidRPr="00B02314">
        <w:rPr>
          <w:i w:val="0"/>
        </w:rPr>
        <w:t xml:space="preserve"> </w:t>
      </w:r>
      <w:r>
        <w:rPr>
          <w:b/>
          <w:i w:val="0"/>
        </w:rPr>
        <w:t>2017</w:t>
      </w:r>
    </w:p>
    <w:p w14:paraId="52728F8F" w14:textId="51923B83" w:rsidR="00F7004E" w:rsidRDefault="00F7004E" w:rsidP="00F7004E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ab/>
      </w:r>
    </w:p>
    <w:p w14:paraId="589F2293" w14:textId="525F8EC9" w:rsidR="00B02314" w:rsidRPr="00F7004E" w:rsidRDefault="00F7004E" w:rsidP="00F7004E">
      <w:pPr>
        <w:pStyle w:val="ItalicHeading"/>
        <w:rPr>
          <w:i w:val="0"/>
        </w:rPr>
      </w:pPr>
      <w:r>
        <w:rPr>
          <w:i w:val="0"/>
        </w:rPr>
        <w:t>Tutorial at IS-GEO Summer Institute, 2017 held in Austin, TX</w:t>
      </w:r>
    </w:p>
    <w:p w14:paraId="7E8F7287" w14:textId="77777777" w:rsidR="00B02314" w:rsidRDefault="00B02314" w:rsidP="00ED4F4E">
      <w:pPr>
        <w:pStyle w:val="NormalBodyText"/>
        <w:ind w:left="0"/>
        <w:rPr>
          <w:b/>
        </w:rPr>
      </w:pPr>
    </w:p>
    <w:p w14:paraId="5921DAEA" w14:textId="7EE17B10" w:rsidR="001C4222" w:rsidRPr="001C4222" w:rsidRDefault="00ED4F4E" w:rsidP="001C4222">
      <w:pPr>
        <w:pStyle w:val="NormalBodyText"/>
        <w:ind w:left="0"/>
        <w:rPr>
          <w:b/>
        </w:rPr>
      </w:pPr>
      <w:r w:rsidRPr="001802F7">
        <w:rPr>
          <w:b/>
        </w:rPr>
        <w:t xml:space="preserve">BOOKS </w:t>
      </w:r>
    </w:p>
    <w:p w14:paraId="44B643F1" w14:textId="77777777" w:rsidR="00DE0C7F" w:rsidRPr="00F43C28" w:rsidRDefault="00DE0C7F" w:rsidP="001C4222">
      <w:pPr>
        <w:pStyle w:val="ItalicHeading"/>
        <w:ind w:left="0" w:firstLine="288"/>
        <w:rPr>
          <w:i w:val="0"/>
        </w:rPr>
      </w:pPr>
      <w:r>
        <w:t>Knowledge Graphs: Theory, Techniques and Applications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2018</w:t>
      </w:r>
    </w:p>
    <w:p w14:paraId="1F593E48" w14:textId="77777777" w:rsidR="00DE0C7F" w:rsidRDefault="00DE0C7F" w:rsidP="00DE0C7F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Craig </w:t>
      </w:r>
      <w:proofErr w:type="spellStart"/>
      <w:r>
        <w:t>Knoblock</w:t>
      </w:r>
      <w:proofErr w:type="spellEnd"/>
      <w:r>
        <w:t xml:space="preserve">, and Pedro </w:t>
      </w:r>
      <w:proofErr w:type="spellStart"/>
      <w:r>
        <w:t>Szekely</w:t>
      </w:r>
      <w:proofErr w:type="spellEnd"/>
      <w:r>
        <w:t xml:space="preserve">  </w:t>
      </w:r>
      <w:r>
        <w:tab/>
      </w:r>
    </w:p>
    <w:p w14:paraId="3F3739EE" w14:textId="3DB71FCE" w:rsidR="00DE0C7F" w:rsidRDefault="00DE0C7F" w:rsidP="00DE0C7F">
      <w:pPr>
        <w:pStyle w:val="ItalicHeading"/>
      </w:pPr>
      <w:r>
        <w:t>MIT Press</w:t>
      </w:r>
    </w:p>
    <w:p w14:paraId="172C2BAA" w14:textId="77777777" w:rsidR="001C4222" w:rsidRDefault="001C4222" w:rsidP="00DE0C7F">
      <w:pPr>
        <w:pStyle w:val="ItalicHeading"/>
      </w:pPr>
    </w:p>
    <w:p w14:paraId="59B2C102" w14:textId="14B42678" w:rsidR="001C4222" w:rsidRPr="00F43C28" w:rsidRDefault="001C4222" w:rsidP="001C4222">
      <w:pPr>
        <w:pStyle w:val="ItalicHeading"/>
        <w:ind w:left="0" w:firstLine="288"/>
        <w:rPr>
          <w:i w:val="0"/>
        </w:rPr>
      </w:pPr>
      <w:r>
        <w:t>Domain-specific Knowledge Graph Construction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2018</w:t>
      </w:r>
    </w:p>
    <w:p w14:paraId="39A349DC" w14:textId="5E347A12" w:rsidR="001C4222" w:rsidRDefault="001C4222" w:rsidP="001C4222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ab/>
      </w:r>
    </w:p>
    <w:p w14:paraId="1493D3E1" w14:textId="7CCE7E60" w:rsidR="001C4222" w:rsidRDefault="001C4222" w:rsidP="001C4222">
      <w:pPr>
        <w:pStyle w:val="ItalicHeading"/>
      </w:pPr>
      <w:r>
        <w:t>Springer Brief</w:t>
      </w:r>
    </w:p>
    <w:p w14:paraId="354BFEE6" w14:textId="77777777" w:rsidR="00DE0C7F" w:rsidRDefault="00DE0C7F" w:rsidP="00DE0C7F">
      <w:pPr>
        <w:pStyle w:val="ItalicHeading"/>
      </w:pPr>
    </w:p>
    <w:p w14:paraId="0FB53500" w14:textId="3948D427" w:rsidR="00FC584B" w:rsidRDefault="00FC584B" w:rsidP="00DE0C7F">
      <w:pPr>
        <w:pStyle w:val="ItalicHeading"/>
        <w:rPr>
          <w:b/>
          <w:i w:val="0"/>
        </w:rPr>
      </w:pPr>
      <w:r>
        <w:t>Joint Proceedings of the International Workshops on Hybrid Statistical Semantic Understanding and Emerging Semantics, and Semantic Statistics co-located with 16</w:t>
      </w:r>
      <w:r w:rsidRPr="00FC584B">
        <w:rPr>
          <w:vertAlign w:val="superscript"/>
        </w:rPr>
        <w:t>th</w:t>
      </w:r>
      <w:r>
        <w:t xml:space="preserve"> International Semantic Web Conference (ISWC 2017)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2017</w:t>
      </w:r>
    </w:p>
    <w:p w14:paraId="3061F6E1" w14:textId="14B59B28" w:rsidR="00FC584B" w:rsidRDefault="00FC584B" w:rsidP="00DE0C7F">
      <w:pPr>
        <w:pStyle w:val="ItalicHeading"/>
        <w:rPr>
          <w:i w:val="0"/>
        </w:rPr>
      </w:pPr>
      <w:r>
        <w:rPr>
          <w:i w:val="0"/>
        </w:rPr>
        <w:t xml:space="preserve">Editors (Alphabetical Order): </w:t>
      </w:r>
      <w:proofErr w:type="spellStart"/>
      <w:r>
        <w:rPr>
          <w:i w:val="0"/>
        </w:rPr>
        <w:t>Sarven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Capadisli</w:t>
      </w:r>
      <w:proofErr w:type="spellEnd"/>
      <w:r>
        <w:rPr>
          <w:i w:val="0"/>
        </w:rPr>
        <w:t xml:space="preserve"> (University of Bonn, Germany), Franck Cotton (INSEE, France), Xin Luna Dong (Amazon, USA), </w:t>
      </w:r>
      <w:proofErr w:type="spellStart"/>
      <w:r>
        <w:rPr>
          <w:i w:val="0"/>
        </w:rPr>
        <w:t>Ramanathan</w:t>
      </w:r>
      <w:proofErr w:type="spellEnd"/>
      <w:r>
        <w:rPr>
          <w:i w:val="0"/>
        </w:rPr>
        <w:t xml:space="preserve"> V. </w:t>
      </w:r>
      <w:proofErr w:type="spellStart"/>
      <w:r>
        <w:rPr>
          <w:i w:val="0"/>
        </w:rPr>
        <w:t>Guha</w:t>
      </w:r>
      <w:proofErr w:type="spellEnd"/>
      <w:r>
        <w:rPr>
          <w:i w:val="0"/>
        </w:rPr>
        <w:t xml:space="preserve"> (schema.org, USA), Armin Haller (ANU, Australia), Pascal </w:t>
      </w:r>
      <w:proofErr w:type="spellStart"/>
      <w:r>
        <w:rPr>
          <w:i w:val="0"/>
        </w:rPr>
        <w:t>Hitzler</w:t>
      </w:r>
      <w:proofErr w:type="spellEnd"/>
      <w:r>
        <w:rPr>
          <w:i w:val="0"/>
        </w:rPr>
        <w:t xml:space="preserve"> (Wright State University, USA), </w:t>
      </w:r>
      <w:proofErr w:type="spellStart"/>
      <w:r>
        <w:rPr>
          <w:i w:val="0"/>
        </w:rPr>
        <w:t>Evangelos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Kalampokis</w:t>
      </w:r>
      <w:proofErr w:type="spellEnd"/>
      <w:r>
        <w:rPr>
          <w:i w:val="0"/>
        </w:rPr>
        <w:t xml:space="preserve"> (University of Macedonia, Greece), </w:t>
      </w:r>
      <w:proofErr w:type="spellStart"/>
      <w:r w:rsidRPr="00FC584B">
        <w:rPr>
          <w:b/>
          <w:i w:val="0"/>
        </w:rPr>
        <w:t>Mayank</w:t>
      </w:r>
      <w:proofErr w:type="spellEnd"/>
      <w:r w:rsidRPr="00FC584B">
        <w:rPr>
          <w:b/>
          <w:i w:val="0"/>
        </w:rPr>
        <w:t xml:space="preserve"> </w:t>
      </w:r>
      <w:proofErr w:type="spellStart"/>
      <w:r w:rsidRPr="00FC584B">
        <w:rPr>
          <w:b/>
          <w:i w:val="0"/>
        </w:rPr>
        <w:t>Kejriwal</w:t>
      </w:r>
      <w:proofErr w:type="spellEnd"/>
      <w:r>
        <w:rPr>
          <w:b/>
          <w:i w:val="0"/>
        </w:rPr>
        <w:t xml:space="preserve"> </w:t>
      </w:r>
      <w:r w:rsidRPr="00FC584B">
        <w:rPr>
          <w:b/>
          <w:i w:val="0"/>
        </w:rPr>
        <w:t>(University of Southern California, USA)</w:t>
      </w:r>
      <w:r>
        <w:rPr>
          <w:i w:val="0"/>
        </w:rPr>
        <w:t xml:space="preserve">, Freddy </w:t>
      </w:r>
      <w:proofErr w:type="spellStart"/>
      <w:r>
        <w:rPr>
          <w:i w:val="0"/>
        </w:rPr>
        <w:t>Lecue</w:t>
      </w:r>
      <w:proofErr w:type="spellEnd"/>
      <w:r>
        <w:rPr>
          <w:i w:val="0"/>
        </w:rPr>
        <w:t xml:space="preserve"> (Accenture Technology Labs, Ireland), D. </w:t>
      </w:r>
      <w:proofErr w:type="spellStart"/>
      <w:r>
        <w:rPr>
          <w:i w:val="0"/>
        </w:rPr>
        <w:t>Sivakumar</w:t>
      </w:r>
      <w:proofErr w:type="spellEnd"/>
      <w:r>
        <w:rPr>
          <w:i w:val="0"/>
        </w:rPr>
        <w:t xml:space="preserve"> (Google, USA), Pedro </w:t>
      </w:r>
      <w:proofErr w:type="spellStart"/>
      <w:r>
        <w:rPr>
          <w:i w:val="0"/>
        </w:rPr>
        <w:t>Szekely</w:t>
      </w:r>
      <w:proofErr w:type="spellEnd"/>
      <w:r>
        <w:rPr>
          <w:i w:val="0"/>
        </w:rPr>
        <w:t xml:space="preserve"> (University of Southern California, USA), Raphael </w:t>
      </w:r>
      <w:proofErr w:type="spellStart"/>
      <w:r>
        <w:rPr>
          <w:i w:val="0"/>
        </w:rPr>
        <w:t>Troncy</w:t>
      </w:r>
      <w:proofErr w:type="spellEnd"/>
      <w:r>
        <w:rPr>
          <w:i w:val="0"/>
        </w:rPr>
        <w:t xml:space="preserve"> (EURECOM, France) and Michael </w:t>
      </w:r>
      <w:proofErr w:type="spellStart"/>
      <w:r>
        <w:rPr>
          <w:i w:val="0"/>
        </w:rPr>
        <w:t>Witbrock</w:t>
      </w:r>
      <w:proofErr w:type="spellEnd"/>
      <w:r>
        <w:rPr>
          <w:i w:val="0"/>
        </w:rPr>
        <w:t xml:space="preserve"> (IBM, USA)</w:t>
      </w:r>
    </w:p>
    <w:p w14:paraId="160DFEE9" w14:textId="25DD484B" w:rsidR="00FC584B" w:rsidRDefault="00FC584B" w:rsidP="00DE0C7F">
      <w:pPr>
        <w:pStyle w:val="ItalicHeading"/>
        <w:rPr>
          <w:i w:val="0"/>
        </w:rPr>
      </w:pPr>
      <w:r>
        <w:rPr>
          <w:i w:val="0"/>
        </w:rPr>
        <w:t xml:space="preserve">URN: </w:t>
      </w:r>
      <w:proofErr w:type="gramStart"/>
      <w:r w:rsidRPr="00FC584B">
        <w:rPr>
          <w:i w:val="0"/>
        </w:rPr>
        <w:t>urn:nbn</w:t>
      </w:r>
      <w:proofErr w:type="gramEnd"/>
      <w:r w:rsidRPr="00FC584B">
        <w:rPr>
          <w:i w:val="0"/>
        </w:rPr>
        <w:t>:de:0074-1923-2</w:t>
      </w:r>
    </w:p>
    <w:p w14:paraId="3A50898D" w14:textId="1847FC75" w:rsidR="00FC584B" w:rsidRPr="00FC584B" w:rsidRDefault="00FC584B" w:rsidP="00DE0C7F">
      <w:pPr>
        <w:pStyle w:val="ItalicHeading"/>
        <w:rPr>
          <w:b/>
          <w:i w:val="0"/>
        </w:rPr>
      </w:pPr>
      <w:r>
        <w:rPr>
          <w:i w:val="0"/>
        </w:rPr>
        <w:t xml:space="preserve">Archival Link: </w:t>
      </w:r>
      <w:hyperlink r:id="rId15" w:history="1">
        <w:r w:rsidRPr="00B14888">
          <w:rPr>
            <w:rStyle w:val="Hyperlink"/>
            <w:i w:val="0"/>
          </w:rPr>
          <w:t>http://ceur-ws.org/Vol-1923/</w:t>
        </w:r>
      </w:hyperlink>
      <w:r>
        <w:rPr>
          <w:i w:val="0"/>
        </w:rPr>
        <w:t xml:space="preserve"> </w:t>
      </w:r>
    </w:p>
    <w:p w14:paraId="35BEEC76" w14:textId="77777777" w:rsidR="00FC584B" w:rsidRDefault="00FC584B" w:rsidP="00DE0C7F">
      <w:pPr>
        <w:pStyle w:val="ItalicHeading"/>
      </w:pPr>
    </w:p>
    <w:p w14:paraId="5EEA1BE2" w14:textId="729A737A" w:rsidR="00ED4F4E" w:rsidRPr="00F43C28" w:rsidRDefault="00ED4F4E" w:rsidP="00ED4F4E">
      <w:pPr>
        <w:pStyle w:val="ItalicHeading"/>
        <w:rPr>
          <w:i w:val="0"/>
        </w:rPr>
      </w:pPr>
      <w:r>
        <w:t>Populating a Linked Data Entity Name System: A Big Data Solution for Unsupervised Instance Matching</w:t>
      </w:r>
      <w:r>
        <w:tab/>
      </w:r>
      <w:r>
        <w:tab/>
      </w:r>
      <w:r>
        <w:rPr>
          <w:b/>
          <w:i w:val="0"/>
        </w:rPr>
        <w:t>2017</w:t>
      </w:r>
    </w:p>
    <w:p w14:paraId="563C8571" w14:textId="43035593" w:rsidR="00ED4F4E" w:rsidRDefault="00ED4F4E" w:rsidP="00ED4F4E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ab/>
      </w:r>
    </w:p>
    <w:p w14:paraId="6AD81FCF" w14:textId="10335CC9" w:rsidR="00ED4F4E" w:rsidRDefault="00ED4F4E" w:rsidP="00ED4F4E">
      <w:pPr>
        <w:pStyle w:val="ItalicHeading"/>
        <w:rPr>
          <w:i w:val="0"/>
        </w:rPr>
      </w:pPr>
      <w:r>
        <w:rPr>
          <w:i w:val="0"/>
        </w:rPr>
        <w:t>IOS Press, Studies in the Semantic Web Series</w:t>
      </w:r>
    </w:p>
    <w:p w14:paraId="6B9DB886" w14:textId="16FCB741" w:rsidR="00ED4F4E" w:rsidRPr="00DE0C7F" w:rsidRDefault="00ED4F4E" w:rsidP="00DE0C7F">
      <w:pPr>
        <w:pStyle w:val="ItalicHeading"/>
        <w:rPr>
          <w:i w:val="0"/>
        </w:rPr>
      </w:pPr>
      <w:r w:rsidRPr="00ED4F4E">
        <w:rPr>
          <w:i w:val="0"/>
        </w:rPr>
        <w:t>ISBN 978-3-89838-717-0 2017</w:t>
      </w:r>
    </w:p>
    <w:p w14:paraId="25E0618A" w14:textId="77777777" w:rsidR="00ED4F4E" w:rsidRDefault="00ED4F4E" w:rsidP="00ED4F4E">
      <w:pPr>
        <w:pStyle w:val="NormalBodyText"/>
        <w:ind w:left="0"/>
      </w:pPr>
    </w:p>
    <w:p w14:paraId="29A459E5" w14:textId="58B522D0" w:rsidR="00BF3130" w:rsidRPr="001802F7" w:rsidRDefault="003A7EAC" w:rsidP="006B6FB5">
      <w:pPr>
        <w:pStyle w:val="NormalBodyText"/>
        <w:ind w:left="0"/>
        <w:rPr>
          <w:b/>
        </w:rPr>
      </w:pPr>
      <w:r>
        <w:rPr>
          <w:b/>
        </w:rPr>
        <w:t xml:space="preserve">PEER-REVIEWED </w:t>
      </w:r>
      <w:r w:rsidR="003571DB" w:rsidRPr="001802F7">
        <w:rPr>
          <w:b/>
        </w:rPr>
        <w:t xml:space="preserve">PUBLICATIONS </w:t>
      </w:r>
    </w:p>
    <w:p w14:paraId="0C2EF5A4" w14:textId="6666AC92" w:rsidR="00714BE9" w:rsidRPr="00714BE9" w:rsidRDefault="00714BE9" w:rsidP="00714BE9">
      <w:pPr>
        <w:pStyle w:val="ItalicHeading"/>
        <w:rPr>
          <w:b/>
          <w:i w:val="0"/>
        </w:rPr>
      </w:pPr>
      <w:r w:rsidRPr="00714BE9">
        <w:t xml:space="preserve">A Pipeline for Post-Crisis </w:t>
      </w:r>
      <w:r w:rsidR="007A5844">
        <w:t xml:space="preserve">Twitter Data </w:t>
      </w:r>
      <w:r w:rsidRPr="00714BE9">
        <w:t>Acquisition</w:t>
      </w:r>
      <w:r w:rsidR="001C4222">
        <w:tab/>
      </w:r>
      <w:r w:rsidR="001C4222">
        <w:tab/>
      </w:r>
      <w:r w:rsidR="001C4222"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February 2018</w:t>
      </w:r>
    </w:p>
    <w:p w14:paraId="3625912F" w14:textId="489CFCE0" w:rsidR="00714BE9" w:rsidRDefault="00714BE9" w:rsidP="00773C46">
      <w:pPr>
        <w:pStyle w:val="ItalicHeading"/>
        <w:rPr>
          <w:i w:val="0"/>
        </w:rPr>
      </w:pPr>
      <w:proofErr w:type="spellStart"/>
      <w:r w:rsidRPr="00714BE9">
        <w:rPr>
          <w:b/>
          <w:i w:val="0"/>
        </w:rPr>
        <w:lastRenderedPageBreak/>
        <w:t>Mayank</w:t>
      </w:r>
      <w:proofErr w:type="spellEnd"/>
      <w:r w:rsidRPr="00714BE9">
        <w:rPr>
          <w:b/>
          <w:i w:val="0"/>
        </w:rPr>
        <w:t xml:space="preserve"> </w:t>
      </w:r>
      <w:proofErr w:type="spellStart"/>
      <w:r w:rsidRPr="00714BE9">
        <w:rPr>
          <w:b/>
          <w:i w:val="0"/>
        </w:rPr>
        <w:t>Kejriwal</w:t>
      </w:r>
      <w:proofErr w:type="spellEnd"/>
      <w:r>
        <w:rPr>
          <w:i w:val="0"/>
        </w:rPr>
        <w:t xml:space="preserve">, Yao </w:t>
      </w:r>
      <w:proofErr w:type="spellStart"/>
      <w:r>
        <w:rPr>
          <w:i w:val="0"/>
        </w:rPr>
        <w:t>Gu</w:t>
      </w:r>
      <w:proofErr w:type="spellEnd"/>
    </w:p>
    <w:p w14:paraId="04323AE4" w14:textId="2A2AB57B" w:rsidR="00714BE9" w:rsidRDefault="00714BE9" w:rsidP="00773C46">
      <w:pPr>
        <w:pStyle w:val="ItalicHeading"/>
        <w:rPr>
          <w:i w:val="0"/>
        </w:rPr>
      </w:pPr>
      <w:r>
        <w:rPr>
          <w:i w:val="0"/>
        </w:rPr>
        <w:t>Workshop on Social Web in Emergency and Disaster Management (SWDM), co-held with the ACM Web Search and Data Mining (WSDM) Conference in Los Angeles, California</w:t>
      </w:r>
    </w:p>
    <w:p w14:paraId="4E893FDF" w14:textId="77777777" w:rsidR="00714BE9" w:rsidRDefault="00714BE9" w:rsidP="00773C46">
      <w:pPr>
        <w:pStyle w:val="ItalicHeading"/>
        <w:rPr>
          <w:i w:val="0"/>
        </w:rPr>
      </w:pPr>
    </w:p>
    <w:p w14:paraId="589019E6" w14:textId="77777777" w:rsidR="00714BE9" w:rsidRPr="00F43C28" w:rsidRDefault="00714BE9" w:rsidP="00714BE9">
      <w:pPr>
        <w:pStyle w:val="ItalicHeading"/>
        <w:rPr>
          <w:i w:val="0"/>
        </w:rPr>
      </w:pPr>
      <w:r>
        <w:t>Investigative Knowledge Discovery for Combating Illicit Activities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February 2018</w:t>
      </w:r>
      <w:r>
        <w:tab/>
      </w:r>
    </w:p>
    <w:p w14:paraId="2B3E753C" w14:textId="77777777" w:rsidR="00714BE9" w:rsidRDefault="00714BE9" w:rsidP="00714BE9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Pedro </w:t>
      </w:r>
      <w:proofErr w:type="spellStart"/>
      <w:r>
        <w:t>Szekely</w:t>
      </w:r>
      <w:proofErr w:type="spellEnd"/>
      <w:r>
        <w:t xml:space="preserve">, Craig </w:t>
      </w:r>
      <w:proofErr w:type="spellStart"/>
      <w:r>
        <w:t>Knoblock</w:t>
      </w:r>
      <w:proofErr w:type="spellEnd"/>
      <w:r>
        <w:t xml:space="preserve">  </w:t>
      </w:r>
      <w:r>
        <w:tab/>
      </w:r>
    </w:p>
    <w:p w14:paraId="02642FF2" w14:textId="07AEE1D4" w:rsidR="00714BE9" w:rsidRPr="00714BE9" w:rsidRDefault="00714BE9" w:rsidP="00714BE9">
      <w:pPr>
        <w:pStyle w:val="ItalicHeading"/>
      </w:pPr>
      <w:r>
        <w:rPr>
          <w:i w:val="0"/>
        </w:rPr>
        <w:t>IEEE Intelligent Systems</w:t>
      </w:r>
    </w:p>
    <w:p w14:paraId="49F6997C" w14:textId="77777777" w:rsidR="00714BE9" w:rsidRDefault="00714BE9" w:rsidP="00773C46">
      <w:pPr>
        <w:pStyle w:val="ItalicHeading"/>
      </w:pPr>
    </w:p>
    <w:p w14:paraId="4E5BAF7C" w14:textId="25407DC4" w:rsidR="00773C46" w:rsidRPr="00714BE9" w:rsidRDefault="00773C46" w:rsidP="00773C46">
      <w:pPr>
        <w:pStyle w:val="ItalicHeading"/>
        <w:rPr>
          <w:b/>
          <w:i w:val="0"/>
        </w:rPr>
      </w:pPr>
      <w:r w:rsidRPr="00773C46">
        <w:t>Always Lurking: Understanding and Mitigating Bias in Online Human Trafficking Detection</w:t>
      </w:r>
      <w:r w:rsidR="00714BE9">
        <w:tab/>
      </w:r>
      <w:r w:rsidR="00714BE9">
        <w:tab/>
      </w:r>
      <w:r w:rsidR="00714BE9">
        <w:tab/>
      </w:r>
      <w:r w:rsidR="00714BE9">
        <w:rPr>
          <w:b/>
          <w:i w:val="0"/>
        </w:rPr>
        <w:t>February 2018</w:t>
      </w:r>
    </w:p>
    <w:p w14:paraId="7EDD815F" w14:textId="25215FF8" w:rsidR="00773C46" w:rsidRDefault="00773C46" w:rsidP="008603D8">
      <w:pPr>
        <w:pStyle w:val="ItalicHeading"/>
        <w:rPr>
          <w:i w:val="0"/>
        </w:rPr>
      </w:pPr>
      <w:r w:rsidRPr="00773C46">
        <w:rPr>
          <w:i w:val="0"/>
        </w:rPr>
        <w:t xml:space="preserve">Kyle </w:t>
      </w:r>
      <w:proofErr w:type="spellStart"/>
      <w:r w:rsidRPr="00773C46">
        <w:rPr>
          <w:i w:val="0"/>
        </w:rPr>
        <w:t>Hundman</w:t>
      </w:r>
      <w:proofErr w:type="spellEnd"/>
      <w:r w:rsidRPr="00773C46">
        <w:rPr>
          <w:i w:val="0"/>
        </w:rPr>
        <w:t xml:space="preserve">, </w:t>
      </w:r>
      <w:proofErr w:type="spellStart"/>
      <w:r w:rsidRPr="00773C46">
        <w:rPr>
          <w:i w:val="0"/>
        </w:rPr>
        <w:t>Thamme</w:t>
      </w:r>
      <w:proofErr w:type="spellEnd"/>
      <w:r w:rsidRPr="00773C46">
        <w:rPr>
          <w:i w:val="0"/>
        </w:rPr>
        <w:t xml:space="preserve"> Gowda, </w:t>
      </w:r>
      <w:proofErr w:type="spellStart"/>
      <w:r w:rsidRPr="00773C46">
        <w:rPr>
          <w:b/>
          <w:i w:val="0"/>
        </w:rPr>
        <w:t>Mayank</w:t>
      </w:r>
      <w:proofErr w:type="spellEnd"/>
      <w:r w:rsidRPr="00773C46">
        <w:rPr>
          <w:b/>
          <w:i w:val="0"/>
        </w:rPr>
        <w:t xml:space="preserve"> </w:t>
      </w:r>
      <w:proofErr w:type="spellStart"/>
      <w:r w:rsidRPr="00773C46">
        <w:rPr>
          <w:b/>
          <w:i w:val="0"/>
        </w:rPr>
        <w:t>Kejriwal</w:t>
      </w:r>
      <w:proofErr w:type="spellEnd"/>
      <w:r w:rsidRPr="00773C46">
        <w:rPr>
          <w:i w:val="0"/>
        </w:rPr>
        <w:t xml:space="preserve"> and </w:t>
      </w:r>
      <w:proofErr w:type="spellStart"/>
      <w:r w:rsidRPr="00773C46">
        <w:rPr>
          <w:i w:val="0"/>
        </w:rPr>
        <w:t>Benedikt</w:t>
      </w:r>
      <w:proofErr w:type="spellEnd"/>
      <w:r w:rsidRPr="00773C46">
        <w:rPr>
          <w:i w:val="0"/>
        </w:rPr>
        <w:t xml:space="preserve"> </w:t>
      </w:r>
      <w:proofErr w:type="spellStart"/>
      <w:r w:rsidRPr="00773C46">
        <w:rPr>
          <w:i w:val="0"/>
        </w:rPr>
        <w:t>Boecking</w:t>
      </w:r>
      <w:proofErr w:type="spellEnd"/>
    </w:p>
    <w:p w14:paraId="60BF8D44" w14:textId="7785A319" w:rsidR="00773C46" w:rsidRDefault="00773C46" w:rsidP="008603D8">
      <w:pPr>
        <w:pStyle w:val="ItalicHeading"/>
        <w:rPr>
          <w:i w:val="0"/>
        </w:rPr>
      </w:pPr>
      <w:r>
        <w:rPr>
          <w:i w:val="0"/>
        </w:rPr>
        <w:t>AAAI/ACM Conference on AI, Ethics and Society (AIES), 2018, held in New Orleans, Louisiana</w:t>
      </w:r>
    </w:p>
    <w:p w14:paraId="2F9B6530" w14:textId="77777777" w:rsidR="00773C46" w:rsidRPr="00773C46" w:rsidRDefault="00773C46" w:rsidP="008603D8">
      <w:pPr>
        <w:pStyle w:val="ItalicHeading"/>
        <w:rPr>
          <w:i w:val="0"/>
        </w:rPr>
      </w:pPr>
    </w:p>
    <w:p w14:paraId="1ADEEE60" w14:textId="605EE120" w:rsidR="008603D8" w:rsidRPr="00F43C28" w:rsidRDefault="000D1168" w:rsidP="008603D8">
      <w:pPr>
        <w:pStyle w:val="ItalicHeading"/>
        <w:rPr>
          <w:i w:val="0"/>
        </w:rPr>
      </w:pPr>
      <w:proofErr w:type="spellStart"/>
      <w:r w:rsidRPr="000D1168">
        <w:t>FlagIt</w:t>
      </w:r>
      <w:proofErr w:type="spellEnd"/>
      <w:r w:rsidRPr="000D1168">
        <w:t>: A System for Minimally Supervised Human Trafficking Indicator Mining</w:t>
      </w:r>
      <w:r>
        <w:tab/>
      </w:r>
      <w:r>
        <w:tab/>
      </w:r>
      <w:r w:rsidR="008603D8">
        <w:tab/>
      </w:r>
      <w:r w:rsidR="008603D8">
        <w:tab/>
      </w:r>
      <w:r>
        <w:rPr>
          <w:b/>
          <w:i w:val="0"/>
        </w:rPr>
        <w:t>December</w:t>
      </w:r>
      <w:r w:rsidR="008603D8">
        <w:rPr>
          <w:b/>
          <w:i w:val="0"/>
        </w:rPr>
        <w:t xml:space="preserve"> 2017</w:t>
      </w:r>
    </w:p>
    <w:p w14:paraId="756BA4ED" w14:textId="731E0B9F" w:rsidR="008603D8" w:rsidRDefault="008603D8" w:rsidP="008603D8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, </w:t>
      </w:r>
      <w:proofErr w:type="spellStart"/>
      <w:r>
        <w:t>Jiayuan</w:t>
      </w:r>
      <w:proofErr w:type="spellEnd"/>
      <w:r>
        <w:t xml:space="preserve"> Ding, </w:t>
      </w:r>
      <w:proofErr w:type="spellStart"/>
      <w:r>
        <w:t>Runqi</w:t>
      </w:r>
      <w:proofErr w:type="spellEnd"/>
      <w:r>
        <w:t xml:space="preserve"> Shao, </w:t>
      </w:r>
      <w:proofErr w:type="spellStart"/>
      <w:r>
        <w:t>Anoop</w:t>
      </w:r>
      <w:proofErr w:type="spellEnd"/>
      <w:r>
        <w:t xml:space="preserve"> Kumar and Pedro </w:t>
      </w:r>
      <w:proofErr w:type="spellStart"/>
      <w:r>
        <w:t>Szekely</w:t>
      </w:r>
      <w:proofErr w:type="spellEnd"/>
      <w:r>
        <w:tab/>
      </w:r>
    </w:p>
    <w:p w14:paraId="59E75619" w14:textId="7C9768FA" w:rsidR="008603D8" w:rsidRDefault="008603D8" w:rsidP="008603D8">
      <w:pPr>
        <w:pStyle w:val="ItalicHeading"/>
        <w:rPr>
          <w:i w:val="0"/>
        </w:rPr>
      </w:pPr>
      <w:r>
        <w:rPr>
          <w:i w:val="0"/>
        </w:rPr>
        <w:t xml:space="preserve">Workshop on </w:t>
      </w:r>
      <w:r w:rsidRPr="008603D8">
        <w:t>Learning with Limited Labeled Data</w:t>
      </w:r>
      <w:r>
        <w:rPr>
          <w:i w:val="0"/>
        </w:rPr>
        <w:t xml:space="preserve"> (LLD) at NIPS 2017, held in Long Beach, California</w:t>
      </w:r>
    </w:p>
    <w:p w14:paraId="62B0B9B6" w14:textId="77777777" w:rsidR="008603D8" w:rsidRDefault="008603D8" w:rsidP="008603D8">
      <w:pPr>
        <w:pStyle w:val="ItalicHeading"/>
      </w:pPr>
    </w:p>
    <w:p w14:paraId="131E4C2A" w14:textId="3DA2FFF3" w:rsidR="00131D4C" w:rsidRPr="00F43C28" w:rsidRDefault="00131D4C" w:rsidP="00131D4C">
      <w:pPr>
        <w:pStyle w:val="ItalicHeading"/>
        <w:rPr>
          <w:i w:val="0"/>
        </w:rPr>
      </w:pPr>
      <w:r>
        <w:t>Knowledge Graphs for Social Good: An Entity-centric Search Engine for the Human Trafficking Domain</w:t>
      </w:r>
      <w:r>
        <w:tab/>
      </w:r>
      <w:r>
        <w:tab/>
      </w:r>
      <w:r w:rsidR="00ED1FE5">
        <w:rPr>
          <w:b/>
          <w:i w:val="0"/>
        </w:rPr>
        <w:t>November 2017</w:t>
      </w:r>
    </w:p>
    <w:p w14:paraId="0C5CB44A" w14:textId="77777777" w:rsidR="00131D4C" w:rsidRDefault="00131D4C" w:rsidP="00131D4C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, </w:t>
      </w:r>
      <w:r>
        <w:t xml:space="preserve">Pedro </w:t>
      </w:r>
      <w:proofErr w:type="spellStart"/>
      <w:r>
        <w:t>Szekely</w:t>
      </w:r>
      <w:proofErr w:type="spellEnd"/>
      <w:r>
        <w:tab/>
      </w:r>
    </w:p>
    <w:p w14:paraId="5B7D23DE" w14:textId="7264F489" w:rsidR="00131D4C" w:rsidRDefault="00131D4C" w:rsidP="00131D4C">
      <w:pPr>
        <w:pStyle w:val="ItalicHeading"/>
        <w:rPr>
          <w:i w:val="0"/>
        </w:rPr>
      </w:pPr>
      <w:r>
        <w:rPr>
          <w:i w:val="0"/>
        </w:rPr>
        <w:t>IEEE Transactions on Big Data</w:t>
      </w:r>
      <w:r w:rsidR="00D33778">
        <w:rPr>
          <w:i w:val="0"/>
        </w:rPr>
        <w:t>, Special Call on Knowledge Graphs</w:t>
      </w:r>
    </w:p>
    <w:p w14:paraId="08DCE709" w14:textId="77777777" w:rsidR="00131D4C" w:rsidRDefault="00131D4C" w:rsidP="003330E6">
      <w:pPr>
        <w:pStyle w:val="ItalicHeading"/>
      </w:pPr>
    </w:p>
    <w:p w14:paraId="44961ADE" w14:textId="1969BF4F" w:rsidR="003330E6" w:rsidRPr="00F43C28" w:rsidRDefault="003330E6" w:rsidP="003330E6">
      <w:pPr>
        <w:pStyle w:val="ItalicHeading"/>
        <w:rPr>
          <w:i w:val="0"/>
        </w:rPr>
      </w:pPr>
      <w:r>
        <w:t xml:space="preserve">Neural Embeddings for Populated </w:t>
      </w:r>
      <w:proofErr w:type="spellStart"/>
      <w:r>
        <w:t>Geonames</w:t>
      </w:r>
      <w:proofErr w:type="spellEnd"/>
      <w:r>
        <w:t xml:space="preserve"> Locations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October 2017</w:t>
      </w:r>
    </w:p>
    <w:p w14:paraId="4D919415" w14:textId="2C91CF3D" w:rsidR="003330E6" w:rsidRDefault="003330E6" w:rsidP="003330E6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, </w:t>
      </w:r>
      <w:r>
        <w:t xml:space="preserve">Pedro </w:t>
      </w:r>
      <w:proofErr w:type="spellStart"/>
      <w:r>
        <w:t>Szekely</w:t>
      </w:r>
      <w:proofErr w:type="spellEnd"/>
      <w:r>
        <w:tab/>
      </w:r>
    </w:p>
    <w:p w14:paraId="4C5856E3" w14:textId="63F8ADB2" w:rsidR="003330E6" w:rsidRDefault="003330E6" w:rsidP="003330E6">
      <w:pPr>
        <w:pStyle w:val="ItalicHeading"/>
        <w:rPr>
          <w:i w:val="0"/>
        </w:rPr>
      </w:pPr>
      <w:r>
        <w:rPr>
          <w:i w:val="0"/>
        </w:rPr>
        <w:t>International Semantic Web Conference (Resource Track), held in Vienna, Austria</w:t>
      </w:r>
    </w:p>
    <w:p w14:paraId="204222C6" w14:textId="77777777" w:rsidR="003330E6" w:rsidRDefault="003330E6" w:rsidP="003330E6">
      <w:pPr>
        <w:pStyle w:val="ItalicHeading"/>
        <w:rPr>
          <w:i w:val="0"/>
        </w:rPr>
      </w:pPr>
    </w:p>
    <w:p w14:paraId="4995F176" w14:textId="72318FDB" w:rsidR="003330E6" w:rsidRPr="00F43C28" w:rsidRDefault="003330E6" w:rsidP="003330E6">
      <w:pPr>
        <w:pStyle w:val="ItalicHeading"/>
        <w:rPr>
          <w:i w:val="0"/>
        </w:rPr>
      </w:pPr>
      <w:r>
        <w:t>An Investigative Search Engine for the Human Trafficking Domain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October 2017</w:t>
      </w:r>
    </w:p>
    <w:p w14:paraId="185D103D" w14:textId="45E60914" w:rsidR="003330E6" w:rsidRDefault="003330E6" w:rsidP="003330E6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, </w:t>
      </w:r>
      <w:r>
        <w:t xml:space="preserve">Pedro </w:t>
      </w:r>
      <w:proofErr w:type="spellStart"/>
      <w:r>
        <w:t>Szekely</w:t>
      </w:r>
      <w:proofErr w:type="spellEnd"/>
      <w:r>
        <w:tab/>
      </w:r>
    </w:p>
    <w:p w14:paraId="740A2764" w14:textId="52DF8F2A" w:rsidR="003330E6" w:rsidRDefault="003330E6" w:rsidP="004E639D">
      <w:pPr>
        <w:pStyle w:val="ItalicHeading"/>
        <w:rPr>
          <w:i w:val="0"/>
        </w:rPr>
      </w:pPr>
      <w:r>
        <w:rPr>
          <w:i w:val="0"/>
        </w:rPr>
        <w:t>International Semantic Web Conference (In-Use Track), held in Vienna, Austria</w:t>
      </w:r>
    </w:p>
    <w:p w14:paraId="488FCDBB" w14:textId="1239DBF4" w:rsidR="003330E6" w:rsidRDefault="003330E6" w:rsidP="00131D4C">
      <w:pPr>
        <w:pStyle w:val="ItalicHeading"/>
        <w:ind w:left="0"/>
      </w:pPr>
    </w:p>
    <w:p w14:paraId="371A897C" w14:textId="4608CFBA" w:rsidR="00BC4278" w:rsidRPr="00F43C28" w:rsidRDefault="00BC4278" w:rsidP="00BC4278">
      <w:pPr>
        <w:pStyle w:val="ItalicHeading"/>
        <w:rPr>
          <w:i w:val="0"/>
        </w:rPr>
      </w:pPr>
      <w:r>
        <w:t xml:space="preserve">Scalable Generation of Type Embeddings using the </w:t>
      </w:r>
      <w:proofErr w:type="spellStart"/>
      <w:r>
        <w:t>ABox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August 2017</w:t>
      </w:r>
    </w:p>
    <w:p w14:paraId="101938E9" w14:textId="10B67EBA" w:rsidR="00BC4278" w:rsidRDefault="00BC4278" w:rsidP="00BC4278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Pedro </w:t>
      </w:r>
      <w:proofErr w:type="spellStart"/>
      <w:r>
        <w:t>Szekely</w:t>
      </w:r>
      <w:proofErr w:type="spellEnd"/>
      <w:r>
        <w:tab/>
      </w:r>
    </w:p>
    <w:p w14:paraId="32A8F479" w14:textId="2FC3AB67" w:rsidR="00BC4278" w:rsidRDefault="00BC4278" w:rsidP="00BC4278">
      <w:pPr>
        <w:pStyle w:val="ItalicHeading"/>
      </w:pPr>
      <w:r>
        <w:rPr>
          <w:i w:val="0"/>
        </w:rPr>
        <w:t>Open Journal of Semantic Web</w:t>
      </w:r>
    </w:p>
    <w:p w14:paraId="19EF17D8" w14:textId="77777777" w:rsidR="00BC4278" w:rsidRDefault="00BC4278" w:rsidP="004E639D">
      <w:pPr>
        <w:pStyle w:val="ItalicHeading"/>
      </w:pPr>
    </w:p>
    <w:p w14:paraId="5E67C50D" w14:textId="269E1742" w:rsidR="004E639D" w:rsidRPr="00F43C28" w:rsidRDefault="004E639D" w:rsidP="004E639D">
      <w:pPr>
        <w:pStyle w:val="ItalicHeading"/>
        <w:rPr>
          <w:i w:val="0"/>
        </w:rPr>
      </w:pPr>
      <w:r>
        <w:t>Adaptive Candidate Generation for Scalable Edge-discovery Tasks on Data Graphs</w:t>
      </w:r>
      <w:r>
        <w:tab/>
      </w:r>
      <w:r>
        <w:tab/>
      </w:r>
      <w:r>
        <w:tab/>
      </w:r>
      <w:r>
        <w:tab/>
      </w:r>
      <w:r w:rsidR="003A7EAC">
        <w:rPr>
          <w:b/>
          <w:i w:val="0"/>
        </w:rPr>
        <w:t>August</w:t>
      </w:r>
      <w:r>
        <w:rPr>
          <w:b/>
          <w:i w:val="0"/>
        </w:rPr>
        <w:t xml:space="preserve"> 2017</w:t>
      </w:r>
    </w:p>
    <w:p w14:paraId="4DFF6F52" w14:textId="13CE0FEB" w:rsidR="004E639D" w:rsidRDefault="004E639D" w:rsidP="004E639D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ab/>
      </w:r>
    </w:p>
    <w:p w14:paraId="4D61A651" w14:textId="670A96DC" w:rsidR="004E639D" w:rsidRDefault="004E639D" w:rsidP="004E639D">
      <w:pPr>
        <w:pStyle w:val="ItalicHeading"/>
      </w:pPr>
      <w:r>
        <w:rPr>
          <w:i w:val="0"/>
        </w:rPr>
        <w:t>MLG Workshop at ACM KDD, 2017, held in Halifax, Nova Scotia, Canada</w:t>
      </w:r>
    </w:p>
    <w:p w14:paraId="319383BC" w14:textId="77777777" w:rsidR="00F1228A" w:rsidRDefault="00F1228A" w:rsidP="00714BE9">
      <w:pPr>
        <w:pStyle w:val="ItalicHeading"/>
        <w:ind w:left="0"/>
      </w:pPr>
    </w:p>
    <w:p w14:paraId="5451B152" w14:textId="3FD67101" w:rsidR="00F1228A" w:rsidRPr="00F43C28" w:rsidRDefault="00F1228A" w:rsidP="00F1228A">
      <w:pPr>
        <w:pStyle w:val="ItalicHeading"/>
        <w:rPr>
          <w:i w:val="0"/>
        </w:rPr>
      </w:pPr>
      <w:r w:rsidRPr="00F1228A">
        <w:t>Predicting Role Relevance with Minimal Domain Expertise in a Financial Domain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May 2017</w:t>
      </w:r>
    </w:p>
    <w:p w14:paraId="5D0C66D0" w14:textId="55916983" w:rsidR="00F1228A" w:rsidRDefault="00F1228A" w:rsidP="00F1228A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ab/>
      </w:r>
    </w:p>
    <w:p w14:paraId="3FD1131A" w14:textId="16C0F014" w:rsidR="00F1228A" w:rsidRDefault="00F1228A" w:rsidP="00F1228A">
      <w:pPr>
        <w:pStyle w:val="ItalicHeading"/>
      </w:pPr>
      <w:r>
        <w:rPr>
          <w:i w:val="0"/>
        </w:rPr>
        <w:t>DSMM Workshop at ACM SIGMOD, 2017, held in Chicago, Illinois</w:t>
      </w:r>
    </w:p>
    <w:p w14:paraId="06B03951" w14:textId="77777777" w:rsidR="00F1228A" w:rsidRDefault="00F1228A" w:rsidP="00F1228A">
      <w:pPr>
        <w:pStyle w:val="ItalicHeading"/>
      </w:pPr>
    </w:p>
    <w:p w14:paraId="52D6A89B" w14:textId="7ADC0ED8" w:rsidR="00F1228A" w:rsidRPr="00F43C28" w:rsidRDefault="00F1228A" w:rsidP="00F1228A">
      <w:pPr>
        <w:pStyle w:val="ItalicHeading"/>
        <w:rPr>
          <w:i w:val="0"/>
        </w:rPr>
      </w:pPr>
      <w:r w:rsidRPr="00F1228A">
        <w:t>Using Contexts and Constraints for Improved Geotagging of Human Trafficking Webpages</w:t>
      </w:r>
      <w:r>
        <w:tab/>
      </w:r>
      <w:r>
        <w:tab/>
      </w:r>
      <w:r>
        <w:tab/>
      </w:r>
      <w:r>
        <w:rPr>
          <w:b/>
          <w:i w:val="0"/>
        </w:rPr>
        <w:t>May 2017</w:t>
      </w:r>
    </w:p>
    <w:p w14:paraId="100F2C2F" w14:textId="6E48E5A9" w:rsidR="00F1228A" w:rsidRDefault="00F1228A" w:rsidP="00F1228A">
      <w:pPr>
        <w:pStyle w:val="SpaceAfter"/>
        <w:spacing w:after="0"/>
      </w:pPr>
      <w:r w:rsidRPr="00F1228A">
        <w:t>Rahul Kapoor,</w:t>
      </w:r>
      <w:r>
        <w:rPr>
          <w:b/>
        </w:rPr>
        <w:t xml:space="preserve">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Pedro </w:t>
      </w:r>
      <w:proofErr w:type="spellStart"/>
      <w:r>
        <w:t>Szekely</w:t>
      </w:r>
      <w:proofErr w:type="spellEnd"/>
      <w:r>
        <w:t xml:space="preserve">  </w:t>
      </w:r>
      <w:r>
        <w:tab/>
      </w:r>
    </w:p>
    <w:p w14:paraId="311ED3CD" w14:textId="2DE9381F" w:rsidR="00F1228A" w:rsidRDefault="00F1228A" w:rsidP="00F1228A">
      <w:pPr>
        <w:pStyle w:val="ItalicHeading"/>
      </w:pPr>
      <w:proofErr w:type="spellStart"/>
      <w:r>
        <w:rPr>
          <w:i w:val="0"/>
        </w:rPr>
        <w:t>GeoRich</w:t>
      </w:r>
      <w:proofErr w:type="spellEnd"/>
      <w:r>
        <w:rPr>
          <w:i w:val="0"/>
        </w:rPr>
        <w:t xml:space="preserve"> Workshop at ACM SIGMOD, 2017, held in Chicago, Illinois</w:t>
      </w:r>
    </w:p>
    <w:p w14:paraId="501BC497" w14:textId="77777777" w:rsidR="00F1228A" w:rsidRDefault="00F1228A" w:rsidP="00B746AF">
      <w:pPr>
        <w:pStyle w:val="ItalicHeading"/>
      </w:pPr>
    </w:p>
    <w:p w14:paraId="07AA3054" w14:textId="233C924B" w:rsidR="00B746AF" w:rsidRPr="00F43C28" w:rsidRDefault="007C77E8" w:rsidP="00B746AF">
      <w:pPr>
        <w:pStyle w:val="ItalicHeading"/>
        <w:rPr>
          <w:i w:val="0"/>
        </w:rPr>
      </w:pPr>
      <w:r>
        <w:t>Supervised Typing of Big Graphs using Semantic Embeddings</w:t>
      </w:r>
      <w:r>
        <w:tab/>
      </w:r>
      <w:r w:rsidR="00B746AF">
        <w:tab/>
      </w:r>
      <w:r w:rsidR="00B746AF">
        <w:tab/>
      </w:r>
      <w:r w:rsidR="00B746AF">
        <w:tab/>
      </w:r>
      <w:r w:rsidR="00B746AF">
        <w:tab/>
      </w:r>
      <w:r w:rsidR="00B746AF">
        <w:tab/>
      </w:r>
      <w:r w:rsidR="00B746AF">
        <w:rPr>
          <w:b/>
          <w:i w:val="0"/>
        </w:rPr>
        <w:t>May 2017</w:t>
      </w:r>
    </w:p>
    <w:p w14:paraId="270CAC6E" w14:textId="77777777" w:rsidR="00B746AF" w:rsidRDefault="00B746AF" w:rsidP="00B746AF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Pedro </w:t>
      </w:r>
      <w:proofErr w:type="spellStart"/>
      <w:r>
        <w:t>Szekely</w:t>
      </w:r>
      <w:proofErr w:type="spellEnd"/>
      <w:r>
        <w:t xml:space="preserve">  </w:t>
      </w:r>
      <w:r>
        <w:tab/>
      </w:r>
    </w:p>
    <w:p w14:paraId="0539E75A" w14:textId="5679B62B" w:rsidR="00B746AF" w:rsidRDefault="00B746AF" w:rsidP="00B746AF">
      <w:pPr>
        <w:pStyle w:val="ItalicHeading"/>
      </w:pPr>
      <w:r>
        <w:rPr>
          <w:i w:val="0"/>
        </w:rPr>
        <w:t>Semantic Big Data (SBD) Workshop at ACM SIGMOD, 2017, held in Chicago, Illinois</w:t>
      </w:r>
    </w:p>
    <w:p w14:paraId="196D0D76" w14:textId="77777777" w:rsidR="00B746AF" w:rsidRDefault="00B746AF" w:rsidP="001B7551">
      <w:pPr>
        <w:pStyle w:val="ItalicHeading"/>
      </w:pPr>
    </w:p>
    <w:p w14:paraId="0795178D" w14:textId="0AE9B2BD" w:rsidR="001B7551" w:rsidRPr="00F43C28" w:rsidRDefault="00B746AF" w:rsidP="001B7551">
      <w:pPr>
        <w:pStyle w:val="ItalicHeading"/>
        <w:rPr>
          <w:i w:val="0"/>
        </w:rPr>
      </w:pPr>
      <w:r>
        <w:t>Information Extraction in Illicit Domains</w:t>
      </w:r>
      <w:r>
        <w:tab/>
      </w:r>
      <w:r>
        <w:tab/>
      </w:r>
      <w:r>
        <w:tab/>
      </w:r>
      <w:r>
        <w:tab/>
      </w:r>
      <w:r>
        <w:tab/>
      </w:r>
      <w:r w:rsidR="001B7551">
        <w:tab/>
      </w:r>
      <w:r w:rsidR="001B7551">
        <w:tab/>
      </w:r>
      <w:r w:rsidR="001B7551">
        <w:tab/>
      </w:r>
      <w:r w:rsidR="001B7551">
        <w:rPr>
          <w:b/>
          <w:i w:val="0"/>
        </w:rPr>
        <w:t>April 2017</w:t>
      </w:r>
    </w:p>
    <w:p w14:paraId="7DB53B4F" w14:textId="3D0341A3" w:rsidR="001B7551" w:rsidRDefault="001B7551" w:rsidP="001B7551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Pedro </w:t>
      </w:r>
      <w:proofErr w:type="spellStart"/>
      <w:r>
        <w:t>Szekely</w:t>
      </w:r>
      <w:proofErr w:type="spellEnd"/>
      <w:r>
        <w:t xml:space="preserve">  </w:t>
      </w:r>
      <w:r>
        <w:tab/>
      </w:r>
    </w:p>
    <w:p w14:paraId="583E5481" w14:textId="43B17808" w:rsidR="001B7551" w:rsidRDefault="001B7551" w:rsidP="001B7551">
      <w:pPr>
        <w:pStyle w:val="ItalicHeading"/>
        <w:rPr>
          <w:i w:val="0"/>
        </w:rPr>
      </w:pPr>
      <w:r w:rsidRPr="00A50F1A">
        <w:rPr>
          <w:i w:val="0"/>
        </w:rPr>
        <w:t xml:space="preserve">ACM </w:t>
      </w:r>
      <w:r>
        <w:rPr>
          <w:i w:val="0"/>
        </w:rPr>
        <w:t>World Wide Web Conference, 2017</w:t>
      </w:r>
      <w:r w:rsidRPr="00A50F1A">
        <w:rPr>
          <w:i w:val="0"/>
        </w:rPr>
        <w:t xml:space="preserve">, held in </w:t>
      </w:r>
      <w:r>
        <w:rPr>
          <w:i w:val="0"/>
        </w:rPr>
        <w:t>Perth</w:t>
      </w:r>
      <w:r w:rsidRPr="00A50F1A">
        <w:rPr>
          <w:i w:val="0"/>
        </w:rPr>
        <w:t xml:space="preserve">, </w:t>
      </w:r>
      <w:r>
        <w:rPr>
          <w:i w:val="0"/>
        </w:rPr>
        <w:t>Australia</w:t>
      </w:r>
    </w:p>
    <w:p w14:paraId="37CD580E" w14:textId="77777777" w:rsidR="001B7551" w:rsidRDefault="001B7551" w:rsidP="001B7551">
      <w:pPr>
        <w:pStyle w:val="ItalicHeading"/>
      </w:pPr>
    </w:p>
    <w:p w14:paraId="2BA326B0" w14:textId="1C85E8BD" w:rsidR="00513037" w:rsidRPr="00F43C28" w:rsidRDefault="007B2B4B" w:rsidP="00513037">
      <w:pPr>
        <w:pStyle w:val="ItalicHeading"/>
        <w:rPr>
          <w:i w:val="0"/>
        </w:rPr>
      </w:pPr>
      <w:r w:rsidRPr="007B2B4B">
        <w:t>Local, Domain-independent Heuristics for the FEIII Challenge: Lessons and Observations</w:t>
      </w:r>
      <w:r>
        <w:tab/>
      </w:r>
      <w:r>
        <w:tab/>
      </w:r>
      <w:r>
        <w:tab/>
      </w:r>
      <w:r>
        <w:rPr>
          <w:b/>
          <w:i w:val="0"/>
        </w:rPr>
        <w:t>June 2016</w:t>
      </w:r>
    </w:p>
    <w:p w14:paraId="2D0FEAEE" w14:textId="1A949720" w:rsidR="00513037" w:rsidRDefault="00513037" w:rsidP="00513037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</w:t>
      </w:r>
      <w:r w:rsidR="007B2B4B">
        <w:t xml:space="preserve">Daniel P. </w:t>
      </w:r>
      <w:proofErr w:type="spellStart"/>
      <w:r w:rsidR="007B2B4B">
        <w:t>Miranker</w:t>
      </w:r>
      <w:proofErr w:type="spellEnd"/>
      <w:r>
        <w:t xml:space="preserve">  </w:t>
      </w:r>
      <w:r>
        <w:tab/>
      </w:r>
    </w:p>
    <w:p w14:paraId="56B480C1" w14:textId="1138F7A6" w:rsidR="00513037" w:rsidRPr="00A50F1A" w:rsidRDefault="007B2B4B" w:rsidP="00513037">
      <w:pPr>
        <w:pStyle w:val="ItalicHeading"/>
        <w:rPr>
          <w:i w:val="0"/>
        </w:rPr>
      </w:pPr>
      <w:r w:rsidRPr="00A50F1A">
        <w:rPr>
          <w:i w:val="0"/>
        </w:rPr>
        <w:t>DSMM Workshop at ACM SIGMOD, 2016</w:t>
      </w:r>
      <w:r w:rsidR="00A50F1A" w:rsidRPr="00A50F1A">
        <w:rPr>
          <w:i w:val="0"/>
        </w:rPr>
        <w:t>, held in San Francisco, California</w:t>
      </w:r>
    </w:p>
    <w:p w14:paraId="5ED48495" w14:textId="77777777" w:rsidR="00513037" w:rsidRDefault="00513037" w:rsidP="00407CFE">
      <w:pPr>
        <w:pStyle w:val="ItalicHeading"/>
      </w:pPr>
    </w:p>
    <w:p w14:paraId="5C062EBF" w14:textId="25378ACC" w:rsidR="00407CFE" w:rsidRPr="00F43C28" w:rsidRDefault="00407CFE" w:rsidP="00407CFE">
      <w:pPr>
        <w:pStyle w:val="ItalicHeading"/>
        <w:rPr>
          <w:i w:val="0"/>
        </w:rPr>
      </w:pPr>
      <w:r>
        <w:t xml:space="preserve">A Pipeline for Extracting and </w:t>
      </w:r>
      <w:proofErr w:type="spellStart"/>
      <w:r>
        <w:t>Deduplicating</w:t>
      </w:r>
      <w:proofErr w:type="spellEnd"/>
      <w:r>
        <w:t xml:space="preserve"> Domain-Specific Knowledge Bases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October 2015</w:t>
      </w:r>
    </w:p>
    <w:p w14:paraId="743C2BED" w14:textId="2A99B7C7" w:rsidR="00407CFE" w:rsidRDefault="00407CFE" w:rsidP="00407CFE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</w:t>
      </w:r>
      <w:proofErr w:type="spellStart"/>
      <w:r>
        <w:t>Qiaoling</w:t>
      </w:r>
      <w:proofErr w:type="spellEnd"/>
      <w:r>
        <w:t xml:space="preserve"> Liu, </w:t>
      </w:r>
      <w:proofErr w:type="spellStart"/>
      <w:r>
        <w:t>Ferosh</w:t>
      </w:r>
      <w:proofErr w:type="spellEnd"/>
      <w:r>
        <w:t xml:space="preserve"> Jacob and </w:t>
      </w:r>
      <w:proofErr w:type="spellStart"/>
      <w:r>
        <w:t>Faizan</w:t>
      </w:r>
      <w:proofErr w:type="spellEnd"/>
      <w:r>
        <w:t xml:space="preserve"> </w:t>
      </w:r>
      <w:proofErr w:type="spellStart"/>
      <w:r>
        <w:t>Javed</w:t>
      </w:r>
      <w:proofErr w:type="spellEnd"/>
      <w:r>
        <w:t xml:space="preserve">  </w:t>
      </w:r>
      <w:r>
        <w:tab/>
      </w:r>
    </w:p>
    <w:p w14:paraId="0B7F6CAC" w14:textId="56759950" w:rsidR="00407CFE" w:rsidRPr="00A50F1A" w:rsidRDefault="00407CFE" w:rsidP="00407CFE">
      <w:pPr>
        <w:pStyle w:val="ItalicHeading"/>
        <w:rPr>
          <w:i w:val="0"/>
        </w:rPr>
      </w:pPr>
      <w:r w:rsidRPr="00A50F1A">
        <w:rPr>
          <w:i w:val="0"/>
        </w:rPr>
        <w:t>Industry track in the IEEE International Conference on Big Data, held in Santa Clara, California</w:t>
      </w:r>
    </w:p>
    <w:p w14:paraId="3278B6B6" w14:textId="77777777" w:rsidR="00407CFE" w:rsidRDefault="00407CFE" w:rsidP="00322098">
      <w:pPr>
        <w:pStyle w:val="ItalicHeading"/>
      </w:pPr>
    </w:p>
    <w:p w14:paraId="1B38CFA4" w14:textId="14C8C212" w:rsidR="00322098" w:rsidRPr="00F43C28" w:rsidRDefault="00407CFE" w:rsidP="00322098">
      <w:pPr>
        <w:pStyle w:val="ItalicHeading"/>
        <w:rPr>
          <w:i w:val="0"/>
        </w:rPr>
      </w:pPr>
      <w:r>
        <w:lastRenderedPageBreak/>
        <w:t>Decision-making</w:t>
      </w:r>
      <w:r w:rsidR="00322098">
        <w:t xml:space="preserve"> Bias in </w:t>
      </w:r>
      <w:r>
        <w:t>Instance</w:t>
      </w:r>
      <w:r w:rsidR="00322098">
        <w:t xml:space="preserve"> Matchi</w:t>
      </w:r>
      <w:r>
        <w:t>ng Model Selection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October 2015</w:t>
      </w:r>
    </w:p>
    <w:p w14:paraId="6D8289A3" w14:textId="77777777" w:rsidR="00322098" w:rsidRDefault="00322098" w:rsidP="00322098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Daniel P. </w:t>
      </w:r>
      <w:proofErr w:type="spellStart"/>
      <w:r>
        <w:t>Miranker</w:t>
      </w:r>
      <w:proofErr w:type="spellEnd"/>
      <w:r>
        <w:t xml:space="preserve">  </w:t>
      </w:r>
      <w:r>
        <w:tab/>
      </w:r>
    </w:p>
    <w:p w14:paraId="43E721DC" w14:textId="32E28B6A" w:rsidR="00322098" w:rsidRDefault="00322098" w:rsidP="00322098">
      <w:pPr>
        <w:pStyle w:val="SpaceAfter"/>
        <w:spacing w:after="0"/>
      </w:pPr>
      <w:r>
        <w:t>The 14</w:t>
      </w:r>
      <w:r w:rsidRPr="00322098">
        <w:rPr>
          <w:vertAlign w:val="superscript"/>
        </w:rPr>
        <w:t>th</w:t>
      </w:r>
      <w:r>
        <w:t xml:space="preserve"> International Semantic Web Conference</w:t>
      </w:r>
      <w:r w:rsidR="009C2C4A">
        <w:t>, held in Bethlehem, Pennsylvania</w:t>
      </w:r>
    </w:p>
    <w:p w14:paraId="547EB028" w14:textId="77777777" w:rsidR="00322098" w:rsidRDefault="00322098" w:rsidP="00F43C28">
      <w:pPr>
        <w:pStyle w:val="ItalicHeading"/>
      </w:pPr>
    </w:p>
    <w:p w14:paraId="684EFBBA" w14:textId="02D42667" w:rsidR="00F43C28" w:rsidRPr="00F43C28" w:rsidRDefault="00F43C28" w:rsidP="00F43C28">
      <w:pPr>
        <w:pStyle w:val="ItalicHeading"/>
        <w:rPr>
          <w:i w:val="0"/>
        </w:rPr>
      </w:pPr>
      <w:r>
        <w:t>An Unsupervised Instance Matcher for Sc</w:t>
      </w:r>
      <w:r w:rsidR="00407CFE">
        <w:t>hema-free RDF Data</w:t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rPr>
          <w:b/>
          <w:i w:val="0"/>
        </w:rPr>
        <w:t>July 2015</w:t>
      </w:r>
    </w:p>
    <w:p w14:paraId="391BF0BA" w14:textId="77777777" w:rsidR="00F43C28" w:rsidRDefault="00F43C28" w:rsidP="00F43C28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Daniel P. </w:t>
      </w:r>
      <w:proofErr w:type="spellStart"/>
      <w:r>
        <w:t>Miranker</w:t>
      </w:r>
      <w:proofErr w:type="spellEnd"/>
      <w:r>
        <w:t xml:space="preserve">  </w:t>
      </w:r>
      <w:r>
        <w:tab/>
      </w:r>
    </w:p>
    <w:p w14:paraId="7FEEE775" w14:textId="77777777" w:rsidR="00F43C28" w:rsidRDefault="00F43C28" w:rsidP="00F43C28">
      <w:pPr>
        <w:pStyle w:val="SpaceAfter"/>
        <w:spacing w:after="0"/>
      </w:pPr>
      <w:r w:rsidRPr="00236558">
        <w:t>The Journal of Web Semantics</w:t>
      </w:r>
    </w:p>
    <w:p w14:paraId="0B32762F" w14:textId="77777777" w:rsidR="00F43C28" w:rsidRDefault="00F43C28" w:rsidP="00F43C28">
      <w:pPr>
        <w:pStyle w:val="SpaceAfter"/>
        <w:spacing w:after="0"/>
      </w:pPr>
    </w:p>
    <w:p w14:paraId="29EC9429" w14:textId="49779AC6" w:rsidR="008636BB" w:rsidRDefault="008636BB" w:rsidP="008636BB">
      <w:pPr>
        <w:pStyle w:val="ItalicHeading"/>
      </w:pPr>
      <w:r>
        <w:t>Sorted Neighborhood for Schema-free RDF Data</w:t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Pr="00F43C28">
        <w:rPr>
          <w:b/>
          <w:i w:val="0"/>
        </w:rPr>
        <w:t>May 2015</w:t>
      </w:r>
    </w:p>
    <w:p w14:paraId="558573D0" w14:textId="77777777" w:rsidR="00407CFE" w:rsidRDefault="008636BB" w:rsidP="008636BB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Daniel P. </w:t>
      </w:r>
      <w:proofErr w:type="spellStart"/>
      <w:r>
        <w:t>Miranker</w:t>
      </w:r>
      <w:proofErr w:type="spellEnd"/>
      <w:r>
        <w:t xml:space="preserve">  </w:t>
      </w:r>
    </w:p>
    <w:p w14:paraId="73FCAD60" w14:textId="7AF3C3AF" w:rsidR="008636BB" w:rsidRPr="00407CFE" w:rsidRDefault="00407CFE" w:rsidP="008636BB">
      <w:pPr>
        <w:pStyle w:val="SpaceAfter"/>
        <w:spacing w:after="0"/>
        <w:rPr>
          <w:i/>
        </w:rPr>
      </w:pPr>
      <w:r w:rsidRPr="00407CFE">
        <w:rPr>
          <w:b/>
          <w:i/>
        </w:rPr>
        <w:t>Winner of best paper award</w:t>
      </w:r>
      <w:r w:rsidR="008636BB" w:rsidRPr="00407CFE">
        <w:rPr>
          <w:i/>
        </w:rPr>
        <w:tab/>
      </w:r>
    </w:p>
    <w:p w14:paraId="3F943CD4" w14:textId="77777777" w:rsidR="008636BB" w:rsidRDefault="008636BB" w:rsidP="008636BB">
      <w:pPr>
        <w:pStyle w:val="ItalicHeading"/>
        <w:rPr>
          <w:i w:val="0"/>
        </w:rPr>
      </w:pPr>
      <w:r>
        <w:rPr>
          <w:i w:val="0"/>
        </w:rPr>
        <w:t>The 4</w:t>
      </w:r>
      <w:r w:rsidRPr="008636BB">
        <w:rPr>
          <w:i w:val="0"/>
          <w:vertAlign w:val="superscript"/>
        </w:rPr>
        <w:t>th</w:t>
      </w:r>
      <w:r>
        <w:rPr>
          <w:i w:val="0"/>
        </w:rPr>
        <w:t xml:space="preserve"> Knowledge Discovery and Data Mining </w:t>
      </w:r>
      <w:proofErr w:type="gramStart"/>
      <w:r>
        <w:rPr>
          <w:i w:val="0"/>
        </w:rPr>
        <w:t>meets</w:t>
      </w:r>
      <w:proofErr w:type="gramEnd"/>
      <w:r>
        <w:rPr>
          <w:i w:val="0"/>
        </w:rPr>
        <w:t xml:space="preserve"> Linked Open Data workshop, </w:t>
      </w:r>
    </w:p>
    <w:p w14:paraId="34EE5BB8" w14:textId="18B0E672" w:rsidR="008636BB" w:rsidRDefault="008636BB" w:rsidP="008636BB">
      <w:pPr>
        <w:pStyle w:val="ItalicHeading"/>
        <w:rPr>
          <w:i w:val="0"/>
        </w:rPr>
      </w:pPr>
      <w:r>
        <w:rPr>
          <w:i w:val="0"/>
        </w:rPr>
        <w:t>T</w:t>
      </w:r>
      <w:r w:rsidRPr="00F43C28">
        <w:rPr>
          <w:i w:val="0"/>
        </w:rPr>
        <w:t>he 12</w:t>
      </w:r>
      <w:r w:rsidRPr="00F43C28">
        <w:rPr>
          <w:i w:val="0"/>
          <w:vertAlign w:val="superscript"/>
        </w:rPr>
        <w:t>th</w:t>
      </w:r>
      <w:r w:rsidRPr="00F43C28">
        <w:rPr>
          <w:i w:val="0"/>
        </w:rPr>
        <w:t xml:space="preserve"> European Semantic Web Conference</w:t>
      </w:r>
      <w:r>
        <w:rPr>
          <w:i w:val="0"/>
        </w:rPr>
        <w:t xml:space="preserve">, held in </w:t>
      </w:r>
      <w:proofErr w:type="spellStart"/>
      <w:r>
        <w:rPr>
          <w:i w:val="0"/>
        </w:rPr>
        <w:t>Portoroz</w:t>
      </w:r>
      <w:proofErr w:type="spellEnd"/>
      <w:r>
        <w:rPr>
          <w:i w:val="0"/>
        </w:rPr>
        <w:t>, Slovenia</w:t>
      </w:r>
    </w:p>
    <w:p w14:paraId="37417F5B" w14:textId="77777777" w:rsidR="008636BB" w:rsidRDefault="008636BB" w:rsidP="008636BB">
      <w:pPr>
        <w:pStyle w:val="ItalicHeading"/>
      </w:pPr>
    </w:p>
    <w:p w14:paraId="66BF93E8" w14:textId="70F50D01" w:rsidR="00F43C28" w:rsidRDefault="00F43C28" w:rsidP="00F43C28">
      <w:pPr>
        <w:pStyle w:val="ItalicHeading"/>
      </w:pPr>
      <w:r>
        <w:t>Semi-supervised Instance Matching using Boosted Classifiers</w:t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Pr="00F43C28">
        <w:rPr>
          <w:b/>
          <w:i w:val="0"/>
        </w:rPr>
        <w:t>May 2015</w:t>
      </w:r>
    </w:p>
    <w:p w14:paraId="5E9A20EB" w14:textId="77777777" w:rsidR="00F43C28" w:rsidRDefault="00F43C28" w:rsidP="00F43C28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Daniel P. </w:t>
      </w:r>
      <w:proofErr w:type="spellStart"/>
      <w:r>
        <w:t>Miranker</w:t>
      </w:r>
      <w:proofErr w:type="spellEnd"/>
      <w:r>
        <w:t xml:space="preserve">  </w:t>
      </w:r>
      <w:r>
        <w:tab/>
      </w:r>
    </w:p>
    <w:p w14:paraId="59EDB7F4" w14:textId="5C53DF78" w:rsidR="00F43C28" w:rsidRPr="00F43C28" w:rsidRDefault="00F43C28" w:rsidP="00F43C28">
      <w:pPr>
        <w:pStyle w:val="ItalicHeading"/>
        <w:rPr>
          <w:i w:val="0"/>
        </w:rPr>
      </w:pPr>
      <w:r w:rsidRPr="00F43C28">
        <w:rPr>
          <w:i w:val="0"/>
        </w:rPr>
        <w:t>The 12</w:t>
      </w:r>
      <w:r w:rsidRPr="00F43C28">
        <w:rPr>
          <w:i w:val="0"/>
          <w:vertAlign w:val="superscript"/>
        </w:rPr>
        <w:t>th</w:t>
      </w:r>
      <w:r w:rsidRPr="00F43C28">
        <w:rPr>
          <w:i w:val="0"/>
        </w:rPr>
        <w:t xml:space="preserve"> European Semantic Web Conference</w:t>
      </w:r>
      <w:r w:rsidR="00407CFE">
        <w:rPr>
          <w:i w:val="0"/>
        </w:rPr>
        <w:t>,</w:t>
      </w:r>
      <w:r w:rsidR="009C2C4A">
        <w:rPr>
          <w:i w:val="0"/>
        </w:rPr>
        <w:t xml:space="preserve"> </w:t>
      </w:r>
      <w:r w:rsidR="008636BB">
        <w:rPr>
          <w:i w:val="0"/>
        </w:rPr>
        <w:t xml:space="preserve">held in </w:t>
      </w:r>
      <w:proofErr w:type="spellStart"/>
      <w:r w:rsidR="008636BB">
        <w:rPr>
          <w:i w:val="0"/>
        </w:rPr>
        <w:t>Portoroz</w:t>
      </w:r>
      <w:proofErr w:type="spellEnd"/>
      <w:r w:rsidR="008636BB">
        <w:rPr>
          <w:i w:val="0"/>
        </w:rPr>
        <w:t>, Slovenia</w:t>
      </w:r>
    </w:p>
    <w:p w14:paraId="0FB6EAA7" w14:textId="77777777" w:rsidR="00F43C28" w:rsidRDefault="00F43C28" w:rsidP="009F1E69">
      <w:pPr>
        <w:pStyle w:val="ItalicHeading"/>
      </w:pPr>
    </w:p>
    <w:p w14:paraId="7754C86E" w14:textId="125B80FF" w:rsidR="009F1E69" w:rsidRDefault="009F1E69" w:rsidP="009F1E69">
      <w:pPr>
        <w:pStyle w:val="ItalicHeading"/>
      </w:pPr>
      <w:r>
        <w:t>Entity Resolution in a Big Data Framework</w:t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Pr="009F1E69">
        <w:rPr>
          <w:b/>
          <w:i w:val="0"/>
        </w:rPr>
        <w:t>January 2015</w:t>
      </w:r>
    </w:p>
    <w:p w14:paraId="0A9A13E8" w14:textId="77777777" w:rsidR="009F1E69" w:rsidRPr="00992F7B" w:rsidRDefault="009F1E69" w:rsidP="009F1E69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992F7B">
        <w:rPr>
          <w:b/>
        </w:rPr>
        <w:tab/>
      </w:r>
    </w:p>
    <w:p w14:paraId="53FA6D24" w14:textId="77777777" w:rsidR="009F1E69" w:rsidRDefault="00F43C28" w:rsidP="009F1E69">
      <w:pPr>
        <w:pStyle w:val="SpaceAfter"/>
        <w:spacing w:after="0"/>
      </w:pPr>
      <w:r>
        <w:t>D</w:t>
      </w:r>
      <w:r w:rsidR="009F1E69">
        <w:t>octoral consortium</w:t>
      </w:r>
      <w:r>
        <w:t>,</w:t>
      </w:r>
      <w:r w:rsidR="009F1E69">
        <w:t xml:space="preserve"> the 29</w:t>
      </w:r>
      <w:r w:rsidR="009F1E69" w:rsidRPr="00444C3D">
        <w:rPr>
          <w:vertAlign w:val="superscript"/>
        </w:rPr>
        <w:t>th</w:t>
      </w:r>
      <w:r w:rsidR="009F1E69">
        <w:t xml:space="preserve"> Conference on Artificial Intelligence (AAAI)</w:t>
      </w:r>
      <w:r w:rsidR="008636BB">
        <w:t>, held in Austin, TX</w:t>
      </w:r>
    </w:p>
    <w:p w14:paraId="4939F151" w14:textId="77777777" w:rsidR="009F1E69" w:rsidRDefault="009F1E69">
      <w:pPr>
        <w:pStyle w:val="ItalicHeading"/>
      </w:pPr>
    </w:p>
    <w:p w14:paraId="4EEB9833" w14:textId="4E2678A9" w:rsidR="00BF3130" w:rsidRDefault="00992F7B">
      <w:pPr>
        <w:pStyle w:val="ItalicHeading"/>
      </w:pPr>
      <w:r>
        <w:t>Populating Entity Name Systems for Big Data Integration</w:t>
      </w:r>
      <w:r w:rsidR="00407CFE">
        <w:rPr>
          <w:b/>
        </w:rPr>
        <w:tab/>
      </w:r>
      <w:r w:rsidR="00407CFE">
        <w:rPr>
          <w:b/>
        </w:rPr>
        <w:tab/>
      </w:r>
      <w:r w:rsidR="00407CFE">
        <w:rPr>
          <w:b/>
        </w:rPr>
        <w:tab/>
      </w:r>
      <w:r w:rsidR="00407CFE">
        <w:rPr>
          <w:b/>
        </w:rPr>
        <w:tab/>
      </w:r>
      <w:r w:rsidR="00407CFE">
        <w:rPr>
          <w:b/>
        </w:rPr>
        <w:tab/>
      </w:r>
      <w:r w:rsidR="00407CFE">
        <w:rPr>
          <w:b/>
        </w:rPr>
        <w:tab/>
      </w:r>
      <w:r w:rsidR="00DA7780" w:rsidRPr="00DA7780">
        <w:rPr>
          <w:b/>
          <w:i w:val="0"/>
        </w:rPr>
        <w:t>October 2014</w:t>
      </w:r>
    </w:p>
    <w:p w14:paraId="3F3ACC52" w14:textId="77777777" w:rsidR="00992F7B" w:rsidRPr="00992F7B" w:rsidRDefault="00992F7B" w:rsidP="00992F7B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="003571DB" w:rsidRPr="00992F7B">
        <w:rPr>
          <w:b/>
        </w:rPr>
        <w:tab/>
      </w:r>
    </w:p>
    <w:p w14:paraId="4DBD3FED" w14:textId="77777777" w:rsidR="00992F7B" w:rsidRPr="00DF72F4" w:rsidRDefault="009F1E69" w:rsidP="00992F7B">
      <w:pPr>
        <w:pStyle w:val="ItalicHeading"/>
        <w:rPr>
          <w:i w:val="0"/>
        </w:rPr>
      </w:pPr>
      <w:r w:rsidRPr="00DF72F4">
        <w:rPr>
          <w:i w:val="0"/>
        </w:rPr>
        <w:t>The</w:t>
      </w:r>
      <w:r w:rsidR="00992F7B" w:rsidRPr="00DF72F4">
        <w:rPr>
          <w:i w:val="0"/>
        </w:rPr>
        <w:t xml:space="preserve"> 13</w:t>
      </w:r>
      <w:r w:rsidR="00992F7B" w:rsidRPr="00DF72F4">
        <w:rPr>
          <w:i w:val="0"/>
          <w:vertAlign w:val="superscript"/>
        </w:rPr>
        <w:t>th</w:t>
      </w:r>
      <w:r w:rsidR="00992F7B" w:rsidRPr="00DF72F4">
        <w:rPr>
          <w:i w:val="0"/>
        </w:rPr>
        <w:t xml:space="preserve"> International Semantic Web Conference, held in Riva Del Garda, Italy </w:t>
      </w:r>
    </w:p>
    <w:p w14:paraId="704A54A4" w14:textId="77777777" w:rsidR="00992F7B" w:rsidRDefault="00992F7B" w:rsidP="00992F7B">
      <w:pPr>
        <w:pStyle w:val="ItalicHeading"/>
      </w:pPr>
    </w:p>
    <w:p w14:paraId="6E9E06D8" w14:textId="111EE9CC" w:rsidR="00DF72F4" w:rsidRPr="00DA7780" w:rsidRDefault="00DF72F4" w:rsidP="00DF72F4">
      <w:pPr>
        <w:pStyle w:val="ItalicHeading"/>
        <w:rPr>
          <w:i w:val="0"/>
        </w:rPr>
      </w:pPr>
      <w:r>
        <w:t>A Two-Step Blocking Scheme Learner for Scalable Link Discovery</w:t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407CFE">
        <w:tab/>
      </w:r>
      <w:r w:rsidR="00DA7780" w:rsidRPr="00DA7780">
        <w:rPr>
          <w:b/>
          <w:i w:val="0"/>
        </w:rPr>
        <w:t>October 2014</w:t>
      </w:r>
    </w:p>
    <w:p w14:paraId="3F7982A2" w14:textId="77777777" w:rsidR="00DF72F4" w:rsidRPr="00992F7B" w:rsidRDefault="00DF72F4" w:rsidP="00DF72F4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33954590" w14:textId="77777777" w:rsidR="00DF72F4" w:rsidRPr="00DF72F4" w:rsidRDefault="00DF72F4" w:rsidP="00DF72F4">
      <w:pPr>
        <w:pStyle w:val="SpaceAfter"/>
        <w:spacing w:after="0"/>
      </w:pPr>
      <w:r w:rsidRPr="00DF72F4">
        <w:t>The 9</w:t>
      </w:r>
      <w:r w:rsidRPr="00DF72F4">
        <w:rPr>
          <w:vertAlign w:val="superscript"/>
        </w:rPr>
        <w:t>th</w:t>
      </w:r>
      <w:r w:rsidRPr="00DF72F4">
        <w:t xml:space="preserve"> International Workshop on Ontology Matching at the 13</w:t>
      </w:r>
      <w:r w:rsidRPr="00DF72F4">
        <w:rPr>
          <w:vertAlign w:val="superscript"/>
        </w:rPr>
        <w:t>th</w:t>
      </w:r>
      <w:r w:rsidRPr="00DF72F4">
        <w:t xml:space="preserve"> International Semantic Web Conference, held in Riva Del Garda, Italy</w:t>
      </w:r>
    </w:p>
    <w:p w14:paraId="009A6E72" w14:textId="77777777" w:rsidR="00DF72F4" w:rsidRDefault="00DF72F4" w:rsidP="00992F7B">
      <w:pPr>
        <w:pStyle w:val="ItalicHeading"/>
      </w:pPr>
    </w:p>
    <w:p w14:paraId="3F8BC9AE" w14:textId="1E01EBAA" w:rsidR="00992F7B" w:rsidRPr="00DA7780" w:rsidRDefault="00992F7B" w:rsidP="00992F7B">
      <w:pPr>
        <w:pStyle w:val="ItalicHeading"/>
        <w:rPr>
          <w:i w:val="0"/>
        </w:rPr>
      </w:pPr>
      <w:r>
        <w:t>Schema Matching over Relations, Attributes and Data Values</w:t>
      </w:r>
      <w:r w:rsidR="00407CFE">
        <w:rPr>
          <w:b/>
        </w:rPr>
        <w:tab/>
      </w:r>
      <w:r w:rsidR="00407CFE">
        <w:rPr>
          <w:b/>
        </w:rPr>
        <w:tab/>
      </w:r>
      <w:r w:rsidR="00407CFE">
        <w:rPr>
          <w:b/>
        </w:rPr>
        <w:tab/>
      </w:r>
      <w:r w:rsidR="00407CFE">
        <w:rPr>
          <w:b/>
        </w:rPr>
        <w:tab/>
      </w:r>
      <w:r w:rsidR="00407CFE">
        <w:rPr>
          <w:b/>
        </w:rPr>
        <w:tab/>
      </w:r>
      <w:r w:rsidR="00407CFE">
        <w:rPr>
          <w:b/>
        </w:rPr>
        <w:tab/>
      </w:r>
      <w:r w:rsidR="00DA7780" w:rsidRPr="00DA7780">
        <w:rPr>
          <w:b/>
          <w:i w:val="0"/>
        </w:rPr>
        <w:t>July 2014</w:t>
      </w:r>
    </w:p>
    <w:p w14:paraId="70C4EFE0" w14:textId="77777777" w:rsidR="00992F7B" w:rsidRPr="00992F7B" w:rsidRDefault="00992F7B" w:rsidP="00992F7B">
      <w:pPr>
        <w:pStyle w:val="SpaceAfter"/>
        <w:spacing w:after="0"/>
        <w:rPr>
          <w:b/>
        </w:rPr>
      </w:pPr>
      <w:proofErr w:type="spellStart"/>
      <w:r w:rsidRPr="00992F7B">
        <w:t>Aibo</w:t>
      </w:r>
      <w:proofErr w:type="spellEnd"/>
      <w:r w:rsidRPr="00992F7B">
        <w:t xml:space="preserve"> Tian,</w:t>
      </w:r>
      <w:r>
        <w:rPr>
          <w:b/>
        </w:rPr>
        <w:t xml:space="preserve">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4E335D9C" w14:textId="77777777" w:rsidR="00992F7B" w:rsidRPr="00DF72F4" w:rsidRDefault="00992F7B" w:rsidP="00992F7B">
      <w:pPr>
        <w:pStyle w:val="SpaceAfter"/>
        <w:spacing w:after="0"/>
      </w:pPr>
      <w:r w:rsidRPr="00DF72F4">
        <w:t>The 26</w:t>
      </w:r>
      <w:r w:rsidRPr="00DF72F4">
        <w:rPr>
          <w:vertAlign w:val="superscript"/>
        </w:rPr>
        <w:t>th</w:t>
      </w:r>
      <w:r w:rsidRPr="00DF72F4">
        <w:t xml:space="preserve"> International Conference on Scientific and Statistical Database Management, held in Aalborg, Denmark</w:t>
      </w:r>
    </w:p>
    <w:p w14:paraId="239AFF9E" w14:textId="77777777" w:rsidR="00992F7B" w:rsidRDefault="00992F7B" w:rsidP="00992F7B">
      <w:pPr>
        <w:pStyle w:val="SpaceAfter"/>
        <w:spacing w:after="0"/>
      </w:pPr>
    </w:p>
    <w:p w14:paraId="0C4D10FD" w14:textId="190DB41D" w:rsidR="00992F7B" w:rsidRDefault="00992F7B" w:rsidP="00992F7B">
      <w:pPr>
        <w:pStyle w:val="ItalicHeading"/>
      </w:pPr>
      <w:r>
        <w:t>An Unsupervised Algorithm for Learning Blocking Schemes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December 2013</w:t>
      </w:r>
    </w:p>
    <w:p w14:paraId="0391836B" w14:textId="77777777" w:rsidR="00992F7B" w:rsidRPr="00992F7B" w:rsidRDefault="00992F7B" w:rsidP="00992F7B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006B5A9E" w14:textId="77777777" w:rsidR="00992F7B" w:rsidRPr="00DF72F4" w:rsidRDefault="00992F7B" w:rsidP="00992F7B">
      <w:pPr>
        <w:pStyle w:val="SpaceAfter"/>
        <w:spacing w:after="0"/>
      </w:pPr>
      <w:r w:rsidRPr="00DF72F4">
        <w:t>The 13</w:t>
      </w:r>
      <w:r w:rsidRPr="00DF72F4">
        <w:rPr>
          <w:vertAlign w:val="superscript"/>
        </w:rPr>
        <w:t>th</w:t>
      </w:r>
      <w:r w:rsidRPr="00DF72F4">
        <w:t xml:space="preserve"> IEEE International Conference on Data Mining, held </w:t>
      </w:r>
      <w:r w:rsidR="00931378" w:rsidRPr="00DF72F4">
        <w:t xml:space="preserve">in </w:t>
      </w:r>
      <w:r w:rsidRPr="00DF72F4">
        <w:t>Dallas, Texas</w:t>
      </w:r>
    </w:p>
    <w:p w14:paraId="31802276" w14:textId="77777777" w:rsidR="00992F7B" w:rsidRDefault="00992F7B" w:rsidP="00992F7B">
      <w:pPr>
        <w:pStyle w:val="ItalicHeading"/>
      </w:pPr>
    </w:p>
    <w:p w14:paraId="1BB6D227" w14:textId="6E8E8A3E" w:rsidR="00992F7B" w:rsidRDefault="00992F7B" w:rsidP="00992F7B">
      <w:pPr>
        <w:pStyle w:val="ItalicHeading"/>
      </w:pPr>
      <w:r>
        <w:t>Extended Scaled Neural Predictor for Improved Branch Prediction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August 2013</w:t>
      </w:r>
    </w:p>
    <w:p w14:paraId="4FA8D382" w14:textId="77777777" w:rsidR="00992F7B" w:rsidRPr="00992F7B" w:rsidRDefault="00992F7B" w:rsidP="00992F7B">
      <w:pPr>
        <w:pStyle w:val="SpaceAfter"/>
        <w:spacing w:after="0"/>
        <w:rPr>
          <w:b/>
        </w:rPr>
      </w:pPr>
      <w:proofErr w:type="spellStart"/>
      <w:r>
        <w:t>Zihao</w:t>
      </w:r>
      <w:proofErr w:type="spellEnd"/>
      <w:r>
        <w:t xml:space="preserve"> Zhou,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</w:t>
      </w:r>
      <w:proofErr w:type="spellStart"/>
      <w:r>
        <w:t>Risto</w:t>
      </w:r>
      <w:proofErr w:type="spellEnd"/>
      <w:r>
        <w:t xml:space="preserve"> </w:t>
      </w:r>
      <w:proofErr w:type="spellStart"/>
      <w:r>
        <w:t>Miikkulainen</w:t>
      </w:r>
      <w:proofErr w:type="spellEnd"/>
      <w:r w:rsidRPr="00992F7B">
        <w:rPr>
          <w:b/>
        </w:rPr>
        <w:tab/>
      </w:r>
    </w:p>
    <w:p w14:paraId="1AC7004D" w14:textId="77777777" w:rsidR="00992F7B" w:rsidRPr="00DF72F4" w:rsidRDefault="00992F7B" w:rsidP="00992F7B">
      <w:pPr>
        <w:pStyle w:val="SpaceAfter"/>
        <w:spacing w:after="0"/>
      </w:pPr>
      <w:r w:rsidRPr="00DF72F4">
        <w:t xml:space="preserve">The IEEE International Conference on </w:t>
      </w:r>
      <w:r w:rsidR="00DF72F4" w:rsidRPr="00DF72F4">
        <w:t>Neural Networks</w:t>
      </w:r>
      <w:r w:rsidRPr="00DF72F4">
        <w:t xml:space="preserve">, held </w:t>
      </w:r>
      <w:r w:rsidR="00931378" w:rsidRPr="00DF72F4">
        <w:t xml:space="preserve">in </w:t>
      </w:r>
      <w:r w:rsidRPr="00DF72F4">
        <w:t>Dallas, Texas</w:t>
      </w:r>
    </w:p>
    <w:p w14:paraId="5F635280" w14:textId="77777777" w:rsidR="00992F7B" w:rsidRDefault="00992F7B" w:rsidP="00992F7B">
      <w:pPr>
        <w:pStyle w:val="SpaceAfter"/>
        <w:spacing w:after="0"/>
        <w:rPr>
          <w:i/>
        </w:rPr>
      </w:pPr>
    </w:p>
    <w:p w14:paraId="0060F21D" w14:textId="292345B0" w:rsidR="00992F7B" w:rsidRDefault="00992F7B" w:rsidP="00992F7B">
      <w:pPr>
        <w:pStyle w:val="ItalicHeading"/>
      </w:pPr>
      <w:r>
        <w:t>A Framework to Access Handwritten Information</w:t>
      </w:r>
      <w:r w:rsidRPr="00992F7B">
        <w:t xml:space="preserve"> </w:t>
      </w:r>
      <w:r>
        <w:t>within Large Digitized Paper Collections</w:t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October 2012</w:t>
      </w:r>
    </w:p>
    <w:p w14:paraId="2234EE72" w14:textId="77777777" w:rsidR="00992F7B" w:rsidRPr="00992F7B" w:rsidRDefault="00992F7B" w:rsidP="00992F7B">
      <w:pPr>
        <w:pStyle w:val="SpaceAfter"/>
        <w:spacing w:after="0"/>
        <w:rPr>
          <w:b/>
        </w:rPr>
      </w:pPr>
      <w:r>
        <w:t xml:space="preserve">Liana </w:t>
      </w:r>
      <w:proofErr w:type="spellStart"/>
      <w:r>
        <w:t>Diesendruck</w:t>
      </w:r>
      <w:proofErr w:type="spellEnd"/>
      <w:r>
        <w:t xml:space="preserve">, Luigi Marini, Rob </w:t>
      </w:r>
      <w:proofErr w:type="spellStart"/>
      <w:r>
        <w:t>Kooper</w:t>
      </w:r>
      <w:proofErr w:type="spellEnd"/>
      <w:r>
        <w:t xml:space="preserve">,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 and Kenton McHenry</w:t>
      </w:r>
      <w:r w:rsidRPr="00992F7B">
        <w:rPr>
          <w:b/>
        </w:rPr>
        <w:tab/>
      </w:r>
    </w:p>
    <w:p w14:paraId="63AC4FD3" w14:textId="6E5B9273" w:rsidR="00992F7B" w:rsidRDefault="00992F7B" w:rsidP="00992F7B">
      <w:pPr>
        <w:pStyle w:val="SpaceAfter"/>
        <w:spacing w:after="0"/>
      </w:pPr>
      <w:r w:rsidRPr="00DF72F4">
        <w:t>The 8</w:t>
      </w:r>
      <w:r w:rsidRPr="00DF72F4">
        <w:rPr>
          <w:vertAlign w:val="superscript"/>
        </w:rPr>
        <w:t>th</w:t>
      </w:r>
      <w:r w:rsidRPr="00DF72F4">
        <w:t xml:space="preserve"> IEEE International Conference on </w:t>
      </w:r>
      <w:proofErr w:type="spellStart"/>
      <w:r w:rsidRPr="00DF72F4">
        <w:t>eScience</w:t>
      </w:r>
      <w:proofErr w:type="spellEnd"/>
      <w:r w:rsidRPr="00DF72F4">
        <w:t xml:space="preserve">, held </w:t>
      </w:r>
      <w:r w:rsidR="00931378" w:rsidRPr="00DF72F4">
        <w:t xml:space="preserve">in </w:t>
      </w:r>
      <w:r w:rsidRPr="00DF72F4">
        <w:t>Chicago, Illinois</w:t>
      </w:r>
    </w:p>
    <w:p w14:paraId="4A0E3FE9" w14:textId="0F333F3E" w:rsidR="000C08AE" w:rsidRDefault="000C08AE" w:rsidP="00992F7B">
      <w:pPr>
        <w:pStyle w:val="SpaceAfter"/>
        <w:spacing w:after="0"/>
      </w:pPr>
    </w:p>
    <w:p w14:paraId="4A0FF718" w14:textId="6C2D3494" w:rsidR="000C08AE" w:rsidRDefault="002E786A" w:rsidP="000C08AE">
      <w:pPr>
        <w:pStyle w:val="ItalicHeading"/>
      </w:pPr>
      <w:r w:rsidRPr="002E786A">
        <w:t>Digitization and search: A non-traditional use of HPC</w:t>
      </w:r>
      <w:r w:rsidR="000C08AE">
        <w:tab/>
      </w:r>
      <w:r w:rsidR="000C08AE">
        <w:tab/>
      </w:r>
      <w:r>
        <w:tab/>
      </w:r>
      <w:r>
        <w:tab/>
      </w:r>
      <w:r>
        <w:tab/>
      </w:r>
      <w:r w:rsidR="000C08AE">
        <w:tab/>
      </w:r>
      <w:r w:rsidR="000C08AE" w:rsidRPr="00DA7780">
        <w:rPr>
          <w:b/>
          <w:i w:val="0"/>
        </w:rPr>
        <w:t>October 2012</w:t>
      </w:r>
    </w:p>
    <w:p w14:paraId="61872A1C" w14:textId="77777777" w:rsidR="000C08AE" w:rsidRPr="00992F7B" w:rsidRDefault="000C08AE" w:rsidP="000C08AE">
      <w:pPr>
        <w:pStyle w:val="SpaceAfter"/>
        <w:spacing w:after="0"/>
        <w:rPr>
          <w:b/>
        </w:rPr>
      </w:pPr>
      <w:r>
        <w:t xml:space="preserve">Liana </w:t>
      </w:r>
      <w:proofErr w:type="spellStart"/>
      <w:r>
        <w:t>Diesendruck</w:t>
      </w:r>
      <w:proofErr w:type="spellEnd"/>
      <w:r>
        <w:t xml:space="preserve">, Luigi Marini, Rob </w:t>
      </w:r>
      <w:proofErr w:type="spellStart"/>
      <w:r>
        <w:t>Kooper</w:t>
      </w:r>
      <w:proofErr w:type="spellEnd"/>
      <w:r>
        <w:t xml:space="preserve">,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 and Kenton McHenry</w:t>
      </w:r>
      <w:r w:rsidRPr="00992F7B">
        <w:rPr>
          <w:b/>
        </w:rPr>
        <w:tab/>
      </w:r>
    </w:p>
    <w:p w14:paraId="647F33A8" w14:textId="70241F1E" w:rsidR="00444C3D" w:rsidRPr="000E224E" w:rsidRDefault="000C08AE" w:rsidP="000E224E">
      <w:pPr>
        <w:pStyle w:val="SpaceAfter"/>
        <w:spacing w:after="0"/>
      </w:pPr>
      <w:r w:rsidRPr="00DF72F4">
        <w:t>The 8</w:t>
      </w:r>
      <w:r w:rsidRPr="00DF72F4">
        <w:rPr>
          <w:vertAlign w:val="superscript"/>
        </w:rPr>
        <w:t>th</w:t>
      </w:r>
      <w:r w:rsidRPr="00DF72F4">
        <w:t xml:space="preserve"> IEEE International Conference on </w:t>
      </w:r>
      <w:proofErr w:type="spellStart"/>
      <w:r w:rsidRPr="00DF72F4">
        <w:t>eScience</w:t>
      </w:r>
      <w:proofErr w:type="spellEnd"/>
      <w:r w:rsidRPr="00DF72F4">
        <w:t>, held in Chicago, Illinois</w:t>
      </w:r>
    </w:p>
    <w:p w14:paraId="7EEDA458" w14:textId="3A22B2AD" w:rsidR="001D3309" w:rsidRPr="001802F7" w:rsidRDefault="0023541B" w:rsidP="001D3309">
      <w:pPr>
        <w:pStyle w:val="SectionHeading"/>
        <w:rPr>
          <w:b/>
        </w:rPr>
      </w:pPr>
      <w:r w:rsidRPr="001802F7">
        <w:rPr>
          <w:b/>
        </w:rPr>
        <w:t>ABSTRACTS</w:t>
      </w:r>
      <w:r w:rsidR="00931378" w:rsidRPr="001802F7">
        <w:rPr>
          <w:b/>
        </w:rPr>
        <w:t>,</w:t>
      </w:r>
      <w:r w:rsidR="00F43C28" w:rsidRPr="001802F7">
        <w:rPr>
          <w:b/>
        </w:rPr>
        <w:t xml:space="preserve"> posters</w:t>
      </w:r>
      <w:r w:rsidR="001B2E7A">
        <w:rPr>
          <w:b/>
        </w:rPr>
        <w:t>, newsletters</w:t>
      </w:r>
      <w:r w:rsidR="00B13272" w:rsidRPr="001802F7">
        <w:rPr>
          <w:b/>
        </w:rPr>
        <w:t xml:space="preserve"> AND</w:t>
      </w:r>
      <w:r w:rsidR="00F43C28" w:rsidRPr="001802F7">
        <w:rPr>
          <w:b/>
        </w:rPr>
        <w:t xml:space="preserve"> </w:t>
      </w:r>
      <w:r w:rsidR="00AD0328" w:rsidRPr="001802F7">
        <w:rPr>
          <w:b/>
        </w:rPr>
        <w:t>PREss</w:t>
      </w:r>
      <w:r w:rsidR="001D3309" w:rsidRPr="001802F7">
        <w:rPr>
          <w:b/>
        </w:rPr>
        <w:t xml:space="preserve"> </w:t>
      </w:r>
    </w:p>
    <w:p w14:paraId="15653B1C" w14:textId="77777777" w:rsidR="008C5BB7" w:rsidRPr="00714BE9" w:rsidRDefault="008C5BB7" w:rsidP="008C5BB7">
      <w:pPr>
        <w:pStyle w:val="ItalicHeading"/>
        <w:rPr>
          <w:b/>
          <w:i w:val="0"/>
        </w:rPr>
      </w:pPr>
      <w:r w:rsidRPr="00773C46">
        <w:t>Always Lurking: Understanding and Mitigating Bias in Online Human Trafficking Detection</w:t>
      </w:r>
      <w:r>
        <w:tab/>
      </w:r>
      <w:r>
        <w:tab/>
      </w:r>
      <w:r>
        <w:tab/>
      </w:r>
      <w:r>
        <w:rPr>
          <w:b/>
          <w:i w:val="0"/>
        </w:rPr>
        <w:t>February 2018</w:t>
      </w:r>
    </w:p>
    <w:p w14:paraId="6799564B" w14:textId="77777777" w:rsidR="008C5BB7" w:rsidRDefault="008C5BB7" w:rsidP="008C5BB7">
      <w:pPr>
        <w:pStyle w:val="ItalicHeading"/>
        <w:rPr>
          <w:i w:val="0"/>
        </w:rPr>
      </w:pPr>
      <w:r w:rsidRPr="00773C46">
        <w:rPr>
          <w:i w:val="0"/>
        </w:rPr>
        <w:t xml:space="preserve">Kyle </w:t>
      </w:r>
      <w:proofErr w:type="spellStart"/>
      <w:r w:rsidRPr="00773C46">
        <w:rPr>
          <w:i w:val="0"/>
        </w:rPr>
        <w:t>Hundman</w:t>
      </w:r>
      <w:proofErr w:type="spellEnd"/>
      <w:r w:rsidRPr="00773C46">
        <w:rPr>
          <w:i w:val="0"/>
        </w:rPr>
        <w:t xml:space="preserve">, </w:t>
      </w:r>
      <w:proofErr w:type="spellStart"/>
      <w:r w:rsidRPr="00773C46">
        <w:rPr>
          <w:i w:val="0"/>
        </w:rPr>
        <w:t>Thamme</w:t>
      </w:r>
      <w:proofErr w:type="spellEnd"/>
      <w:r w:rsidRPr="00773C46">
        <w:rPr>
          <w:i w:val="0"/>
        </w:rPr>
        <w:t xml:space="preserve"> Gowda, </w:t>
      </w:r>
      <w:proofErr w:type="spellStart"/>
      <w:r w:rsidRPr="00773C46">
        <w:rPr>
          <w:b/>
          <w:i w:val="0"/>
        </w:rPr>
        <w:t>Mayank</w:t>
      </w:r>
      <w:proofErr w:type="spellEnd"/>
      <w:r w:rsidRPr="00773C46">
        <w:rPr>
          <w:b/>
          <w:i w:val="0"/>
        </w:rPr>
        <w:t xml:space="preserve"> </w:t>
      </w:r>
      <w:proofErr w:type="spellStart"/>
      <w:r w:rsidRPr="00773C46">
        <w:rPr>
          <w:b/>
          <w:i w:val="0"/>
        </w:rPr>
        <w:t>Kejriwal</w:t>
      </w:r>
      <w:proofErr w:type="spellEnd"/>
      <w:r w:rsidRPr="00773C46">
        <w:rPr>
          <w:i w:val="0"/>
        </w:rPr>
        <w:t xml:space="preserve"> and </w:t>
      </w:r>
      <w:proofErr w:type="spellStart"/>
      <w:r w:rsidRPr="00773C46">
        <w:rPr>
          <w:i w:val="0"/>
        </w:rPr>
        <w:t>Benedikt</w:t>
      </w:r>
      <w:proofErr w:type="spellEnd"/>
      <w:r w:rsidRPr="00773C46">
        <w:rPr>
          <w:i w:val="0"/>
        </w:rPr>
        <w:t xml:space="preserve"> </w:t>
      </w:r>
      <w:proofErr w:type="spellStart"/>
      <w:r w:rsidRPr="00773C46">
        <w:rPr>
          <w:i w:val="0"/>
        </w:rPr>
        <w:t>Boecking</w:t>
      </w:r>
      <w:proofErr w:type="spellEnd"/>
    </w:p>
    <w:p w14:paraId="57D38CA2" w14:textId="6F23C1CD" w:rsidR="008C5BB7" w:rsidRDefault="008C5BB7" w:rsidP="008C5BB7">
      <w:pPr>
        <w:pStyle w:val="ItalicHeading"/>
      </w:pPr>
      <w:r>
        <w:rPr>
          <w:i w:val="0"/>
        </w:rPr>
        <w:t>Poster presented at AAAI/ACM Conference on AI, Ethics and Society (AIES), 2018, held in New Orleans, Louisiana</w:t>
      </w:r>
    </w:p>
    <w:p w14:paraId="69C7145E" w14:textId="77777777" w:rsidR="008C5BB7" w:rsidRDefault="008C5BB7" w:rsidP="008C5BB7">
      <w:pPr>
        <w:pStyle w:val="ItalicHeading"/>
      </w:pPr>
    </w:p>
    <w:p w14:paraId="1E50F295" w14:textId="77777777" w:rsidR="008C5BB7" w:rsidRPr="009F1E69" w:rsidRDefault="008C5BB7" w:rsidP="008C5BB7">
      <w:pPr>
        <w:pStyle w:val="ItalicHeading"/>
        <w:rPr>
          <w:b/>
          <w:i w:val="0"/>
        </w:rPr>
      </w:pPr>
      <w:proofErr w:type="spellStart"/>
      <w:r>
        <w:t>FlagIt</w:t>
      </w:r>
      <w:proofErr w:type="spellEnd"/>
      <w:r>
        <w:t>: A System for Minimally Supervised Human Trafficking Indicator Mining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December 2017</w:t>
      </w:r>
    </w:p>
    <w:p w14:paraId="2277071C" w14:textId="77777777" w:rsidR="008C5BB7" w:rsidRPr="00992F7B" w:rsidRDefault="008C5BB7" w:rsidP="008C5BB7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</w:t>
      </w:r>
      <w:proofErr w:type="spellStart"/>
      <w:r>
        <w:t>Jiayuan</w:t>
      </w:r>
      <w:proofErr w:type="spellEnd"/>
      <w:r>
        <w:t xml:space="preserve"> Ding, </w:t>
      </w:r>
      <w:proofErr w:type="spellStart"/>
      <w:r>
        <w:t>Runqi</w:t>
      </w:r>
      <w:proofErr w:type="spellEnd"/>
      <w:r>
        <w:t xml:space="preserve"> Shao, </w:t>
      </w:r>
      <w:proofErr w:type="spellStart"/>
      <w:r>
        <w:t>Anoop</w:t>
      </w:r>
      <w:proofErr w:type="spellEnd"/>
      <w:r>
        <w:t xml:space="preserve"> Kumar and Pedro </w:t>
      </w:r>
      <w:proofErr w:type="spellStart"/>
      <w:r>
        <w:t>Szekely</w:t>
      </w:r>
      <w:proofErr w:type="spellEnd"/>
      <w:r w:rsidRPr="00992F7B">
        <w:rPr>
          <w:b/>
        </w:rPr>
        <w:tab/>
      </w:r>
    </w:p>
    <w:p w14:paraId="5384878C" w14:textId="1A5B4D2D" w:rsidR="008C5BB7" w:rsidRDefault="008C5BB7" w:rsidP="008C5BB7">
      <w:pPr>
        <w:pStyle w:val="ItalicHeading"/>
        <w:rPr>
          <w:i w:val="0"/>
        </w:rPr>
      </w:pPr>
      <w:r>
        <w:rPr>
          <w:i w:val="0"/>
        </w:rPr>
        <w:t xml:space="preserve">Poster in Workshop on </w:t>
      </w:r>
      <w:r w:rsidRPr="008603D8">
        <w:t>Learning with Limited Labeled Data</w:t>
      </w:r>
      <w:r>
        <w:rPr>
          <w:i w:val="0"/>
        </w:rPr>
        <w:t xml:space="preserve"> (LLD) at NIPS 2017, held in Long Beach, California </w:t>
      </w:r>
    </w:p>
    <w:p w14:paraId="202D6532" w14:textId="77777777" w:rsidR="008C5BB7" w:rsidRDefault="008C5BB7" w:rsidP="008C5BB7">
      <w:pPr>
        <w:pStyle w:val="ItalicHeading"/>
      </w:pPr>
    </w:p>
    <w:p w14:paraId="7931FA66" w14:textId="6701C026" w:rsidR="00BC4278" w:rsidRDefault="00BC4278" w:rsidP="00FE07C8">
      <w:pPr>
        <w:pStyle w:val="ItalicHeading"/>
        <w:rPr>
          <w:b/>
          <w:i w:val="0"/>
        </w:rPr>
      </w:pPr>
      <w:r>
        <w:t>ISI press release on winning best dissertation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August 2017</w:t>
      </w:r>
    </w:p>
    <w:p w14:paraId="49356B6A" w14:textId="43F7D03F" w:rsidR="00BC4278" w:rsidRPr="00BC4278" w:rsidRDefault="00C24F71" w:rsidP="00FE07C8">
      <w:pPr>
        <w:pStyle w:val="ItalicHeading"/>
        <w:rPr>
          <w:i w:val="0"/>
        </w:rPr>
      </w:pPr>
      <w:hyperlink r:id="rId16" w:history="1">
        <w:r w:rsidR="00BC4278" w:rsidRPr="00BA4C01">
          <w:rPr>
            <w:rStyle w:val="Hyperlink"/>
          </w:rPr>
          <w:t>https://www.isi.edu/news/story/301</w:t>
        </w:r>
      </w:hyperlink>
      <w:r w:rsidR="00BC4278">
        <w:rPr>
          <w:i w:val="0"/>
        </w:rPr>
        <w:t xml:space="preserve"> </w:t>
      </w:r>
    </w:p>
    <w:p w14:paraId="68DD946C" w14:textId="77777777" w:rsidR="00BC4278" w:rsidRDefault="00BC4278" w:rsidP="00FE07C8">
      <w:pPr>
        <w:pStyle w:val="ItalicHeading"/>
      </w:pPr>
    </w:p>
    <w:p w14:paraId="19C1E2D8" w14:textId="5221E3EE" w:rsidR="00FE07C8" w:rsidRDefault="00FC4B23" w:rsidP="00FE07C8">
      <w:pPr>
        <w:pStyle w:val="ItalicHeading"/>
      </w:pPr>
      <w:r>
        <w:t>Semi-automatic Data Integration using Karma</w:t>
      </w:r>
      <w:r w:rsidR="00FE07C8">
        <w:tab/>
      </w:r>
      <w:r w:rsidR="00FE07C8">
        <w:tab/>
      </w:r>
      <w:r w:rsidR="00FE07C8">
        <w:tab/>
      </w:r>
      <w:r w:rsidR="00FE07C8">
        <w:tab/>
      </w:r>
      <w:r w:rsidR="00FE07C8">
        <w:tab/>
      </w:r>
      <w:r w:rsidR="00FE07C8">
        <w:tab/>
      </w:r>
      <w:r w:rsidR="00FE07C8">
        <w:tab/>
      </w:r>
      <w:r w:rsidR="00BC4278">
        <w:rPr>
          <w:b/>
          <w:i w:val="0"/>
        </w:rPr>
        <w:t>December 2017</w:t>
      </w:r>
    </w:p>
    <w:p w14:paraId="0DFDB248" w14:textId="425E9ECF" w:rsidR="00BC4278" w:rsidRDefault="00BC4278" w:rsidP="00FE07C8">
      <w:pPr>
        <w:pStyle w:val="ItalicHeading"/>
        <w:rPr>
          <w:i w:val="0"/>
        </w:rPr>
      </w:pPr>
      <w:proofErr w:type="spellStart"/>
      <w:r w:rsidRPr="007C526C">
        <w:rPr>
          <w:b/>
          <w:i w:val="0"/>
        </w:rPr>
        <w:t>Mayank</w:t>
      </w:r>
      <w:proofErr w:type="spellEnd"/>
      <w:r w:rsidRPr="007C526C">
        <w:rPr>
          <w:b/>
          <w:i w:val="0"/>
        </w:rPr>
        <w:t xml:space="preserve"> </w:t>
      </w:r>
      <w:proofErr w:type="spellStart"/>
      <w:r w:rsidRPr="007C526C">
        <w:rPr>
          <w:b/>
          <w:i w:val="0"/>
        </w:rPr>
        <w:t>Kejriwal</w:t>
      </w:r>
      <w:proofErr w:type="spellEnd"/>
      <w:r>
        <w:rPr>
          <w:i w:val="0"/>
        </w:rPr>
        <w:t xml:space="preserve">, </w:t>
      </w:r>
      <w:r w:rsidR="007C526C">
        <w:rPr>
          <w:i w:val="0"/>
        </w:rPr>
        <w:t xml:space="preserve">Daniel </w:t>
      </w:r>
      <w:proofErr w:type="spellStart"/>
      <w:r w:rsidR="007C526C">
        <w:rPr>
          <w:i w:val="0"/>
        </w:rPr>
        <w:t>Garijo</w:t>
      </w:r>
      <w:proofErr w:type="spellEnd"/>
      <w:r w:rsidR="007C526C">
        <w:rPr>
          <w:i w:val="0"/>
        </w:rPr>
        <w:t xml:space="preserve">, Yolanda Gil, Daniel Hardesty Lewis, Perry Ivan Quinto Houser, Craig </w:t>
      </w:r>
      <w:proofErr w:type="spellStart"/>
      <w:r w:rsidR="007C526C">
        <w:rPr>
          <w:i w:val="0"/>
        </w:rPr>
        <w:t>Knoblock</w:t>
      </w:r>
      <w:proofErr w:type="spellEnd"/>
      <w:r w:rsidR="007C526C">
        <w:rPr>
          <w:i w:val="0"/>
        </w:rPr>
        <w:t xml:space="preserve">, Scott Dale </w:t>
      </w:r>
      <w:proofErr w:type="spellStart"/>
      <w:r w:rsidR="007C526C">
        <w:rPr>
          <w:i w:val="0"/>
        </w:rPr>
        <w:t>Peckham</w:t>
      </w:r>
      <w:proofErr w:type="spellEnd"/>
      <w:r w:rsidR="007C526C">
        <w:rPr>
          <w:i w:val="0"/>
        </w:rPr>
        <w:t xml:space="preserve">, Deana Pennington, Suzanne Pierce, Zachary </w:t>
      </w:r>
      <w:proofErr w:type="spellStart"/>
      <w:r w:rsidR="007C526C">
        <w:rPr>
          <w:i w:val="0"/>
        </w:rPr>
        <w:t>Stanko</w:t>
      </w:r>
      <w:proofErr w:type="spellEnd"/>
    </w:p>
    <w:p w14:paraId="3D9C5CB4" w14:textId="14B20F32" w:rsidR="00FE07C8" w:rsidRDefault="00FE07C8" w:rsidP="00FE07C8">
      <w:pPr>
        <w:pStyle w:val="ItalicHeading"/>
      </w:pPr>
      <w:r>
        <w:rPr>
          <w:i w:val="0"/>
        </w:rPr>
        <w:t>Abstract in</w:t>
      </w:r>
      <w:r w:rsidR="00FC4B23">
        <w:rPr>
          <w:i w:val="0"/>
        </w:rPr>
        <w:t xml:space="preserve"> American Geophysical Union (AGU)</w:t>
      </w:r>
      <w:r w:rsidR="00BC4278">
        <w:rPr>
          <w:i w:val="0"/>
        </w:rPr>
        <w:t xml:space="preserve"> Fall 2017 meeting, New Orleans</w:t>
      </w:r>
    </w:p>
    <w:p w14:paraId="55A30990" w14:textId="77777777" w:rsidR="00FE07C8" w:rsidRDefault="00FE07C8" w:rsidP="00BD7933">
      <w:pPr>
        <w:pStyle w:val="ItalicHeading"/>
      </w:pPr>
    </w:p>
    <w:p w14:paraId="00F04026" w14:textId="1E36F687" w:rsidR="00BD7933" w:rsidRDefault="00BD7933" w:rsidP="00BD7933">
      <w:pPr>
        <w:pStyle w:val="ItalicHeading"/>
      </w:pPr>
      <w:r>
        <w:t>Populating a Linked Data Entity Name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June</w:t>
      </w:r>
      <w:r w:rsidRPr="00CB13E3">
        <w:rPr>
          <w:b/>
          <w:i w:val="0"/>
        </w:rPr>
        <w:t xml:space="preserve"> 201</w:t>
      </w:r>
      <w:r>
        <w:rPr>
          <w:b/>
          <w:i w:val="0"/>
        </w:rPr>
        <w:t>7</w:t>
      </w:r>
    </w:p>
    <w:p w14:paraId="78CD8953" w14:textId="431C8226" w:rsidR="00BC4278" w:rsidRPr="00BC4278" w:rsidRDefault="00BC4278" w:rsidP="00BD7933">
      <w:pPr>
        <w:pStyle w:val="ItalicHeading"/>
        <w:rPr>
          <w:b/>
          <w:i w:val="0"/>
        </w:rPr>
      </w:pPr>
      <w:proofErr w:type="spellStart"/>
      <w:r w:rsidRPr="00BC4278">
        <w:rPr>
          <w:b/>
          <w:i w:val="0"/>
        </w:rPr>
        <w:t>Mayank</w:t>
      </w:r>
      <w:proofErr w:type="spellEnd"/>
      <w:r w:rsidRPr="00BC4278">
        <w:rPr>
          <w:b/>
          <w:i w:val="0"/>
        </w:rPr>
        <w:t xml:space="preserve"> </w:t>
      </w:r>
      <w:proofErr w:type="spellStart"/>
      <w:r w:rsidRPr="00BC4278">
        <w:rPr>
          <w:b/>
          <w:i w:val="0"/>
        </w:rPr>
        <w:t>Kejriwal</w:t>
      </w:r>
      <w:proofErr w:type="spellEnd"/>
    </w:p>
    <w:p w14:paraId="2E330159" w14:textId="5AD3576B" w:rsidR="00BD7933" w:rsidRDefault="00BD7933" w:rsidP="00BD7933">
      <w:pPr>
        <w:pStyle w:val="ItalicHeading"/>
      </w:pPr>
      <w:r>
        <w:rPr>
          <w:i w:val="0"/>
        </w:rPr>
        <w:t>Dissertation abstract in AI Matters</w:t>
      </w:r>
    </w:p>
    <w:p w14:paraId="75C77C16" w14:textId="6084A023" w:rsidR="00BD7933" w:rsidRDefault="00BD7933" w:rsidP="00C7565D">
      <w:pPr>
        <w:pStyle w:val="ItalicHeading"/>
      </w:pPr>
    </w:p>
    <w:p w14:paraId="4DC78A7D" w14:textId="77777777" w:rsidR="006024EC" w:rsidRPr="004F5C1C" w:rsidRDefault="006024EC" w:rsidP="006024EC">
      <w:pPr>
        <w:pStyle w:val="ItalicHeading"/>
        <w:rPr>
          <w:b/>
          <w:i w:val="0"/>
        </w:rPr>
      </w:pPr>
      <w:r>
        <w:t xml:space="preserve">Authored piece on </w:t>
      </w:r>
      <w:r w:rsidRPr="004F5C1C">
        <w:t>Semantic Web</w:t>
      </w:r>
      <w:r>
        <w:t xml:space="preserve"> published on the AI Topics website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April 2017</w:t>
      </w:r>
    </w:p>
    <w:p w14:paraId="7B18B1B4" w14:textId="77777777" w:rsidR="006024EC" w:rsidRDefault="00C24F71" w:rsidP="006024EC">
      <w:pPr>
        <w:pStyle w:val="ItalicHeading"/>
      </w:pPr>
      <w:hyperlink r:id="rId17" w:history="1">
        <w:r w:rsidR="006024EC" w:rsidRPr="00C519F7">
          <w:rPr>
            <w:rStyle w:val="Hyperlink"/>
          </w:rPr>
          <w:t>https://aitopics.org/class/Technology/IT/Communications/Web/Semantic%20Web</w:t>
        </w:r>
      </w:hyperlink>
      <w:r w:rsidR="006024EC">
        <w:t xml:space="preserve"> </w:t>
      </w:r>
    </w:p>
    <w:p w14:paraId="7D662D7D" w14:textId="77777777" w:rsidR="006024EC" w:rsidRDefault="006024EC" w:rsidP="006024EC">
      <w:pPr>
        <w:pStyle w:val="ItalicHeading"/>
      </w:pPr>
    </w:p>
    <w:p w14:paraId="53EC1237" w14:textId="77777777" w:rsidR="006024EC" w:rsidRPr="004F5C1C" w:rsidRDefault="006024EC" w:rsidP="006024EC">
      <w:pPr>
        <w:pStyle w:val="ItalicHeading"/>
        <w:rPr>
          <w:b/>
          <w:i w:val="0"/>
        </w:rPr>
      </w:pPr>
      <w:r>
        <w:t>Authored piece on Games and AI published on the AI Topics website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April 2017</w:t>
      </w:r>
    </w:p>
    <w:p w14:paraId="5B00430B" w14:textId="16AEE3B6" w:rsidR="006024EC" w:rsidRDefault="00C24F71" w:rsidP="006024EC">
      <w:pPr>
        <w:pStyle w:val="ItalicHeading"/>
      </w:pPr>
      <w:hyperlink r:id="rId18" w:history="1">
        <w:r w:rsidR="006024EC" w:rsidRPr="00C519F7">
          <w:rPr>
            <w:rStyle w:val="Hyperlink"/>
          </w:rPr>
          <w:t>https://aitopics.org/class/Technology/IT/AI/Games</w:t>
        </w:r>
      </w:hyperlink>
      <w:r w:rsidR="006024EC">
        <w:t xml:space="preserve"> </w:t>
      </w:r>
    </w:p>
    <w:p w14:paraId="6C6429E3" w14:textId="77777777" w:rsidR="006024EC" w:rsidRDefault="006024EC" w:rsidP="00C7565D">
      <w:pPr>
        <w:pStyle w:val="ItalicHeading"/>
      </w:pPr>
    </w:p>
    <w:p w14:paraId="02B7790D" w14:textId="67A4E688" w:rsidR="00656261" w:rsidRPr="00656261" w:rsidRDefault="00656261" w:rsidP="00C7565D">
      <w:pPr>
        <w:pStyle w:val="ItalicHeading"/>
        <w:rPr>
          <w:b/>
          <w:i w:val="0"/>
        </w:rPr>
      </w:pPr>
      <w:r>
        <w:t>End Human Trafficking Hackathon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6261">
        <w:rPr>
          <w:b/>
          <w:i w:val="0"/>
        </w:rPr>
        <w:t>October 2016</w:t>
      </w:r>
    </w:p>
    <w:p w14:paraId="7FC105CA" w14:textId="19037FB9" w:rsidR="00656261" w:rsidRPr="00656261" w:rsidRDefault="00656261" w:rsidP="00C7565D">
      <w:pPr>
        <w:pStyle w:val="ItalicHeading"/>
        <w:rPr>
          <w:i w:val="0"/>
        </w:rPr>
      </w:pPr>
      <w:r>
        <w:rPr>
          <w:i w:val="0"/>
        </w:rPr>
        <w:t xml:space="preserve">Hackathon was featured in </w:t>
      </w:r>
      <w:hyperlink r:id="rId19" w:history="1">
        <w:r w:rsidRPr="00656261">
          <w:rPr>
            <w:rStyle w:val="Hyperlink"/>
          </w:rPr>
          <w:t>NY Daily News</w:t>
        </w:r>
      </w:hyperlink>
      <w:r>
        <w:rPr>
          <w:i w:val="0"/>
        </w:rPr>
        <w:t>; served as mentor to students</w:t>
      </w:r>
    </w:p>
    <w:p w14:paraId="1F5F5CC3" w14:textId="77777777" w:rsidR="00656261" w:rsidRDefault="00656261" w:rsidP="00C7565D">
      <w:pPr>
        <w:pStyle w:val="ItalicHeading"/>
      </w:pPr>
    </w:p>
    <w:p w14:paraId="1497B0BD" w14:textId="66165B3F" w:rsidR="00C7565D" w:rsidRDefault="00C7565D" w:rsidP="00C7565D">
      <w:pPr>
        <w:pStyle w:val="ItalicHeading"/>
      </w:pPr>
      <w:r>
        <w:t>The Summer of Data Science</w:t>
      </w:r>
      <w:r w:rsidR="00CB13E3">
        <w:tab/>
      </w:r>
      <w:r w:rsidR="00CB13E3">
        <w:tab/>
      </w:r>
      <w:r w:rsidR="00CB13E3">
        <w:tab/>
      </w:r>
      <w:r w:rsidR="00CB13E3">
        <w:tab/>
      </w:r>
      <w:r w:rsidR="00CB13E3">
        <w:tab/>
      </w:r>
      <w:r w:rsidR="00CB13E3">
        <w:tab/>
      </w:r>
      <w:r w:rsidR="00CB13E3">
        <w:tab/>
      </w:r>
      <w:r w:rsidR="00CB13E3">
        <w:tab/>
      </w:r>
      <w:r w:rsidR="00CB13E3">
        <w:tab/>
      </w:r>
      <w:r w:rsidR="00CB13E3" w:rsidRPr="00CB13E3">
        <w:rPr>
          <w:b/>
          <w:i w:val="0"/>
        </w:rPr>
        <w:t>October 2015</w:t>
      </w:r>
    </w:p>
    <w:p w14:paraId="00F00F9C" w14:textId="6B37E4AF" w:rsidR="00CB13E3" w:rsidRPr="00CB13E3" w:rsidRDefault="00CB13E3" w:rsidP="00C7565D">
      <w:pPr>
        <w:pStyle w:val="ItalicHeading"/>
        <w:rPr>
          <w:i w:val="0"/>
        </w:rPr>
      </w:pPr>
      <w:r>
        <w:rPr>
          <w:i w:val="0"/>
        </w:rPr>
        <w:t>Quoted</w:t>
      </w:r>
      <w:r w:rsidRPr="00CB13E3">
        <w:rPr>
          <w:i w:val="0"/>
        </w:rPr>
        <w:t xml:space="preserve"> in blog</w:t>
      </w:r>
      <w:r>
        <w:rPr>
          <w:i w:val="0"/>
        </w:rPr>
        <w:t xml:space="preserve"> post</w:t>
      </w:r>
      <w:r w:rsidRPr="00CB13E3">
        <w:rPr>
          <w:i w:val="0"/>
        </w:rPr>
        <w:t xml:space="preserve"> by Kristin Tolle, Director of Data Science at Microsoft Research</w:t>
      </w:r>
    </w:p>
    <w:p w14:paraId="1A63EEF2" w14:textId="77777777" w:rsidR="00C7565D" w:rsidRDefault="00C7565D" w:rsidP="00C7565D">
      <w:pPr>
        <w:pStyle w:val="ItalicHeading"/>
      </w:pPr>
    </w:p>
    <w:p w14:paraId="5C293F85" w14:textId="363584B4" w:rsidR="00C7565D" w:rsidRDefault="00C7565D" w:rsidP="00C7565D">
      <w:pPr>
        <w:pStyle w:val="ItalicHeading"/>
      </w:pPr>
      <w:r>
        <w:t>Populating a Linked Data Entity Name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August 2015</w:t>
      </w:r>
    </w:p>
    <w:p w14:paraId="3576AA68" w14:textId="77777777" w:rsidR="00C7565D" w:rsidRDefault="00C7565D" w:rsidP="00C7565D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Daniel P. </w:t>
      </w:r>
      <w:proofErr w:type="spellStart"/>
      <w:r>
        <w:t>Miranker</w:t>
      </w:r>
      <w:proofErr w:type="spellEnd"/>
      <w:r>
        <w:t xml:space="preserve">  </w:t>
      </w:r>
      <w:r>
        <w:tab/>
      </w:r>
    </w:p>
    <w:p w14:paraId="00339349" w14:textId="56DA4D2A" w:rsidR="00C7565D" w:rsidRDefault="00CB13E3" w:rsidP="00C7565D">
      <w:pPr>
        <w:pStyle w:val="ItalicHeading"/>
      </w:pPr>
      <w:r>
        <w:rPr>
          <w:i w:val="0"/>
        </w:rPr>
        <w:t>Poster at t</w:t>
      </w:r>
      <w:r w:rsidR="00C7565D" w:rsidRPr="00F43C28">
        <w:rPr>
          <w:i w:val="0"/>
        </w:rPr>
        <w:t xml:space="preserve">he </w:t>
      </w:r>
      <w:r w:rsidR="00C7565D">
        <w:rPr>
          <w:i w:val="0"/>
        </w:rPr>
        <w:t>Heidelberg Laureate Forum, held in Heidelberg, Germany</w:t>
      </w:r>
    </w:p>
    <w:p w14:paraId="55A5FEB5" w14:textId="77777777" w:rsidR="00C7565D" w:rsidRDefault="00C7565D" w:rsidP="00C7565D">
      <w:pPr>
        <w:pStyle w:val="ItalicHeading"/>
      </w:pPr>
    </w:p>
    <w:p w14:paraId="50AE0CEA" w14:textId="719FA55C" w:rsidR="00C7565D" w:rsidRDefault="00C7565D" w:rsidP="00C7565D">
      <w:pPr>
        <w:pStyle w:val="ItalicHeading"/>
      </w:pPr>
      <w:r>
        <w:t>Unsupervised Instance Matching on Schema-free Linked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August 2015</w:t>
      </w:r>
    </w:p>
    <w:p w14:paraId="40324041" w14:textId="77777777" w:rsidR="00C7565D" w:rsidRDefault="00C7565D" w:rsidP="00C7565D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Daniel P. </w:t>
      </w:r>
      <w:proofErr w:type="spellStart"/>
      <w:r>
        <w:t>Miranker</w:t>
      </w:r>
      <w:proofErr w:type="spellEnd"/>
      <w:r>
        <w:t xml:space="preserve">  </w:t>
      </w:r>
      <w:r>
        <w:tab/>
      </w:r>
    </w:p>
    <w:p w14:paraId="3BE8C2AC" w14:textId="6A56AC49" w:rsidR="00C7565D" w:rsidRDefault="00CB13E3" w:rsidP="00C7565D">
      <w:pPr>
        <w:pStyle w:val="ItalicHeading"/>
      </w:pPr>
      <w:r>
        <w:rPr>
          <w:i w:val="0"/>
        </w:rPr>
        <w:t>Poster at t</w:t>
      </w:r>
      <w:r w:rsidR="00C7565D" w:rsidRPr="00F43C28">
        <w:rPr>
          <w:i w:val="0"/>
        </w:rPr>
        <w:t xml:space="preserve">he </w:t>
      </w:r>
      <w:r w:rsidR="00C7565D">
        <w:rPr>
          <w:i w:val="0"/>
        </w:rPr>
        <w:t>National Science Foundation Data Science Workshop, held in Seattle, Washington</w:t>
      </w:r>
    </w:p>
    <w:p w14:paraId="6B810BC9" w14:textId="77777777" w:rsidR="00C7565D" w:rsidRDefault="00C7565D" w:rsidP="008636BB">
      <w:pPr>
        <w:pStyle w:val="ItalicHeading"/>
      </w:pPr>
    </w:p>
    <w:p w14:paraId="4EFBAB50" w14:textId="0FF74B31" w:rsidR="008636BB" w:rsidRDefault="008636BB" w:rsidP="008636BB">
      <w:pPr>
        <w:pStyle w:val="ItalicHeading"/>
      </w:pPr>
      <w:r w:rsidRPr="008636BB">
        <w:t xml:space="preserve">Minimally Supervised Instance </w:t>
      </w:r>
      <w:r>
        <w:t>Matching: An Alternate Approach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rPr>
          <w:b/>
          <w:i w:val="0"/>
        </w:rPr>
        <w:t>May 2015</w:t>
      </w:r>
    </w:p>
    <w:p w14:paraId="27E7F59B" w14:textId="77777777" w:rsidR="008636BB" w:rsidRDefault="008636BB" w:rsidP="008636BB">
      <w:pPr>
        <w:pStyle w:val="SpaceAfter"/>
        <w:spacing w:after="0"/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, Daniel P. </w:t>
      </w:r>
      <w:proofErr w:type="spellStart"/>
      <w:r>
        <w:t>Miranker</w:t>
      </w:r>
      <w:proofErr w:type="spellEnd"/>
      <w:r>
        <w:t xml:space="preserve">  </w:t>
      </w:r>
      <w:r>
        <w:tab/>
      </w:r>
    </w:p>
    <w:p w14:paraId="08C5F11C" w14:textId="03B0867E" w:rsidR="008636BB" w:rsidRDefault="00CB13E3" w:rsidP="008636BB">
      <w:pPr>
        <w:pStyle w:val="ItalicHeading"/>
      </w:pPr>
      <w:r>
        <w:rPr>
          <w:i w:val="0"/>
        </w:rPr>
        <w:t>Poster and abstract at t</w:t>
      </w:r>
      <w:r w:rsidR="008636BB" w:rsidRPr="00F43C28">
        <w:rPr>
          <w:i w:val="0"/>
        </w:rPr>
        <w:t>he 12</w:t>
      </w:r>
      <w:r w:rsidR="008636BB" w:rsidRPr="00F43C28">
        <w:rPr>
          <w:i w:val="0"/>
          <w:vertAlign w:val="superscript"/>
        </w:rPr>
        <w:t>th</w:t>
      </w:r>
      <w:r w:rsidR="008636BB" w:rsidRPr="00F43C28">
        <w:rPr>
          <w:i w:val="0"/>
        </w:rPr>
        <w:t xml:space="preserve"> European Semantic Web Conference</w:t>
      </w:r>
      <w:r w:rsidR="008636BB">
        <w:rPr>
          <w:i w:val="0"/>
        </w:rPr>
        <w:t xml:space="preserve">, held in </w:t>
      </w:r>
      <w:proofErr w:type="spellStart"/>
      <w:r w:rsidR="008636BB">
        <w:rPr>
          <w:i w:val="0"/>
        </w:rPr>
        <w:t>Portoroz</w:t>
      </w:r>
      <w:proofErr w:type="spellEnd"/>
      <w:r w:rsidR="008636BB">
        <w:rPr>
          <w:i w:val="0"/>
        </w:rPr>
        <w:t>, Slovenia</w:t>
      </w:r>
    </w:p>
    <w:p w14:paraId="2CBF82AF" w14:textId="77777777" w:rsidR="008636BB" w:rsidRDefault="008636BB" w:rsidP="00A54EB9">
      <w:pPr>
        <w:pStyle w:val="ItalicHeading"/>
      </w:pPr>
    </w:p>
    <w:p w14:paraId="4A05404D" w14:textId="11FC4C45" w:rsidR="00A54EB9" w:rsidRPr="009F1E69" w:rsidRDefault="00A54EB9" w:rsidP="00A54EB9">
      <w:pPr>
        <w:pStyle w:val="ItalicHeading"/>
        <w:rPr>
          <w:b/>
          <w:i w:val="0"/>
        </w:rPr>
      </w:pPr>
      <w:r>
        <w:t>The Math Behind…The Web of Linked Data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>
        <w:rPr>
          <w:b/>
          <w:i w:val="0"/>
        </w:rPr>
        <w:t>March 2015</w:t>
      </w:r>
    </w:p>
    <w:p w14:paraId="4680A3D0" w14:textId="77777777" w:rsidR="00A54EB9" w:rsidRPr="00992F7B" w:rsidRDefault="00A54EB9" w:rsidP="00A54EB9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992F7B">
        <w:rPr>
          <w:b/>
        </w:rPr>
        <w:tab/>
      </w:r>
    </w:p>
    <w:p w14:paraId="5019343C" w14:textId="7D16F29D" w:rsidR="00A54EB9" w:rsidRPr="00CB13E3" w:rsidRDefault="00CB13E3" w:rsidP="00A54EB9">
      <w:pPr>
        <w:pStyle w:val="ItalicHeading"/>
        <w:rPr>
          <w:i w:val="0"/>
        </w:rPr>
      </w:pPr>
      <w:r>
        <w:rPr>
          <w:i w:val="0"/>
        </w:rPr>
        <w:t xml:space="preserve">Poster for the </w:t>
      </w:r>
      <w:r w:rsidR="00A54EB9" w:rsidRPr="00CB13E3">
        <w:t>SIAM: Math Matters, Apply It!</w:t>
      </w:r>
      <w:r>
        <w:t xml:space="preserve"> </w:t>
      </w:r>
      <w:r>
        <w:rPr>
          <w:i w:val="0"/>
        </w:rPr>
        <w:t>program</w:t>
      </w:r>
    </w:p>
    <w:p w14:paraId="71F5BB2F" w14:textId="77777777" w:rsidR="00A54EB9" w:rsidRDefault="00A54EB9" w:rsidP="009F1E69">
      <w:pPr>
        <w:pStyle w:val="ItalicHeading"/>
      </w:pPr>
    </w:p>
    <w:p w14:paraId="7B1AEEA9" w14:textId="7E0E770F" w:rsidR="009F1E69" w:rsidRPr="009F1E69" w:rsidRDefault="009F1E69" w:rsidP="009F1E69">
      <w:pPr>
        <w:pStyle w:val="ItalicHeading"/>
        <w:rPr>
          <w:b/>
          <w:i w:val="0"/>
        </w:rPr>
      </w:pPr>
      <w:r>
        <w:t>A Sorted Neighborhood Workflow for the Semantic Web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>
        <w:t xml:space="preserve"> </w:t>
      </w:r>
      <w:r>
        <w:rPr>
          <w:b/>
          <w:i w:val="0"/>
        </w:rPr>
        <w:t>January 2015</w:t>
      </w:r>
    </w:p>
    <w:p w14:paraId="5342BB82" w14:textId="77777777" w:rsidR="009F1E69" w:rsidRPr="00992F7B" w:rsidRDefault="009F1E69" w:rsidP="009F1E69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693FA8"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42205CA4" w14:textId="77777777" w:rsidR="009F1E69" w:rsidRDefault="009F1E69" w:rsidP="009F1E69">
      <w:pPr>
        <w:pStyle w:val="SpaceAfter"/>
        <w:spacing w:after="0"/>
      </w:pPr>
      <w:r>
        <w:t>Poster</w:t>
      </w:r>
      <w:r w:rsidR="00DF72F4">
        <w:t xml:space="preserve"> and abstract</w:t>
      </w:r>
      <w:r>
        <w:t xml:space="preserve"> at the 29</w:t>
      </w:r>
      <w:r w:rsidRPr="00444C3D">
        <w:rPr>
          <w:vertAlign w:val="superscript"/>
        </w:rPr>
        <w:t>th</w:t>
      </w:r>
      <w:r>
        <w:t xml:space="preserve"> Conference on Artificial Intelligence (AAAI)</w:t>
      </w:r>
    </w:p>
    <w:p w14:paraId="6E8EE76D" w14:textId="77777777" w:rsidR="009F1E69" w:rsidRDefault="009F1E69" w:rsidP="00726F71">
      <w:pPr>
        <w:pStyle w:val="ItalicHeading"/>
      </w:pPr>
    </w:p>
    <w:p w14:paraId="7B51375B" w14:textId="18C89A8E" w:rsidR="00726F71" w:rsidRPr="00DA7780" w:rsidRDefault="00726F71" w:rsidP="00726F71">
      <w:pPr>
        <w:pStyle w:val="ItalicHeading"/>
        <w:rPr>
          <w:i w:val="0"/>
        </w:rPr>
      </w:pPr>
      <w:r>
        <w:t>On Linking Heterogeneous Dataset Collections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>
        <w:t xml:space="preserve"> </w:t>
      </w:r>
      <w:r w:rsidR="00DA7780" w:rsidRPr="00DA7780">
        <w:rPr>
          <w:b/>
          <w:i w:val="0"/>
        </w:rPr>
        <w:t>October 2014</w:t>
      </w:r>
    </w:p>
    <w:p w14:paraId="75C59A83" w14:textId="77777777" w:rsidR="00726F71" w:rsidRPr="00992F7B" w:rsidRDefault="00726F71" w:rsidP="00726F71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38C5888E" w14:textId="77777777" w:rsidR="00726F71" w:rsidRPr="00DF72F4" w:rsidRDefault="009F1E69" w:rsidP="00726F71">
      <w:pPr>
        <w:pStyle w:val="SpaceAfter"/>
        <w:spacing w:after="0"/>
      </w:pPr>
      <w:r w:rsidRPr="00DF72F4">
        <w:t>P</w:t>
      </w:r>
      <w:r w:rsidR="00726F71" w:rsidRPr="00DF72F4">
        <w:t xml:space="preserve">oster </w:t>
      </w:r>
      <w:r w:rsidR="0023541B" w:rsidRPr="00DF72F4">
        <w:t xml:space="preserve">and abstract </w:t>
      </w:r>
      <w:r w:rsidR="00726F71" w:rsidRPr="00DF72F4">
        <w:t>at the 13</w:t>
      </w:r>
      <w:r w:rsidR="00726F71" w:rsidRPr="00DF72F4">
        <w:rPr>
          <w:vertAlign w:val="superscript"/>
        </w:rPr>
        <w:t>th</w:t>
      </w:r>
      <w:r w:rsidR="00726F71" w:rsidRPr="00DF72F4">
        <w:t xml:space="preserve"> International Semantic Web Conference, held in Riva Del Garda, Italy</w:t>
      </w:r>
    </w:p>
    <w:p w14:paraId="0D1477E5" w14:textId="77777777" w:rsidR="00931378" w:rsidRDefault="00931378" w:rsidP="00931378">
      <w:pPr>
        <w:pStyle w:val="ItalicHeading"/>
      </w:pPr>
    </w:p>
    <w:p w14:paraId="65484A88" w14:textId="1ACBC67A" w:rsidR="00A54EB9" w:rsidRDefault="00A54EB9" w:rsidP="00A54EB9">
      <w:pPr>
        <w:pStyle w:val="ItalicHeading"/>
      </w:pPr>
      <w:r>
        <w:t>Populating Entity Name Systems for Big Data Integration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October 2014</w:t>
      </w:r>
    </w:p>
    <w:p w14:paraId="2160220B" w14:textId="77777777" w:rsidR="00A54EB9" w:rsidRPr="00992F7B" w:rsidRDefault="00A54EB9" w:rsidP="00A54EB9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0006C349" w14:textId="77777777" w:rsidR="00A54EB9" w:rsidRPr="00A54EB9" w:rsidRDefault="00A54EB9" w:rsidP="00A54EB9">
      <w:pPr>
        <w:pStyle w:val="ItalicHeading"/>
        <w:rPr>
          <w:i w:val="0"/>
        </w:rPr>
      </w:pPr>
      <w:r w:rsidRPr="00A54EB9">
        <w:rPr>
          <w:i w:val="0"/>
        </w:rPr>
        <w:t>Doctoral Consortium Poster at the 13</w:t>
      </w:r>
      <w:r w:rsidRPr="00A54EB9">
        <w:rPr>
          <w:i w:val="0"/>
          <w:vertAlign w:val="superscript"/>
        </w:rPr>
        <w:t>th</w:t>
      </w:r>
      <w:r w:rsidRPr="00A54EB9">
        <w:rPr>
          <w:i w:val="0"/>
        </w:rPr>
        <w:t xml:space="preserve"> International Semantic Web Conference, held in Riva Del Garda, Italy</w:t>
      </w:r>
    </w:p>
    <w:p w14:paraId="1E7E7F58" w14:textId="77777777" w:rsidR="00A54EB9" w:rsidRDefault="00A54EB9" w:rsidP="00A54EB9">
      <w:pPr>
        <w:pStyle w:val="ItalicHeading"/>
      </w:pPr>
    </w:p>
    <w:p w14:paraId="75E812CE" w14:textId="7F5D4D0C" w:rsidR="00A54EB9" w:rsidRDefault="00A54EB9" w:rsidP="00A54EB9">
      <w:pPr>
        <w:pStyle w:val="ItalicHeading"/>
      </w:pPr>
      <w:r>
        <w:t>An Unsupervised Algorithm for Learning Blocking Schemes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December 2013</w:t>
      </w:r>
    </w:p>
    <w:p w14:paraId="63266D62" w14:textId="77777777" w:rsidR="00A54EB9" w:rsidRPr="00992F7B" w:rsidRDefault="00A54EB9" w:rsidP="00A54EB9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543F2EE1" w14:textId="77777777" w:rsidR="00A54EB9" w:rsidRPr="00DF72F4" w:rsidRDefault="00A54EB9" w:rsidP="00A54EB9">
      <w:pPr>
        <w:pStyle w:val="SpaceAfter"/>
        <w:spacing w:after="0"/>
      </w:pPr>
      <w:r>
        <w:t>Poster at t</w:t>
      </w:r>
      <w:r w:rsidRPr="00DF72F4">
        <w:t>he 13</w:t>
      </w:r>
      <w:r w:rsidRPr="00DF72F4">
        <w:rPr>
          <w:vertAlign w:val="superscript"/>
        </w:rPr>
        <w:t>th</w:t>
      </w:r>
      <w:r w:rsidRPr="00DF72F4">
        <w:t xml:space="preserve"> IEEE International Conference on Data Mining, held in Dallas, Texas</w:t>
      </w:r>
    </w:p>
    <w:p w14:paraId="16F64542" w14:textId="77777777" w:rsidR="00A54EB9" w:rsidRDefault="00A54EB9" w:rsidP="00A54EB9">
      <w:pPr>
        <w:pStyle w:val="ItalicHeading"/>
      </w:pPr>
    </w:p>
    <w:p w14:paraId="00CBAE73" w14:textId="2CF5674A" w:rsidR="00A54EB9" w:rsidRPr="00DA7780" w:rsidRDefault="00A54EB9" w:rsidP="00A54EB9">
      <w:pPr>
        <w:pStyle w:val="ItalicHeading"/>
        <w:rPr>
          <w:i w:val="0"/>
        </w:rPr>
      </w:pPr>
      <w:r>
        <w:t>Extended Scaled Neural Predictor for Improved Branch Prediction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August 2013</w:t>
      </w:r>
    </w:p>
    <w:p w14:paraId="20F03178" w14:textId="77777777" w:rsidR="00A54EB9" w:rsidRPr="00992F7B" w:rsidRDefault="00A54EB9" w:rsidP="00A54EB9">
      <w:pPr>
        <w:pStyle w:val="SpaceAfter"/>
        <w:spacing w:after="0"/>
        <w:rPr>
          <w:b/>
        </w:rPr>
      </w:pPr>
      <w:proofErr w:type="spellStart"/>
      <w:r>
        <w:t>Zihao</w:t>
      </w:r>
      <w:proofErr w:type="spellEnd"/>
      <w:r>
        <w:t xml:space="preserve"> Zhou,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</w:t>
      </w:r>
      <w:proofErr w:type="spellStart"/>
      <w:r>
        <w:t>Risto</w:t>
      </w:r>
      <w:proofErr w:type="spellEnd"/>
      <w:r>
        <w:t xml:space="preserve"> </w:t>
      </w:r>
      <w:proofErr w:type="spellStart"/>
      <w:r>
        <w:t>Miikkulainen</w:t>
      </w:r>
      <w:proofErr w:type="spellEnd"/>
      <w:r w:rsidRPr="00992F7B">
        <w:rPr>
          <w:b/>
        </w:rPr>
        <w:tab/>
      </w:r>
    </w:p>
    <w:p w14:paraId="39A68B35" w14:textId="77777777" w:rsidR="00A54EB9" w:rsidRPr="00A54EB9" w:rsidRDefault="00A54EB9" w:rsidP="00A54EB9">
      <w:pPr>
        <w:pStyle w:val="ItalicHeading"/>
        <w:rPr>
          <w:i w:val="0"/>
        </w:rPr>
      </w:pPr>
      <w:r>
        <w:rPr>
          <w:i w:val="0"/>
        </w:rPr>
        <w:t>Poster at t</w:t>
      </w:r>
      <w:r w:rsidRPr="00A54EB9">
        <w:rPr>
          <w:i w:val="0"/>
        </w:rPr>
        <w:t>he IEEE International Conference on Neural Networks, held in Dallas, Texas</w:t>
      </w:r>
    </w:p>
    <w:p w14:paraId="45374197" w14:textId="77777777" w:rsidR="00A54EB9" w:rsidRDefault="00A54EB9" w:rsidP="00931378">
      <w:pPr>
        <w:pStyle w:val="ItalicHeading"/>
      </w:pPr>
    </w:p>
    <w:p w14:paraId="73DC0B07" w14:textId="307B8521" w:rsidR="00931378" w:rsidRPr="00DA7780" w:rsidRDefault="00931378" w:rsidP="00931378">
      <w:pPr>
        <w:pStyle w:val="ItalicHeading"/>
        <w:rPr>
          <w:i w:val="0"/>
        </w:rPr>
      </w:pPr>
      <w:r>
        <w:t>Digitization and Search: A Non-Traditional Use of HPC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October 2012</w:t>
      </w:r>
    </w:p>
    <w:p w14:paraId="5BA00F31" w14:textId="77777777" w:rsidR="00931378" w:rsidRPr="00992F7B" w:rsidRDefault="00931378" w:rsidP="00931378">
      <w:pPr>
        <w:pStyle w:val="SpaceAfter"/>
        <w:spacing w:after="0"/>
        <w:rPr>
          <w:b/>
        </w:rPr>
      </w:pPr>
      <w:r>
        <w:t xml:space="preserve">Liana </w:t>
      </w:r>
      <w:proofErr w:type="spellStart"/>
      <w:r>
        <w:t>Diesendruck</w:t>
      </w:r>
      <w:proofErr w:type="spellEnd"/>
      <w:r>
        <w:t xml:space="preserve">, Luigi Marini, Rob </w:t>
      </w:r>
      <w:proofErr w:type="spellStart"/>
      <w:r>
        <w:t>Kooper</w:t>
      </w:r>
      <w:proofErr w:type="spellEnd"/>
      <w:r>
        <w:t xml:space="preserve">,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t xml:space="preserve"> and Kenton McHenry</w:t>
      </w:r>
      <w:r w:rsidRPr="00992F7B">
        <w:rPr>
          <w:b/>
        </w:rPr>
        <w:tab/>
      </w:r>
    </w:p>
    <w:p w14:paraId="2673AA30" w14:textId="77777777" w:rsidR="001D3309" w:rsidRPr="00DF72F4" w:rsidRDefault="00DF72F4" w:rsidP="00931378">
      <w:pPr>
        <w:pStyle w:val="ItalicHeading"/>
        <w:rPr>
          <w:i w:val="0"/>
        </w:rPr>
      </w:pPr>
      <w:r>
        <w:rPr>
          <w:i w:val="0"/>
        </w:rPr>
        <w:t>P</w:t>
      </w:r>
      <w:r w:rsidR="00931378" w:rsidRPr="00DF72F4">
        <w:rPr>
          <w:i w:val="0"/>
        </w:rPr>
        <w:t>oster</w:t>
      </w:r>
      <w:r>
        <w:rPr>
          <w:i w:val="0"/>
        </w:rPr>
        <w:t xml:space="preserve"> and abstract at</w:t>
      </w:r>
      <w:r w:rsidR="00931378" w:rsidRPr="00DF72F4">
        <w:rPr>
          <w:i w:val="0"/>
        </w:rPr>
        <w:t xml:space="preserve"> the 8</w:t>
      </w:r>
      <w:r w:rsidR="00931378" w:rsidRPr="00DF72F4">
        <w:rPr>
          <w:i w:val="0"/>
          <w:vertAlign w:val="superscript"/>
        </w:rPr>
        <w:t>th</w:t>
      </w:r>
      <w:r w:rsidR="00931378" w:rsidRPr="00DF72F4">
        <w:rPr>
          <w:i w:val="0"/>
        </w:rPr>
        <w:t xml:space="preserve"> IEEE International Conference on </w:t>
      </w:r>
      <w:proofErr w:type="spellStart"/>
      <w:r w:rsidR="00931378" w:rsidRPr="00DF72F4">
        <w:rPr>
          <w:i w:val="0"/>
        </w:rPr>
        <w:t>eScience</w:t>
      </w:r>
      <w:proofErr w:type="spellEnd"/>
      <w:r w:rsidR="00931378" w:rsidRPr="00DF72F4">
        <w:rPr>
          <w:i w:val="0"/>
        </w:rPr>
        <w:t>, held in Chicago, Illinois</w:t>
      </w:r>
    </w:p>
    <w:p w14:paraId="3E54AFAE" w14:textId="77777777" w:rsidR="00931378" w:rsidRDefault="00931378" w:rsidP="00931378">
      <w:pPr>
        <w:pStyle w:val="ItalicHeading"/>
      </w:pPr>
    </w:p>
    <w:p w14:paraId="51E4818C" w14:textId="31C4D8B2" w:rsidR="00931378" w:rsidRDefault="00931378" w:rsidP="00931378">
      <w:pPr>
        <w:pStyle w:val="ItalicHeading"/>
      </w:pPr>
      <w:r>
        <w:t>Toward Free and Searchable Historical Census Images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September 2011</w:t>
      </w:r>
    </w:p>
    <w:p w14:paraId="464AC1CF" w14:textId="77777777" w:rsidR="00931378" w:rsidRDefault="00726F71" w:rsidP="00931378">
      <w:pPr>
        <w:pStyle w:val="SpaceAfter"/>
        <w:spacing w:after="0"/>
        <w:rPr>
          <w:b/>
        </w:rPr>
      </w:pPr>
      <w:r>
        <w:t xml:space="preserve">Kenton McHenry, Luigi Marini, </w:t>
      </w:r>
      <w:proofErr w:type="spellStart"/>
      <w:r w:rsidRPr="00726F71">
        <w:rPr>
          <w:b/>
        </w:rPr>
        <w:t>Mayank</w:t>
      </w:r>
      <w:proofErr w:type="spellEnd"/>
      <w:r w:rsidRPr="00726F71">
        <w:rPr>
          <w:b/>
        </w:rPr>
        <w:t xml:space="preserve"> </w:t>
      </w:r>
      <w:proofErr w:type="spellStart"/>
      <w:r w:rsidRPr="00726F71">
        <w:rPr>
          <w:b/>
        </w:rPr>
        <w:t>Kejriwal</w:t>
      </w:r>
      <w:proofErr w:type="spellEnd"/>
      <w:r>
        <w:t xml:space="preserve">, Rob </w:t>
      </w:r>
      <w:proofErr w:type="spellStart"/>
      <w:r>
        <w:t>Kooper</w:t>
      </w:r>
      <w:proofErr w:type="spellEnd"/>
      <w:r>
        <w:t xml:space="preserve"> and Peter </w:t>
      </w:r>
      <w:proofErr w:type="spellStart"/>
      <w:r>
        <w:t>Bajcsy</w:t>
      </w:r>
      <w:proofErr w:type="spellEnd"/>
      <w:r w:rsidR="00931378" w:rsidRPr="00992F7B">
        <w:rPr>
          <w:b/>
        </w:rPr>
        <w:tab/>
      </w:r>
    </w:p>
    <w:p w14:paraId="3CF9F5E5" w14:textId="77777777" w:rsidR="00444C3D" w:rsidRPr="00DF72F4" w:rsidRDefault="00444C3D" w:rsidP="00444C3D">
      <w:pPr>
        <w:pStyle w:val="SpaceAfter"/>
        <w:numPr>
          <w:ilvl w:val="0"/>
          <w:numId w:val="9"/>
        </w:numPr>
        <w:spacing w:after="0"/>
      </w:pPr>
      <w:r w:rsidRPr="00DF72F4">
        <w:t>Published as a</w:t>
      </w:r>
      <w:r w:rsidR="00693FA8" w:rsidRPr="00DF72F4">
        <w:t>n</w:t>
      </w:r>
      <w:r w:rsidRPr="00DF72F4">
        <w:t xml:space="preserve"> article in the Electronic Imaging &amp; Signal Processing section by the International Society for Optics and Photonics</w:t>
      </w:r>
    </w:p>
    <w:p w14:paraId="5C5B27E8" w14:textId="77777777" w:rsidR="00444C3D" w:rsidRPr="00DF72F4" w:rsidRDefault="00444C3D" w:rsidP="00444C3D">
      <w:pPr>
        <w:pStyle w:val="SpaceAfter"/>
        <w:numPr>
          <w:ilvl w:val="0"/>
          <w:numId w:val="9"/>
        </w:numPr>
        <w:spacing w:after="0"/>
        <w:rPr>
          <w:b/>
        </w:rPr>
      </w:pPr>
      <w:r w:rsidRPr="00DF72F4">
        <w:t xml:space="preserve">Published as a technical article in </w:t>
      </w:r>
      <w:proofErr w:type="spellStart"/>
      <w:r w:rsidRPr="00DF72F4">
        <w:t>infoDOCKET</w:t>
      </w:r>
      <w:proofErr w:type="spellEnd"/>
    </w:p>
    <w:p w14:paraId="3016E7B1" w14:textId="77777777" w:rsidR="00931378" w:rsidRPr="00931378" w:rsidRDefault="00931378" w:rsidP="00931378">
      <w:pPr>
        <w:pStyle w:val="ItalicHeading"/>
      </w:pPr>
    </w:p>
    <w:p w14:paraId="79C3472A" w14:textId="77777777" w:rsidR="00AD0328" w:rsidRPr="001802F7" w:rsidRDefault="00AD0328" w:rsidP="00AD0328">
      <w:pPr>
        <w:pStyle w:val="SectionHeading"/>
        <w:rPr>
          <w:b/>
        </w:rPr>
      </w:pPr>
      <w:r w:rsidRPr="001802F7">
        <w:rPr>
          <w:b/>
        </w:rPr>
        <w:t xml:space="preserve">technical REPORTS </w:t>
      </w:r>
    </w:p>
    <w:p w14:paraId="28FB30AE" w14:textId="757F8432" w:rsidR="005B5591" w:rsidRPr="009F1E69" w:rsidRDefault="005B5591" w:rsidP="005B5591">
      <w:pPr>
        <w:pStyle w:val="ItalicHeading"/>
        <w:rPr>
          <w:b/>
          <w:i w:val="0"/>
        </w:rPr>
      </w:pPr>
      <w:r>
        <w:t>A Pipeline for Post-Crisis Twitter Data Acquisition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January 2018</w:t>
      </w:r>
    </w:p>
    <w:p w14:paraId="47875BC7" w14:textId="6982AE0A" w:rsidR="005B5591" w:rsidRPr="00992F7B" w:rsidRDefault="005B5591" w:rsidP="005B5591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, </w:t>
      </w:r>
      <w:r w:rsidRPr="005B5591">
        <w:t xml:space="preserve">Yao </w:t>
      </w:r>
      <w:proofErr w:type="spellStart"/>
      <w:r w:rsidRPr="005B5591">
        <w:t>Gu</w:t>
      </w:r>
      <w:proofErr w:type="spellEnd"/>
      <w:r w:rsidRPr="00992F7B">
        <w:rPr>
          <w:b/>
        </w:rPr>
        <w:tab/>
      </w:r>
    </w:p>
    <w:p w14:paraId="2ED8AF98" w14:textId="1D6DB1FA" w:rsidR="005B5591" w:rsidRDefault="005B5591" w:rsidP="005B5591">
      <w:pPr>
        <w:pStyle w:val="ItalicHeading"/>
        <w:rPr>
          <w:i w:val="0"/>
        </w:rPr>
      </w:pPr>
      <w:r w:rsidRPr="00A20F7B">
        <w:rPr>
          <w:i w:val="0"/>
        </w:rPr>
        <w:t>Technical Report (</w:t>
      </w:r>
      <w:proofErr w:type="spellStart"/>
      <w:r w:rsidRPr="00A20F7B">
        <w:rPr>
          <w:i w:val="0"/>
        </w:rPr>
        <w:t>arXiv</w:t>
      </w:r>
      <w:proofErr w:type="spellEnd"/>
      <w:r w:rsidRPr="00A20F7B">
        <w:rPr>
          <w:i w:val="0"/>
        </w:rPr>
        <w:t>:</w:t>
      </w:r>
      <w:r w:rsidRPr="005B5591">
        <w:rPr>
          <w:i w:val="0"/>
        </w:rPr>
        <w:t xml:space="preserve"> 1801.05881</w:t>
      </w:r>
      <w:r w:rsidRPr="00A20F7B">
        <w:rPr>
          <w:i w:val="0"/>
        </w:rPr>
        <w:t>)</w:t>
      </w:r>
    </w:p>
    <w:p w14:paraId="3B0E34A2" w14:textId="77777777" w:rsidR="005B5591" w:rsidRDefault="005B5591" w:rsidP="005B5591">
      <w:pPr>
        <w:pStyle w:val="ItalicHeading"/>
      </w:pPr>
    </w:p>
    <w:p w14:paraId="49D52CF0" w14:textId="3BCC36A1" w:rsidR="005B5591" w:rsidRPr="009F1E69" w:rsidRDefault="005B5591" w:rsidP="005B5591">
      <w:pPr>
        <w:pStyle w:val="ItalicHeading"/>
        <w:rPr>
          <w:b/>
          <w:i w:val="0"/>
        </w:rPr>
      </w:pPr>
      <w:r>
        <w:t>Unsupervised Hashtag Retrieval and Visualization for Crisis Informatics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January 2018</w:t>
      </w:r>
    </w:p>
    <w:p w14:paraId="1229E169" w14:textId="6F79B723" w:rsidR="005B5591" w:rsidRPr="00992F7B" w:rsidRDefault="005B5591" w:rsidP="005B5591">
      <w:pPr>
        <w:pStyle w:val="SpaceAfter"/>
        <w:spacing w:after="0"/>
        <w:rPr>
          <w:b/>
        </w:rPr>
      </w:pPr>
      <w:r w:rsidRPr="005B5591">
        <w:t xml:space="preserve">Yao </w:t>
      </w:r>
      <w:proofErr w:type="spellStart"/>
      <w:r w:rsidRPr="005B5591">
        <w:t>Gu</w:t>
      </w:r>
      <w:proofErr w:type="spellEnd"/>
      <w:r>
        <w:t>,</w:t>
      </w:r>
      <w:r w:rsidRPr="00992F7B">
        <w:rPr>
          <w:b/>
        </w:rPr>
        <w:t xml:space="preserve">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992F7B">
        <w:rPr>
          <w:b/>
        </w:rPr>
        <w:tab/>
      </w:r>
    </w:p>
    <w:p w14:paraId="6BB93409" w14:textId="175FAD7F" w:rsidR="005B5591" w:rsidRDefault="005B5591" w:rsidP="005B5591">
      <w:pPr>
        <w:pStyle w:val="ItalicHeading"/>
        <w:rPr>
          <w:i w:val="0"/>
        </w:rPr>
      </w:pPr>
      <w:r w:rsidRPr="00A20F7B">
        <w:rPr>
          <w:i w:val="0"/>
        </w:rPr>
        <w:t>Technical Report (</w:t>
      </w:r>
      <w:proofErr w:type="spellStart"/>
      <w:r w:rsidRPr="00A20F7B">
        <w:rPr>
          <w:i w:val="0"/>
        </w:rPr>
        <w:t>arXiv</w:t>
      </w:r>
      <w:proofErr w:type="spellEnd"/>
      <w:r w:rsidRPr="00A20F7B">
        <w:rPr>
          <w:i w:val="0"/>
        </w:rPr>
        <w:t>:</w:t>
      </w:r>
      <w:r w:rsidRPr="005B5591">
        <w:t xml:space="preserve"> </w:t>
      </w:r>
      <w:r w:rsidRPr="005B5591">
        <w:rPr>
          <w:i w:val="0"/>
        </w:rPr>
        <w:t>1801.05906</w:t>
      </w:r>
      <w:r w:rsidRPr="00A20F7B">
        <w:rPr>
          <w:i w:val="0"/>
        </w:rPr>
        <w:t>)</w:t>
      </w:r>
    </w:p>
    <w:p w14:paraId="411A4CA5" w14:textId="77777777" w:rsidR="005B5591" w:rsidRDefault="005B5591" w:rsidP="005B5591">
      <w:pPr>
        <w:pStyle w:val="ItalicHeading"/>
      </w:pPr>
    </w:p>
    <w:p w14:paraId="0B330E47" w14:textId="6CD9E3BF" w:rsidR="005B5591" w:rsidRPr="009F1E69" w:rsidRDefault="005B5591" w:rsidP="005B5591">
      <w:pPr>
        <w:pStyle w:val="ItalicHeading"/>
        <w:rPr>
          <w:b/>
          <w:i w:val="0"/>
        </w:rPr>
      </w:pPr>
      <w:proofErr w:type="spellStart"/>
      <w:r>
        <w:t>FlagIt</w:t>
      </w:r>
      <w:proofErr w:type="spellEnd"/>
      <w:r>
        <w:t>: A System for Minimally Supervised Human Trafficking Indicator Mining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December 2017</w:t>
      </w:r>
    </w:p>
    <w:p w14:paraId="40B7762F" w14:textId="75C620AA" w:rsidR="005B5591" w:rsidRPr="00992F7B" w:rsidRDefault="005B5591" w:rsidP="005B5591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="00DA50EC">
        <w:t xml:space="preserve">, </w:t>
      </w:r>
      <w:proofErr w:type="spellStart"/>
      <w:r w:rsidR="00DA50EC">
        <w:t>Jiayuan</w:t>
      </w:r>
      <w:proofErr w:type="spellEnd"/>
      <w:r w:rsidR="00DA50EC">
        <w:t xml:space="preserve"> Ding, </w:t>
      </w:r>
      <w:proofErr w:type="spellStart"/>
      <w:r w:rsidR="00DA50EC">
        <w:t>Runqi</w:t>
      </w:r>
      <w:proofErr w:type="spellEnd"/>
      <w:r w:rsidR="00DA50EC">
        <w:t xml:space="preserve"> Shao, </w:t>
      </w:r>
      <w:proofErr w:type="spellStart"/>
      <w:r w:rsidR="00DA50EC">
        <w:t>Anoop</w:t>
      </w:r>
      <w:proofErr w:type="spellEnd"/>
      <w:r w:rsidR="00DA50EC">
        <w:t xml:space="preserve"> Kumar and Pedro </w:t>
      </w:r>
      <w:proofErr w:type="spellStart"/>
      <w:r w:rsidR="00DA50EC">
        <w:t>Szekely</w:t>
      </w:r>
      <w:proofErr w:type="spellEnd"/>
      <w:r w:rsidRPr="00992F7B">
        <w:rPr>
          <w:b/>
        </w:rPr>
        <w:tab/>
      </w:r>
    </w:p>
    <w:p w14:paraId="593DD259" w14:textId="2034E2C8" w:rsidR="005B5591" w:rsidRDefault="005B5591" w:rsidP="005B5591">
      <w:pPr>
        <w:pStyle w:val="ItalicHeading"/>
        <w:rPr>
          <w:i w:val="0"/>
        </w:rPr>
      </w:pPr>
      <w:r w:rsidRPr="00A20F7B">
        <w:rPr>
          <w:i w:val="0"/>
        </w:rPr>
        <w:t>Technical Report (</w:t>
      </w:r>
      <w:proofErr w:type="spellStart"/>
      <w:r w:rsidRPr="00A20F7B">
        <w:rPr>
          <w:i w:val="0"/>
        </w:rPr>
        <w:t>arXiv</w:t>
      </w:r>
      <w:proofErr w:type="spellEnd"/>
      <w:r w:rsidRPr="00A20F7B">
        <w:rPr>
          <w:i w:val="0"/>
        </w:rPr>
        <w:t>:</w:t>
      </w:r>
      <w:r w:rsidRPr="005B5591">
        <w:t xml:space="preserve"> </w:t>
      </w:r>
      <w:r w:rsidRPr="005B5591">
        <w:rPr>
          <w:i w:val="0"/>
        </w:rPr>
        <w:t>1712.03086</w:t>
      </w:r>
      <w:r w:rsidRPr="00A20F7B">
        <w:rPr>
          <w:i w:val="0"/>
        </w:rPr>
        <w:t>)</w:t>
      </w:r>
    </w:p>
    <w:p w14:paraId="33BD9612" w14:textId="77777777" w:rsidR="005B5591" w:rsidRDefault="005B5591" w:rsidP="004970DD">
      <w:pPr>
        <w:pStyle w:val="ItalicHeading"/>
      </w:pPr>
    </w:p>
    <w:p w14:paraId="5A3DD908" w14:textId="3BE13F93" w:rsidR="004970DD" w:rsidRPr="009F1E69" w:rsidRDefault="004970DD" w:rsidP="004970DD">
      <w:pPr>
        <w:pStyle w:val="ItalicHeading"/>
        <w:rPr>
          <w:b/>
          <w:i w:val="0"/>
        </w:rPr>
      </w:pPr>
      <w:r>
        <w:t>Predicting Role Relevance with Minimal Domain Expertise in a Financial Domain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April 2017</w:t>
      </w:r>
    </w:p>
    <w:p w14:paraId="11BBEE09" w14:textId="27B126F0" w:rsidR="004970DD" w:rsidRPr="00992F7B" w:rsidRDefault="004970DD" w:rsidP="004970DD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992F7B">
        <w:rPr>
          <w:b/>
        </w:rPr>
        <w:tab/>
      </w:r>
    </w:p>
    <w:p w14:paraId="18D33C54" w14:textId="3025B7C7" w:rsidR="004970DD" w:rsidRDefault="004970DD" w:rsidP="004970DD">
      <w:pPr>
        <w:pStyle w:val="ItalicHeading"/>
        <w:rPr>
          <w:i w:val="0"/>
        </w:rPr>
      </w:pPr>
      <w:r w:rsidRPr="00A20F7B">
        <w:rPr>
          <w:i w:val="0"/>
        </w:rPr>
        <w:t>Technical Report (arXiv:</w:t>
      </w:r>
      <w:r>
        <w:rPr>
          <w:i w:val="0"/>
        </w:rPr>
        <w:t>1704.05571</w:t>
      </w:r>
      <w:r w:rsidRPr="00A20F7B">
        <w:rPr>
          <w:i w:val="0"/>
        </w:rPr>
        <w:t>)</w:t>
      </w:r>
    </w:p>
    <w:p w14:paraId="33F62587" w14:textId="77777777" w:rsidR="004970DD" w:rsidRPr="004970DD" w:rsidRDefault="004970DD" w:rsidP="004970DD">
      <w:pPr>
        <w:pStyle w:val="ItalicHeading"/>
        <w:rPr>
          <w:i w:val="0"/>
        </w:rPr>
      </w:pPr>
    </w:p>
    <w:p w14:paraId="171966E9" w14:textId="355FDF4A" w:rsidR="004970DD" w:rsidRPr="009F1E69" w:rsidRDefault="004970DD" w:rsidP="004970DD">
      <w:pPr>
        <w:pStyle w:val="ItalicHeading"/>
        <w:rPr>
          <w:b/>
          <w:i w:val="0"/>
        </w:rPr>
      </w:pPr>
      <w:r>
        <w:t>Using Contexts and Constraints for Improved Geotagging of Human Trafficking Webpages</w:t>
      </w:r>
      <w:r>
        <w:tab/>
      </w:r>
      <w:r>
        <w:tab/>
      </w:r>
      <w:r>
        <w:tab/>
      </w:r>
      <w:r>
        <w:rPr>
          <w:b/>
          <w:i w:val="0"/>
        </w:rPr>
        <w:t>April 2017</w:t>
      </w:r>
    </w:p>
    <w:p w14:paraId="448DA693" w14:textId="690329AB" w:rsidR="004970DD" w:rsidRPr="00992F7B" w:rsidRDefault="004970DD" w:rsidP="004970DD">
      <w:pPr>
        <w:pStyle w:val="SpaceAfter"/>
        <w:spacing w:after="0"/>
        <w:rPr>
          <w:b/>
        </w:rPr>
      </w:pPr>
      <w:r w:rsidRPr="004970DD">
        <w:t>Rahul Kapoor,</w:t>
      </w:r>
      <w:r>
        <w:rPr>
          <w:b/>
        </w:rPr>
        <w:t xml:space="preserve"> </w:t>
      </w: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693FA8">
        <w:t xml:space="preserve"> </w:t>
      </w:r>
      <w:r w:rsidRPr="00992F7B">
        <w:t xml:space="preserve">and </w:t>
      </w:r>
      <w:r>
        <w:t xml:space="preserve">Pedro </w:t>
      </w:r>
      <w:proofErr w:type="spellStart"/>
      <w:r>
        <w:t>Szekely</w:t>
      </w:r>
      <w:proofErr w:type="spellEnd"/>
      <w:r w:rsidRPr="00992F7B">
        <w:rPr>
          <w:b/>
        </w:rPr>
        <w:tab/>
      </w:r>
    </w:p>
    <w:p w14:paraId="093C3C82" w14:textId="2197F7CD" w:rsidR="004970DD" w:rsidRDefault="004970DD" w:rsidP="004970DD">
      <w:pPr>
        <w:pStyle w:val="ItalicHeading"/>
        <w:rPr>
          <w:i w:val="0"/>
        </w:rPr>
      </w:pPr>
      <w:r w:rsidRPr="00A20F7B">
        <w:rPr>
          <w:i w:val="0"/>
        </w:rPr>
        <w:t>Technical Report (arXiv:1</w:t>
      </w:r>
      <w:r>
        <w:rPr>
          <w:i w:val="0"/>
        </w:rPr>
        <w:t>704</w:t>
      </w:r>
      <w:r w:rsidRPr="00A20F7B">
        <w:rPr>
          <w:i w:val="0"/>
        </w:rPr>
        <w:t>.0</w:t>
      </w:r>
      <w:r>
        <w:rPr>
          <w:i w:val="0"/>
        </w:rPr>
        <w:t>5569</w:t>
      </w:r>
      <w:r w:rsidRPr="00A20F7B">
        <w:rPr>
          <w:i w:val="0"/>
        </w:rPr>
        <w:t>)</w:t>
      </w:r>
    </w:p>
    <w:p w14:paraId="56ABB66E" w14:textId="77777777" w:rsidR="004970DD" w:rsidRDefault="004970DD" w:rsidP="004970DD">
      <w:pPr>
        <w:pStyle w:val="ItalicHeading"/>
      </w:pPr>
    </w:p>
    <w:p w14:paraId="3470A049" w14:textId="3E5CABAB" w:rsidR="004970DD" w:rsidRPr="009F1E69" w:rsidRDefault="004970DD" w:rsidP="004970DD">
      <w:pPr>
        <w:pStyle w:val="ItalicHeading"/>
        <w:rPr>
          <w:b/>
          <w:i w:val="0"/>
        </w:rPr>
      </w:pPr>
      <w:r>
        <w:t>Supervised Typing of Big Graphs using Semantic Embeddings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March 2017</w:t>
      </w:r>
    </w:p>
    <w:p w14:paraId="5FC1E988" w14:textId="31F7CFD3" w:rsidR="004970DD" w:rsidRPr="00992F7B" w:rsidRDefault="004970DD" w:rsidP="004970DD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693FA8">
        <w:t xml:space="preserve"> </w:t>
      </w:r>
      <w:r w:rsidRPr="00992F7B">
        <w:t xml:space="preserve">and </w:t>
      </w:r>
      <w:r>
        <w:t xml:space="preserve">Pedro </w:t>
      </w:r>
      <w:proofErr w:type="spellStart"/>
      <w:r>
        <w:t>Szekely</w:t>
      </w:r>
      <w:proofErr w:type="spellEnd"/>
      <w:r w:rsidRPr="00992F7B">
        <w:rPr>
          <w:b/>
        </w:rPr>
        <w:tab/>
      </w:r>
    </w:p>
    <w:p w14:paraId="2D28FE85" w14:textId="18FDE901" w:rsidR="004970DD" w:rsidRDefault="004970DD" w:rsidP="004970DD">
      <w:pPr>
        <w:pStyle w:val="ItalicHeading"/>
        <w:rPr>
          <w:i w:val="0"/>
        </w:rPr>
      </w:pPr>
      <w:r w:rsidRPr="00A20F7B">
        <w:rPr>
          <w:i w:val="0"/>
        </w:rPr>
        <w:t>Technical Report (arXiv:1</w:t>
      </w:r>
      <w:r>
        <w:rPr>
          <w:i w:val="0"/>
        </w:rPr>
        <w:t>703</w:t>
      </w:r>
      <w:r w:rsidRPr="00A20F7B">
        <w:rPr>
          <w:i w:val="0"/>
        </w:rPr>
        <w:t>.0</w:t>
      </w:r>
      <w:r>
        <w:rPr>
          <w:i w:val="0"/>
        </w:rPr>
        <w:t>7805</w:t>
      </w:r>
      <w:r w:rsidRPr="00A20F7B">
        <w:rPr>
          <w:i w:val="0"/>
        </w:rPr>
        <w:t>)</w:t>
      </w:r>
    </w:p>
    <w:p w14:paraId="5D8B2902" w14:textId="77777777" w:rsidR="004970DD" w:rsidRDefault="004970DD" w:rsidP="004970DD">
      <w:pPr>
        <w:pStyle w:val="ItalicHeading"/>
      </w:pPr>
    </w:p>
    <w:p w14:paraId="26BC0147" w14:textId="4AC1ADB8" w:rsidR="004970DD" w:rsidRPr="009F1E69" w:rsidRDefault="004970DD" w:rsidP="004970DD">
      <w:pPr>
        <w:pStyle w:val="ItalicHeading"/>
        <w:rPr>
          <w:b/>
          <w:i w:val="0"/>
        </w:rPr>
      </w:pPr>
      <w:r>
        <w:t>Information Extraction in Illicit Domains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March 2017</w:t>
      </w:r>
    </w:p>
    <w:p w14:paraId="1589C92D" w14:textId="437E434C" w:rsidR="004970DD" w:rsidRPr="00992F7B" w:rsidRDefault="004970DD" w:rsidP="004970DD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693FA8">
        <w:t xml:space="preserve"> </w:t>
      </w:r>
      <w:r w:rsidRPr="00992F7B">
        <w:t xml:space="preserve">and </w:t>
      </w:r>
      <w:r>
        <w:t xml:space="preserve">Pedro </w:t>
      </w:r>
      <w:proofErr w:type="spellStart"/>
      <w:r>
        <w:t>Szekely</w:t>
      </w:r>
      <w:proofErr w:type="spellEnd"/>
      <w:r w:rsidRPr="00992F7B">
        <w:rPr>
          <w:b/>
        </w:rPr>
        <w:tab/>
      </w:r>
    </w:p>
    <w:p w14:paraId="61F788A8" w14:textId="7AE16AF4" w:rsidR="004970DD" w:rsidRDefault="004970DD" w:rsidP="004970DD">
      <w:pPr>
        <w:pStyle w:val="ItalicHeading"/>
        <w:rPr>
          <w:i w:val="0"/>
        </w:rPr>
      </w:pPr>
      <w:r w:rsidRPr="00A20F7B">
        <w:rPr>
          <w:i w:val="0"/>
        </w:rPr>
        <w:t>Technical Report (arXiv:1</w:t>
      </w:r>
      <w:r>
        <w:rPr>
          <w:i w:val="0"/>
        </w:rPr>
        <w:t>703</w:t>
      </w:r>
      <w:r w:rsidRPr="00A20F7B">
        <w:rPr>
          <w:i w:val="0"/>
        </w:rPr>
        <w:t>.0</w:t>
      </w:r>
      <w:r>
        <w:rPr>
          <w:i w:val="0"/>
        </w:rPr>
        <w:t>3097</w:t>
      </w:r>
      <w:r w:rsidRPr="00A20F7B">
        <w:rPr>
          <w:i w:val="0"/>
        </w:rPr>
        <w:t>)</w:t>
      </w:r>
    </w:p>
    <w:p w14:paraId="0F29A4B2" w14:textId="77777777" w:rsidR="004970DD" w:rsidRDefault="004970DD" w:rsidP="00F7004E">
      <w:pPr>
        <w:pStyle w:val="ItalicHeading"/>
      </w:pPr>
    </w:p>
    <w:p w14:paraId="4BABDDCA" w14:textId="523D6833" w:rsidR="00F7004E" w:rsidRPr="009F1E69" w:rsidRDefault="00F7004E" w:rsidP="00F7004E">
      <w:pPr>
        <w:pStyle w:val="ItalicHeading"/>
        <w:rPr>
          <w:b/>
          <w:i w:val="0"/>
        </w:rPr>
      </w:pPr>
      <w:r>
        <w:t>Experience: Type alignment on DBpedia and Freebase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August 2016</w:t>
      </w:r>
    </w:p>
    <w:p w14:paraId="1B6861DB" w14:textId="77777777" w:rsidR="00F7004E" w:rsidRPr="00992F7B" w:rsidRDefault="00F7004E" w:rsidP="00F7004E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693FA8"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5C1924F6" w14:textId="01D4E291" w:rsidR="00F7004E" w:rsidRDefault="00F7004E" w:rsidP="00F7004E">
      <w:pPr>
        <w:pStyle w:val="ItalicHeading"/>
        <w:rPr>
          <w:i w:val="0"/>
        </w:rPr>
      </w:pPr>
      <w:r w:rsidRPr="00A20F7B">
        <w:rPr>
          <w:i w:val="0"/>
        </w:rPr>
        <w:t>Technical Report (arXiv:1</w:t>
      </w:r>
      <w:r>
        <w:rPr>
          <w:i w:val="0"/>
        </w:rPr>
        <w:t>608</w:t>
      </w:r>
      <w:r w:rsidRPr="00A20F7B">
        <w:rPr>
          <w:i w:val="0"/>
        </w:rPr>
        <w:t>.0</w:t>
      </w:r>
      <w:r>
        <w:rPr>
          <w:i w:val="0"/>
        </w:rPr>
        <w:t>4442</w:t>
      </w:r>
      <w:r w:rsidRPr="00A20F7B">
        <w:rPr>
          <w:i w:val="0"/>
        </w:rPr>
        <w:t>)</w:t>
      </w:r>
    </w:p>
    <w:p w14:paraId="31E64DEC" w14:textId="77777777" w:rsidR="00F7004E" w:rsidRDefault="00F7004E" w:rsidP="00F7004E">
      <w:pPr>
        <w:pStyle w:val="ItalicHeading"/>
      </w:pPr>
    </w:p>
    <w:p w14:paraId="26805043" w14:textId="55004791" w:rsidR="00F7004E" w:rsidRPr="009F1E69" w:rsidRDefault="00F7004E" w:rsidP="00F7004E">
      <w:pPr>
        <w:pStyle w:val="ItalicHeading"/>
        <w:rPr>
          <w:b/>
          <w:i w:val="0"/>
        </w:rPr>
      </w:pPr>
      <w:r>
        <w:t>Self-contained NoSQL Resources for Cross-Domain RDF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August 2016</w:t>
      </w:r>
    </w:p>
    <w:p w14:paraId="2393DB88" w14:textId="77777777" w:rsidR="00F7004E" w:rsidRPr="00992F7B" w:rsidRDefault="00F7004E" w:rsidP="00F7004E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693FA8"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32B2776E" w14:textId="4DCF3BA4" w:rsidR="00F7004E" w:rsidRDefault="00F7004E" w:rsidP="00F7004E">
      <w:pPr>
        <w:pStyle w:val="ItalicHeading"/>
      </w:pPr>
      <w:r w:rsidRPr="00A20F7B">
        <w:rPr>
          <w:i w:val="0"/>
        </w:rPr>
        <w:t>Technical Report (arXiv:1</w:t>
      </w:r>
      <w:r>
        <w:rPr>
          <w:i w:val="0"/>
        </w:rPr>
        <w:t>608</w:t>
      </w:r>
      <w:r w:rsidRPr="00A20F7B">
        <w:rPr>
          <w:i w:val="0"/>
        </w:rPr>
        <w:t>.0</w:t>
      </w:r>
      <w:r>
        <w:rPr>
          <w:i w:val="0"/>
        </w:rPr>
        <w:t>4437</w:t>
      </w:r>
      <w:r w:rsidRPr="00A20F7B">
        <w:rPr>
          <w:i w:val="0"/>
        </w:rPr>
        <w:t>)</w:t>
      </w:r>
    </w:p>
    <w:p w14:paraId="039C83FE" w14:textId="77777777" w:rsidR="00F7004E" w:rsidRDefault="00F7004E" w:rsidP="00AD0328">
      <w:pPr>
        <w:pStyle w:val="ItalicHeading"/>
      </w:pPr>
    </w:p>
    <w:p w14:paraId="0DEC3403" w14:textId="77ED49E8" w:rsidR="00AD0328" w:rsidRPr="009F1E69" w:rsidRDefault="00AD0328" w:rsidP="00AD0328">
      <w:pPr>
        <w:pStyle w:val="ItalicHeading"/>
        <w:rPr>
          <w:b/>
          <w:i w:val="0"/>
        </w:rPr>
      </w:pPr>
      <w:r>
        <w:t>On the Complexity of Sor</w:t>
      </w:r>
      <w:r w:rsidR="001B0B45">
        <w:t>ted Neighborhood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>
        <w:rPr>
          <w:b/>
          <w:i w:val="0"/>
        </w:rPr>
        <w:t>January 2015</w:t>
      </w:r>
    </w:p>
    <w:p w14:paraId="3994186E" w14:textId="77777777" w:rsidR="00AD0328" w:rsidRPr="00992F7B" w:rsidRDefault="00AD0328" w:rsidP="00AD0328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693FA8"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0179F66D" w14:textId="77777777" w:rsidR="00AD0328" w:rsidRDefault="00AD0328" w:rsidP="00AD0328">
      <w:pPr>
        <w:pStyle w:val="ItalicHeading"/>
        <w:rPr>
          <w:i w:val="0"/>
        </w:rPr>
      </w:pPr>
      <w:r w:rsidRPr="00A20F7B">
        <w:rPr>
          <w:i w:val="0"/>
        </w:rPr>
        <w:t xml:space="preserve">Technical Report (arXiv:1501.01696) </w:t>
      </w:r>
    </w:p>
    <w:p w14:paraId="3EEF6B7F" w14:textId="77777777" w:rsidR="00AD0328" w:rsidRDefault="00AD0328" w:rsidP="00AD0328">
      <w:pPr>
        <w:pStyle w:val="ItalicHeading"/>
        <w:rPr>
          <w:i w:val="0"/>
        </w:rPr>
      </w:pPr>
    </w:p>
    <w:p w14:paraId="01FBADF3" w14:textId="2FA1FAEC" w:rsidR="00AD0328" w:rsidRPr="009F1E69" w:rsidRDefault="00AD0328" w:rsidP="00AD0328">
      <w:pPr>
        <w:pStyle w:val="ItalicHeading"/>
        <w:rPr>
          <w:b/>
          <w:i w:val="0"/>
        </w:rPr>
      </w:pPr>
      <w:r>
        <w:t>A DNF Blocking Scheme Learner for Hete</w:t>
      </w:r>
      <w:r w:rsidR="001B0B45">
        <w:t>rogeneous Datasets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>
        <w:rPr>
          <w:b/>
          <w:i w:val="0"/>
        </w:rPr>
        <w:t>January 2015</w:t>
      </w:r>
    </w:p>
    <w:p w14:paraId="2F4CF4CE" w14:textId="77777777" w:rsidR="00AD0328" w:rsidRPr="00992F7B" w:rsidRDefault="00AD0328" w:rsidP="00AD0328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 w:rsidRPr="00693FA8"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36585F27" w14:textId="77777777" w:rsidR="00AD0328" w:rsidRPr="00A20F7B" w:rsidRDefault="00AD0328" w:rsidP="00AD0328">
      <w:pPr>
        <w:pStyle w:val="ItalicHeading"/>
        <w:rPr>
          <w:i w:val="0"/>
        </w:rPr>
      </w:pPr>
      <w:r w:rsidRPr="00A20F7B">
        <w:rPr>
          <w:i w:val="0"/>
        </w:rPr>
        <w:t>Technical Report (arXiv:1501.01694)</w:t>
      </w:r>
    </w:p>
    <w:p w14:paraId="77471D40" w14:textId="77777777" w:rsidR="00AD0328" w:rsidRDefault="00AD0328" w:rsidP="00AD0328">
      <w:pPr>
        <w:pStyle w:val="ItalicHeading"/>
      </w:pPr>
    </w:p>
    <w:p w14:paraId="7E3A2864" w14:textId="386FAB95" w:rsidR="00AD0328" w:rsidRPr="00DA7780" w:rsidRDefault="00AD0328" w:rsidP="00AD0328">
      <w:pPr>
        <w:pStyle w:val="ItalicHeading"/>
        <w:rPr>
          <w:i w:val="0"/>
        </w:rPr>
      </w:pPr>
      <w:r>
        <w:t>N-Way Heterogeneous Blocking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DA7780" w:rsidRPr="00DA7780">
        <w:rPr>
          <w:b/>
          <w:i w:val="0"/>
        </w:rPr>
        <w:t>February 2014</w:t>
      </w:r>
    </w:p>
    <w:p w14:paraId="182C862E" w14:textId="77777777" w:rsidR="00AD0328" w:rsidRPr="00992F7B" w:rsidRDefault="00AD0328" w:rsidP="00AD0328">
      <w:pPr>
        <w:pStyle w:val="SpaceAfter"/>
        <w:spacing w:after="0"/>
        <w:rPr>
          <w:b/>
        </w:rPr>
      </w:pPr>
      <w:proofErr w:type="spellStart"/>
      <w:r w:rsidRPr="00992F7B">
        <w:rPr>
          <w:b/>
        </w:rPr>
        <w:t>Mayank</w:t>
      </w:r>
      <w:proofErr w:type="spellEnd"/>
      <w:r w:rsidRPr="00992F7B">
        <w:rPr>
          <w:b/>
        </w:rPr>
        <w:t xml:space="preserve"> </w:t>
      </w:r>
      <w:proofErr w:type="spellStart"/>
      <w:r w:rsidRPr="00992F7B">
        <w:rPr>
          <w:b/>
        </w:rPr>
        <w:t>Kejriwal</w:t>
      </w:r>
      <w:proofErr w:type="spellEnd"/>
      <w:r>
        <w:rPr>
          <w:b/>
        </w:rPr>
        <w:t xml:space="preserve"> </w:t>
      </w:r>
      <w:r w:rsidRPr="00992F7B">
        <w:t xml:space="preserve">and Daniel P. </w:t>
      </w:r>
      <w:proofErr w:type="spellStart"/>
      <w:r w:rsidRPr="00992F7B">
        <w:t>Miranker</w:t>
      </w:r>
      <w:proofErr w:type="spellEnd"/>
      <w:r w:rsidRPr="00992F7B">
        <w:rPr>
          <w:b/>
        </w:rPr>
        <w:tab/>
      </w:r>
    </w:p>
    <w:p w14:paraId="3228FD1F" w14:textId="7F052541" w:rsidR="00AD0328" w:rsidRDefault="00AD0328" w:rsidP="00AD0328">
      <w:pPr>
        <w:pStyle w:val="SpaceAfter"/>
        <w:spacing w:after="0"/>
      </w:pPr>
      <w:r w:rsidRPr="00DF72F4">
        <w:t>Regular Technical Report (TR-14-06), University of Texas at Austin</w:t>
      </w:r>
    </w:p>
    <w:p w14:paraId="6983609B" w14:textId="72E39189" w:rsidR="00AD0328" w:rsidRPr="001802F7" w:rsidRDefault="00ED4F4E" w:rsidP="00AD0328">
      <w:pPr>
        <w:pStyle w:val="SectionHeading"/>
        <w:rPr>
          <w:b/>
        </w:rPr>
      </w:pPr>
      <w:r w:rsidRPr="001802F7">
        <w:rPr>
          <w:b/>
        </w:rPr>
        <w:lastRenderedPageBreak/>
        <w:t>talks</w:t>
      </w:r>
    </w:p>
    <w:p w14:paraId="0C515AC2" w14:textId="7E44325C" w:rsidR="00C24F71" w:rsidRPr="008C79C3" w:rsidRDefault="003D186F" w:rsidP="00C24F71">
      <w:pPr>
        <w:pStyle w:val="ItalicHeading"/>
        <w:rPr>
          <w:bCs/>
        </w:rPr>
      </w:pPr>
      <w:r>
        <w:t>Technology-assisted Investigative Search: A Case Study from an Illicit Domain</w:t>
      </w:r>
      <w:r>
        <w:tab/>
      </w:r>
      <w:r>
        <w:tab/>
      </w:r>
      <w:r w:rsidR="00C24F71">
        <w:rPr>
          <w:bCs/>
        </w:rPr>
        <w:tab/>
      </w:r>
      <w:r w:rsidR="00C24F71">
        <w:rPr>
          <w:bCs/>
        </w:rPr>
        <w:tab/>
      </w:r>
      <w:r>
        <w:rPr>
          <w:b/>
          <w:i w:val="0"/>
        </w:rPr>
        <w:t>April</w:t>
      </w:r>
      <w:r w:rsidR="00C24F71">
        <w:rPr>
          <w:b/>
          <w:i w:val="0"/>
        </w:rPr>
        <w:t xml:space="preserve"> 2018</w:t>
      </w:r>
    </w:p>
    <w:p w14:paraId="28138212" w14:textId="69B08E77" w:rsidR="00C24F71" w:rsidRPr="008C79C3" w:rsidRDefault="003D186F" w:rsidP="00C24F71">
      <w:pPr>
        <w:pStyle w:val="ItalicHeading"/>
        <w:rPr>
          <w:i w:val="0"/>
        </w:rPr>
      </w:pPr>
      <w:r>
        <w:rPr>
          <w:i w:val="0"/>
        </w:rPr>
        <w:t xml:space="preserve">Talk at the ACM CHI Conference </w:t>
      </w:r>
      <w:r w:rsidRPr="006C5905">
        <w:rPr>
          <w:i w:val="0"/>
          <w:iCs/>
        </w:rPr>
        <w:t>on Human Factors in Computing Systems</w:t>
      </w:r>
      <w:r>
        <w:t xml:space="preserve"> </w:t>
      </w:r>
      <w:r>
        <w:rPr>
          <w:i w:val="0"/>
        </w:rPr>
        <w:t>in Montreal, Canada</w:t>
      </w:r>
      <w:bookmarkStart w:id="2" w:name="_GoBack"/>
      <w:bookmarkEnd w:id="2"/>
    </w:p>
    <w:p w14:paraId="0F71ABDB" w14:textId="77777777" w:rsidR="00C24F71" w:rsidRDefault="00C24F71" w:rsidP="00C24F71">
      <w:pPr>
        <w:pStyle w:val="ItalicHeading"/>
        <w:rPr>
          <w:bCs/>
        </w:rPr>
      </w:pPr>
    </w:p>
    <w:p w14:paraId="072B7222" w14:textId="6048FF81" w:rsidR="003D186F" w:rsidRPr="008C79C3" w:rsidRDefault="003D186F" w:rsidP="003D186F">
      <w:pPr>
        <w:pStyle w:val="ItalicHeading"/>
        <w:rPr>
          <w:bCs/>
        </w:rPr>
      </w:pPr>
      <w:r>
        <w:rPr>
          <w:bCs/>
        </w:rPr>
        <w:t>Building Knowledge Graphs for Social Good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/>
          <w:i w:val="0"/>
        </w:rPr>
        <w:t>March</w:t>
      </w:r>
      <w:r>
        <w:rPr>
          <w:b/>
          <w:i w:val="0"/>
        </w:rPr>
        <w:t xml:space="preserve"> 2018</w:t>
      </w:r>
    </w:p>
    <w:p w14:paraId="0178824D" w14:textId="29349410" w:rsidR="003D186F" w:rsidRDefault="003D186F" w:rsidP="003D186F">
      <w:pPr>
        <w:pStyle w:val="ItalicHeading"/>
        <w:rPr>
          <w:i w:val="0"/>
        </w:rPr>
      </w:pPr>
      <w:r>
        <w:rPr>
          <w:i w:val="0"/>
        </w:rPr>
        <w:t>Spring Seminar Series</w:t>
      </w:r>
      <w:r>
        <w:rPr>
          <w:i w:val="0"/>
        </w:rPr>
        <w:t>, USC Center for A</w:t>
      </w:r>
      <w:r>
        <w:rPr>
          <w:i w:val="0"/>
        </w:rPr>
        <w:t xml:space="preserve">rtificial </w:t>
      </w:r>
      <w:r>
        <w:rPr>
          <w:i w:val="0"/>
        </w:rPr>
        <w:t>I</w:t>
      </w:r>
      <w:r>
        <w:rPr>
          <w:i w:val="0"/>
        </w:rPr>
        <w:t>ntelligence</w:t>
      </w:r>
      <w:r>
        <w:rPr>
          <w:i w:val="0"/>
        </w:rPr>
        <w:t xml:space="preserve"> </w:t>
      </w:r>
      <w:r>
        <w:rPr>
          <w:i w:val="0"/>
        </w:rPr>
        <w:t>in</w:t>
      </w:r>
      <w:r>
        <w:rPr>
          <w:i w:val="0"/>
        </w:rPr>
        <w:t xml:space="preserve"> Society (CAIS)</w:t>
      </w:r>
      <w:r>
        <w:rPr>
          <w:i w:val="0"/>
        </w:rPr>
        <w:t xml:space="preserve"> </w:t>
      </w:r>
    </w:p>
    <w:p w14:paraId="566AEA6E" w14:textId="77777777" w:rsidR="003D186F" w:rsidRDefault="003D186F" w:rsidP="003D186F">
      <w:pPr>
        <w:pStyle w:val="ItalicHeading"/>
        <w:rPr>
          <w:bCs/>
        </w:rPr>
      </w:pPr>
    </w:p>
    <w:p w14:paraId="3F68FB49" w14:textId="31C83D8B" w:rsidR="00C24F71" w:rsidRPr="008C79C3" w:rsidRDefault="003D186F" w:rsidP="003D186F">
      <w:pPr>
        <w:pStyle w:val="ItalicHeading"/>
        <w:rPr>
          <w:bCs/>
        </w:rPr>
      </w:pPr>
      <w:r>
        <w:rPr>
          <w:bCs/>
        </w:rPr>
        <w:t>The Many Face(t)s of Knowledge Graphs: In Vivo vs. In V</w:t>
      </w:r>
      <w:r w:rsidRPr="003D186F">
        <w:rPr>
          <w:bCs/>
        </w:rPr>
        <w:t>itro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24F71">
        <w:rPr>
          <w:bCs/>
        </w:rPr>
        <w:tab/>
      </w:r>
      <w:r w:rsidR="00C24F71">
        <w:rPr>
          <w:bCs/>
        </w:rPr>
        <w:tab/>
      </w:r>
      <w:r>
        <w:rPr>
          <w:b/>
          <w:i w:val="0"/>
        </w:rPr>
        <w:t>February</w:t>
      </w:r>
      <w:r w:rsidR="00C24F71">
        <w:rPr>
          <w:b/>
          <w:i w:val="0"/>
        </w:rPr>
        <w:t xml:space="preserve"> 2018</w:t>
      </w:r>
    </w:p>
    <w:p w14:paraId="397D05B9" w14:textId="10E553EE" w:rsidR="00C24F71" w:rsidRPr="008C79C3" w:rsidRDefault="00C24F71" w:rsidP="00C24F71">
      <w:pPr>
        <w:pStyle w:val="ItalicHeading"/>
        <w:rPr>
          <w:i w:val="0"/>
        </w:rPr>
      </w:pPr>
      <w:r>
        <w:rPr>
          <w:i w:val="0"/>
        </w:rPr>
        <w:t>Research Breakfast Seminar Series, USC Information Sciences Institute</w:t>
      </w:r>
    </w:p>
    <w:p w14:paraId="53214BE2" w14:textId="77777777" w:rsidR="00C24F71" w:rsidRDefault="00C24F71" w:rsidP="008C79C3">
      <w:pPr>
        <w:pStyle w:val="ItalicHeading"/>
        <w:rPr>
          <w:bCs/>
        </w:rPr>
      </w:pPr>
    </w:p>
    <w:p w14:paraId="0F74B0C0" w14:textId="5A9BC492" w:rsidR="008C79C3" w:rsidRPr="008C79C3" w:rsidRDefault="003D186F" w:rsidP="008C79C3">
      <w:pPr>
        <w:pStyle w:val="ItalicHeading"/>
        <w:rPr>
          <w:bCs/>
        </w:rPr>
      </w:pPr>
      <w:r>
        <w:rPr>
          <w:bCs/>
        </w:rPr>
        <w:t>Building Advanced Search and Analytics Engines over Arbitrary D</w:t>
      </w:r>
      <w:r w:rsidR="008C79C3" w:rsidRPr="008C79C3">
        <w:rPr>
          <w:bCs/>
        </w:rPr>
        <w:t>omains...</w:t>
      </w:r>
      <w:r>
        <w:rPr>
          <w:bCs/>
        </w:rPr>
        <w:t>W</w:t>
      </w:r>
      <w:r w:rsidR="008C79C3" w:rsidRPr="008C79C3">
        <w:rPr>
          <w:bCs/>
        </w:rPr>
        <w:t xml:space="preserve">ithout a </w:t>
      </w:r>
      <w:r>
        <w:rPr>
          <w:bCs/>
        </w:rPr>
        <w:t>D</w:t>
      </w:r>
      <w:r w:rsidR="008C79C3" w:rsidRPr="008C79C3">
        <w:rPr>
          <w:bCs/>
        </w:rPr>
        <w:t xml:space="preserve">ata </w:t>
      </w:r>
      <w:r>
        <w:rPr>
          <w:bCs/>
        </w:rPr>
        <w:t>S</w:t>
      </w:r>
      <w:r w:rsidR="008C79C3" w:rsidRPr="008C79C3">
        <w:rPr>
          <w:bCs/>
        </w:rPr>
        <w:t>cientist</w:t>
      </w:r>
      <w:r w:rsidR="008C79C3">
        <w:rPr>
          <w:bCs/>
        </w:rPr>
        <w:tab/>
      </w:r>
      <w:r w:rsidR="008C79C3">
        <w:rPr>
          <w:bCs/>
        </w:rPr>
        <w:tab/>
      </w:r>
      <w:r w:rsidR="008C79C3">
        <w:rPr>
          <w:b/>
          <w:i w:val="0"/>
        </w:rPr>
        <w:t>January 2018</w:t>
      </w:r>
    </w:p>
    <w:p w14:paraId="797B3F29" w14:textId="62C364A2" w:rsidR="008C79C3" w:rsidRPr="008C79C3" w:rsidRDefault="008C79C3" w:rsidP="00301DA6">
      <w:pPr>
        <w:pStyle w:val="ItalicHeading"/>
        <w:rPr>
          <w:i w:val="0"/>
        </w:rPr>
      </w:pPr>
      <w:r>
        <w:rPr>
          <w:i w:val="0"/>
        </w:rPr>
        <w:t>Invited speaker at Data Day Texas</w:t>
      </w:r>
    </w:p>
    <w:p w14:paraId="0833081A" w14:textId="77777777" w:rsidR="008C79C3" w:rsidRDefault="008C79C3" w:rsidP="00301DA6">
      <w:pPr>
        <w:pStyle w:val="ItalicHeading"/>
      </w:pPr>
    </w:p>
    <w:p w14:paraId="79F4E3AB" w14:textId="5BB15D98" w:rsidR="00301DA6" w:rsidRPr="000114FB" w:rsidRDefault="004C37B0" w:rsidP="00301DA6">
      <w:pPr>
        <w:pStyle w:val="ItalicHeading"/>
        <w:rPr>
          <w:i w:val="0"/>
        </w:rPr>
      </w:pPr>
      <w:r>
        <w:t>Building Domain-specific Search Engines for Investigative Decision Support</w:t>
      </w:r>
      <w:r w:rsidR="00301DA6">
        <w:tab/>
      </w:r>
      <w:r w:rsidR="00301DA6">
        <w:tab/>
      </w:r>
      <w:r w:rsidR="00301DA6">
        <w:tab/>
      </w:r>
      <w:r w:rsidR="00301DA6">
        <w:tab/>
      </w:r>
      <w:r w:rsidR="00301DA6">
        <w:rPr>
          <w:b/>
          <w:i w:val="0"/>
        </w:rPr>
        <w:t>Jan</w:t>
      </w:r>
      <w:r>
        <w:rPr>
          <w:b/>
          <w:i w:val="0"/>
        </w:rPr>
        <w:t>uary</w:t>
      </w:r>
      <w:r w:rsidR="00301DA6">
        <w:rPr>
          <w:b/>
          <w:i w:val="0"/>
        </w:rPr>
        <w:t xml:space="preserve"> 201</w:t>
      </w:r>
      <w:r>
        <w:rPr>
          <w:b/>
          <w:i w:val="0"/>
        </w:rPr>
        <w:t>8</w:t>
      </w:r>
      <w:r w:rsidR="00301DA6">
        <w:tab/>
      </w:r>
    </w:p>
    <w:p w14:paraId="3D680D55" w14:textId="009A12E7" w:rsidR="00301DA6" w:rsidRDefault="00301DA6" w:rsidP="00301DA6">
      <w:pPr>
        <w:pStyle w:val="ItalicHeading"/>
      </w:pPr>
      <w:r>
        <w:rPr>
          <w:i w:val="0"/>
        </w:rPr>
        <w:t>Invited seminar presentation: USC Department of Industrial and Systems Engineering</w:t>
      </w:r>
    </w:p>
    <w:p w14:paraId="5BD448AC" w14:textId="77777777" w:rsidR="00301DA6" w:rsidRDefault="00301DA6" w:rsidP="004E7844">
      <w:pPr>
        <w:pStyle w:val="ItalicHeading"/>
      </w:pPr>
    </w:p>
    <w:p w14:paraId="151DA067" w14:textId="273F25C2" w:rsidR="004E7844" w:rsidRPr="000114FB" w:rsidRDefault="004E7844" w:rsidP="004E7844">
      <w:pPr>
        <w:pStyle w:val="ItalicHeading"/>
        <w:rPr>
          <w:i w:val="0"/>
        </w:rPr>
      </w:pPr>
      <w:r>
        <w:t>On the Future of the Semantic Web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December 2017</w:t>
      </w:r>
      <w:r>
        <w:tab/>
      </w:r>
    </w:p>
    <w:p w14:paraId="02D1E384" w14:textId="6269A88B" w:rsidR="00430638" w:rsidRDefault="004E7844" w:rsidP="004E7844">
      <w:pPr>
        <w:pStyle w:val="ItalicHeading"/>
      </w:pPr>
      <w:r>
        <w:rPr>
          <w:i w:val="0"/>
        </w:rPr>
        <w:t xml:space="preserve">Invited presentation at the Digital Turn in Comparative Constitutionalism Workshop, held in Hannover, Germany </w:t>
      </w:r>
    </w:p>
    <w:p w14:paraId="71EBF065" w14:textId="77777777" w:rsidR="00430638" w:rsidRDefault="00430638" w:rsidP="000114FB">
      <w:pPr>
        <w:pStyle w:val="ItalicHeading"/>
      </w:pPr>
    </w:p>
    <w:p w14:paraId="1AAACEC5" w14:textId="7A3582E8" w:rsidR="000114FB" w:rsidRPr="000114FB" w:rsidRDefault="000114FB" w:rsidP="000114FB">
      <w:pPr>
        <w:pStyle w:val="ItalicHeading"/>
        <w:rPr>
          <w:i w:val="0"/>
        </w:rPr>
      </w:pPr>
      <w:r>
        <w:t xml:space="preserve">Neural Embeddings for Populated </w:t>
      </w:r>
      <w:proofErr w:type="spellStart"/>
      <w:r>
        <w:t>Geonames</w:t>
      </w:r>
      <w:proofErr w:type="spellEnd"/>
      <w:r>
        <w:t xml:space="preserve"> Locations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October 2017</w:t>
      </w:r>
      <w:r>
        <w:tab/>
      </w:r>
    </w:p>
    <w:p w14:paraId="25CB11AB" w14:textId="7297C4A2" w:rsidR="000114FB" w:rsidRDefault="000114FB" w:rsidP="000114FB">
      <w:pPr>
        <w:pStyle w:val="ItalicHeading"/>
        <w:rPr>
          <w:i w:val="0"/>
        </w:rPr>
      </w:pPr>
      <w:r>
        <w:rPr>
          <w:i w:val="0"/>
        </w:rPr>
        <w:t>International Semantic Web Conference, held in Vienna, Austria</w:t>
      </w:r>
    </w:p>
    <w:p w14:paraId="7A718623" w14:textId="77777777" w:rsidR="000114FB" w:rsidRDefault="000114FB" w:rsidP="000114FB">
      <w:pPr>
        <w:pStyle w:val="ItalicHeading"/>
        <w:rPr>
          <w:i w:val="0"/>
        </w:rPr>
      </w:pPr>
    </w:p>
    <w:p w14:paraId="146515EA" w14:textId="32E51A1F" w:rsidR="000114FB" w:rsidRPr="000114FB" w:rsidRDefault="000114FB" w:rsidP="000114FB">
      <w:pPr>
        <w:pStyle w:val="ItalicHeading"/>
        <w:rPr>
          <w:i w:val="0"/>
        </w:rPr>
      </w:pPr>
      <w:r>
        <w:t>An Investigative Search Engine for the Human Trafficking Domain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October 2017</w:t>
      </w:r>
      <w:r>
        <w:tab/>
      </w:r>
    </w:p>
    <w:p w14:paraId="018EC6DC" w14:textId="2C076BB6" w:rsidR="000114FB" w:rsidRDefault="000114FB" w:rsidP="000114FB">
      <w:pPr>
        <w:pStyle w:val="ItalicHeading"/>
        <w:rPr>
          <w:i w:val="0"/>
        </w:rPr>
      </w:pPr>
      <w:r>
        <w:rPr>
          <w:i w:val="0"/>
        </w:rPr>
        <w:t>International Semantic Web Conference, held in Vienna, Austria</w:t>
      </w:r>
    </w:p>
    <w:p w14:paraId="63DCFBC8" w14:textId="77777777" w:rsidR="000114FB" w:rsidRDefault="000114FB" w:rsidP="000114FB">
      <w:pPr>
        <w:pStyle w:val="ItalicHeading"/>
      </w:pPr>
    </w:p>
    <w:p w14:paraId="2D4E2882" w14:textId="3FAB8E66" w:rsidR="00C3270B" w:rsidRPr="00C7565D" w:rsidRDefault="00C3270B" w:rsidP="00C3270B">
      <w:pPr>
        <w:pStyle w:val="ItalicHeading"/>
        <w:rPr>
          <w:i w:val="0"/>
        </w:rPr>
      </w:pPr>
      <w:r>
        <w:t>From Noisy Information Extraction to Rich Information Retrieval in Unusual Domains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June 2017</w:t>
      </w:r>
      <w:r>
        <w:tab/>
      </w:r>
    </w:p>
    <w:p w14:paraId="2A74D846" w14:textId="304675B9" w:rsidR="00C3270B" w:rsidRDefault="00C3270B" w:rsidP="00C3270B">
      <w:pPr>
        <w:pStyle w:val="SpaceAfter"/>
        <w:spacing w:after="0"/>
      </w:pPr>
      <w:r>
        <w:t>NLP Seminar</w:t>
      </w:r>
    </w:p>
    <w:p w14:paraId="7D0DBADB" w14:textId="2C2ABAE3" w:rsidR="00C3270B" w:rsidRDefault="00C3270B" w:rsidP="00C3270B">
      <w:pPr>
        <w:pStyle w:val="SpaceAfter"/>
        <w:spacing w:after="0"/>
      </w:pPr>
      <w:r>
        <w:t xml:space="preserve">Information Sciences Institute, USC </w:t>
      </w:r>
    </w:p>
    <w:p w14:paraId="7783438A" w14:textId="77777777" w:rsidR="00C3270B" w:rsidRDefault="00C3270B" w:rsidP="00ED4F4E">
      <w:pPr>
        <w:pStyle w:val="ItalicHeading"/>
      </w:pPr>
    </w:p>
    <w:p w14:paraId="24665178" w14:textId="0809B586" w:rsidR="005F4A54" w:rsidRPr="002173E7" w:rsidRDefault="005F4A54" w:rsidP="002173E7">
      <w:pPr>
        <w:pStyle w:val="ItalicHeading"/>
        <w:rPr>
          <w:i w:val="0"/>
        </w:rPr>
      </w:pPr>
      <w:r w:rsidRPr="00F1228A">
        <w:t>Predicting Role Relevance with Minimal Domain Expertise in a Financial Domain</w:t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May 2017</w:t>
      </w:r>
      <w:r>
        <w:tab/>
      </w:r>
    </w:p>
    <w:p w14:paraId="0450261D" w14:textId="77777777" w:rsidR="005F4A54" w:rsidRDefault="005F4A54" w:rsidP="005F4A54">
      <w:pPr>
        <w:pStyle w:val="ItalicHeading"/>
      </w:pPr>
      <w:r>
        <w:rPr>
          <w:i w:val="0"/>
        </w:rPr>
        <w:t>DSMM Workshop at ACM SIGMOD, 2017, held in Chicago, Illinois</w:t>
      </w:r>
    </w:p>
    <w:p w14:paraId="11D2DEE2" w14:textId="77777777" w:rsidR="005F4A54" w:rsidRDefault="005F4A54" w:rsidP="005F4A54">
      <w:pPr>
        <w:pStyle w:val="ItalicHeading"/>
      </w:pPr>
    </w:p>
    <w:p w14:paraId="3673D320" w14:textId="647137BA" w:rsidR="005F4A54" w:rsidRPr="002173E7" w:rsidRDefault="005F4A54" w:rsidP="002173E7">
      <w:pPr>
        <w:pStyle w:val="ItalicHeading"/>
        <w:rPr>
          <w:i w:val="0"/>
        </w:rPr>
      </w:pPr>
      <w:r w:rsidRPr="00F1228A">
        <w:t>Using Contexts and Constraints for Improved Geotagging of Human Trafficking Webpages</w:t>
      </w:r>
      <w:r>
        <w:tab/>
      </w:r>
      <w:r>
        <w:tab/>
      </w:r>
      <w:r>
        <w:tab/>
      </w:r>
      <w:r>
        <w:rPr>
          <w:b/>
          <w:i w:val="0"/>
        </w:rPr>
        <w:t>May 2017</w:t>
      </w:r>
      <w:r>
        <w:tab/>
      </w:r>
    </w:p>
    <w:p w14:paraId="78034BEB" w14:textId="37646CCC" w:rsidR="005F4A54" w:rsidRDefault="005F4A54" w:rsidP="005F4A54">
      <w:pPr>
        <w:pStyle w:val="ItalicHeading"/>
      </w:pPr>
      <w:proofErr w:type="spellStart"/>
      <w:r>
        <w:rPr>
          <w:i w:val="0"/>
        </w:rPr>
        <w:t>GeoRich</w:t>
      </w:r>
      <w:proofErr w:type="spellEnd"/>
      <w:r>
        <w:rPr>
          <w:i w:val="0"/>
        </w:rPr>
        <w:t xml:space="preserve"> Workshop at ACM SIGMOD, 2017, held in Chicago, Illinois</w:t>
      </w:r>
    </w:p>
    <w:p w14:paraId="481F4333" w14:textId="77777777" w:rsidR="005F4A54" w:rsidRDefault="005F4A54" w:rsidP="00ED4F4E">
      <w:pPr>
        <w:pStyle w:val="ItalicHeading"/>
      </w:pPr>
    </w:p>
    <w:p w14:paraId="18C0BF19" w14:textId="2C36A9DD" w:rsidR="00ED4F4E" w:rsidRPr="00C7565D" w:rsidRDefault="00ED4F4E" w:rsidP="00ED4F4E">
      <w:pPr>
        <w:pStyle w:val="ItalicHeading"/>
        <w:rPr>
          <w:i w:val="0"/>
        </w:rPr>
      </w:pPr>
      <w:r>
        <w:t>Populating a Linked Data Entity Name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April 2016</w:t>
      </w:r>
      <w:r>
        <w:tab/>
      </w:r>
    </w:p>
    <w:p w14:paraId="433EA4D7" w14:textId="280020A0" w:rsidR="00ED4F4E" w:rsidRDefault="00ED4F4E" w:rsidP="00ED4F4E">
      <w:pPr>
        <w:pStyle w:val="SpaceAfter"/>
        <w:spacing w:after="0"/>
      </w:pPr>
      <w:r>
        <w:t>Ph.D. Final Defense, University of Texas at Austin</w:t>
      </w:r>
    </w:p>
    <w:p w14:paraId="5546B53B" w14:textId="6C99F3FA" w:rsidR="00ED4F4E" w:rsidRDefault="00ED4F4E" w:rsidP="00ED4F4E">
      <w:pPr>
        <w:pStyle w:val="SpaceAfter"/>
        <w:spacing w:after="0"/>
      </w:pPr>
      <w:r>
        <w:t xml:space="preserve">Committee: Daniel P. </w:t>
      </w:r>
      <w:proofErr w:type="spellStart"/>
      <w:r>
        <w:t>Miranker</w:t>
      </w:r>
      <w:proofErr w:type="spellEnd"/>
      <w:r>
        <w:t xml:space="preserve"> (chair), Raymond Mooney, </w:t>
      </w:r>
      <w:proofErr w:type="spellStart"/>
      <w:r>
        <w:t>Joydeep</w:t>
      </w:r>
      <w:proofErr w:type="spellEnd"/>
      <w:r>
        <w:t xml:space="preserve"> Ghosh, </w:t>
      </w:r>
      <w:proofErr w:type="spellStart"/>
      <w:r>
        <w:t>Risto</w:t>
      </w:r>
      <w:proofErr w:type="spellEnd"/>
      <w:r>
        <w:t xml:space="preserve"> </w:t>
      </w:r>
      <w:proofErr w:type="spellStart"/>
      <w:r>
        <w:t>Miikkulainen</w:t>
      </w:r>
      <w:proofErr w:type="spellEnd"/>
      <w:r>
        <w:t xml:space="preserve"> and Eric Price</w:t>
      </w:r>
    </w:p>
    <w:p w14:paraId="6931C091" w14:textId="505DD92D" w:rsidR="00ED4F4E" w:rsidRDefault="00ED4F4E" w:rsidP="00ED4F4E">
      <w:pPr>
        <w:pStyle w:val="SpaceAfter"/>
        <w:spacing w:after="0"/>
      </w:pPr>
    </w:p>
    <w:p w14:paraId="63BF7EA7" w14:textId="77777777" w:rsidR="00ED4F4E" w:rsidRPr="00C7565D" w:rsidRDefault="00ED4F4E" w:rsidP="00ED4F4E">
      <w:pPr>
        <w:pStyle w:val="ItalicHeading"/>
        <w:rPr>
          <w:i w:val="0"/>
        </w:rPr>
      </w:pPr>
      <w:r>
        <w:t>Populating a Linked Data Entity Name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April 2016</w:t>
      </w:r>
      <w:r>
        <w:tab/>
      </w:r>
    </w:p>
    <w:p w14:paraId="446AB365" w14:textId="314F14C6" w:rsidR="00ED4F4E" w:rsidRDefault="00ED4F4E" w:rsidP="00ED4F4E">
      <w:pPr>
        <w:pStyle w:val="SpaceAfter"/>
        <w:spacing w:after="0"/>
      </w:pPr>
      <w:r>
        <w:t>AI Seminar: Interview Talk</w:t>
      </w:r>
    </w:p>
    <w:p w14:paraId="3B6174AE" w14:textId="5B0A2945" w:rsidR="00ED4F4E" w:rsidRDefault="00ED4F4E" w:rsidP="00ED4F4E">
      <w:pPr>
        <w:pStyle w:val="SpaceAfter"/>
        <w:spacing w:after="0"/>
      </w:pPr>
      <w:r>
        <w:t xml:space="preserve">Information Sciences Institute, USC </w:t>
      </w:r>
    </w:p>
    <w:p w14:paraId="1123EB5C" w14:textId="59F66A02" w:rsidR="00ED4F4E" w:rsidRDefault="00ED4F4E" w:rsidP="00ED4F4E">
      <w:pPr>
        <w:pStyle w:val="ItalicHeading"/>
        <w:rPr>
          <w:i w:val="0"/>
        </w:rPr>
      </w:pPr>
    </w:p>
    <w:p w14:paraId="5DA1AAD1" w14:textId="77777777" w:rsidR="00ED4F4E" w:rsidRPr="00C7565D" w:rsidRDefault="00ED4F4E" w:rsidP="00ED4F4E">
      <w:pPr>
        <w:pStyle w:val="ItalicHeading"/>
        <w:rPr>
          <w:i w:val="0"/>
        </w:rPr>
      </w:pPr>
      <w:r>
        <w:t>Decision-making Bias in Instance Matching Model Selection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October 2015</w:t>
      </w:r>
      <w:r>
        <w:tab/>
      </w:r>
    </w:p>
    <w:p w14:paraId="5D4DB30E" w14:textId="1E230BBD" w:rsidR="00ED4F4E" w:rsidRDefault="00ED4F4E" w:rsidP="00ED4F4E">
      <w:pPr>
        <w:pStyle w:val="ItalicHeading"/>
      </w:pPr>
      <w:r w:rsidRPr="00CB13E3">
        <w:rPr>
          <w:i w:val="0"/>
        </w:rPr>
        <w:t>The 14</w:t>
      </w:r>
      <w:r w:rsidRPr="00CB13E3">
        <w:rPr>
          <w:i w:val="0"/>
          <w:vertAlign w:val="superscript"/>
        </w:rPr>
        <w:t>th</w:t>
      </w:r>
      <w:r w:rsidRPr="00CB13E3">
        <w:rPr>
          <w:i w:val="0"/>
        </w:rPr>
        <w:t xml:space="preserve"> International Semantic Web Conference, to be held in Bethlehem, Pennsylvania</w:t>
      </w:r>
    </w:p>
    <w:p w14:paraId="07BD9570" w14:textId="77777777" w:rsidR="00ED4F4E" w:rsidRDefault="00ED4F4E" w:rsidP="00C7565D">
      <w:pPr>
        <w:pStyle w:val="ItalicHeading"/>
      </w:pPr>
    </w:p>
    <w:p w14:paraId="4837E247" w14:textId="4EDCCD52" w:rsidR="00C7565D" w:rsidRPr="00C7565D" w:rsidRDefault="00C7565D" w:rsidP="00C7565D">
      <w:pPr>
        <w:pStyle w:val="ItalicHeading"/>
        <w:rPr>
          <w:i w:val="0"/>
        </w:rPr>
      </w:pPr>
      <w:r>
        <w:t>Decision-making Bias in Instance Matching Model Selection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 w:val="0"/>
        </w:rPr>
        <w:t>October 2015</w:t>
      </w:r>
      <w:r>
        <w:tab/>
      </w:r>
    </w:p>
    <w:p w14:paraId="701E0C0C" w14:textId="22F0A199" w:rsidR="00AD0328" w:rsidRPr="00CB13E3" w:rsidRDefault="00C7565D" w:rsidP="00C7565D">
      <w:pPr>
        <w:pStyle w:val="ItalicHeading"/>
        <w:rPr>
          <w:i w:val="0"/>
        </w:rPr>
      </w:pPr>
      <w:r w:rsidRPr="00CB13E3">
        <w:rPr>
          <w:i w:val="0"/>
        </w:rPr>
        <w:t>The 14</w:t>
      </w:r>
      <w:r w:rsidRPr="00CB13E3">
        <w:rPr>
          <w:i w:val="0"/>
          <w:vertAlign w:val="superscript"/>
        </w:rPr>
        <w:t>th</w:t>
      </w:r>
      <w:r w:rsidRPr="00CB13E3">
        <w:rPr>
          <w:i w:val="0"/>
        </w:rPr>
        <w:t xml:space="preserve"> International Semantic Web Conference, to be held in Bethlehem, Pennsylvania</w:t>
      </w:r>
    </w:p>
    <w:p w14:paraId="512376B3" w14:textId="77777777" w:rsidR="00C7565D" w:rsidRDefault="00C7565D" w:rsidP="008636BB">
      <w:pPr>
        <w:pStyle w:val="ItalicHeading"/>
      </w:pPr>
    </w:p>
    <w:p w14:paraId="4BC11E39" w14:textId="05964D66" w:rsidR="008636BB" w:rsidRDefault="008636BB" w:rsidP="008636BB">
      <w:pPr>
        <w:pStyle w:val="ItalicHeading"/>
      </w:pPr>
      <w:r>
        <w:t>Sorted Neighborhood for Schema-free RDF Data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rPr>
          <w:b/>
          <w:i w:val="0"/>
        </w:rPr>
        <w:t>May 2015</w:t>
      </w:r>
      <w:r>
        <w:tab/>
      </w:r>
    </w:p>
    <w:p w14:paraId="4AB13FE8" w14:textId="77777777" w:rsidR="008636BB" w:rsidRDefault="008636BB" w:rsidP="008636BB">
      <w:pPr>
        <w:pStyle w:val="ItalicHeading"/>
        <w:rPr>
          <w:i w:val="0"/>
        </w:rPr>
      </w:pPr>
      <w:r>
        <w:rPr>
          <w:i w:val="0"/>
        </w:rPr>
        <w:t>The 4</w:t>
      </w:r>
      <w:r w:rsidRPr="008636BB">
        <w:rPr>
          <w:i w:val="0"/>
          <w:vertAlign w:val="superscript"/>
        </w:rPr>
        <w:t>th</w:t>
      </w:r>
      <w:r>
        <w:rPr>
          <w:i w:val="0"/>
        </w:rPr>
        <w:t xml:space="preserve"> Knowledge Discovery and Data Mining </w:t>
      </w:r>
      <w:proofErr w:type="gramStart"/>
      <w:r>
        <w:rPr>
          <w:i w:val="0"/>
        </w:rPr>
        <w:t>meets</w:t>
      </w:r>
      <w:proofErr w:type="gramEnd"/>
      <w:r>
        <w:rPr>
          <w:i w:val="0"/>
        </w:rPr>
        <w:t xml:space="preserve"> Linked Open Data workshop, </w:t>
      </w:r>
    </w:p>
    <w:p w14:paraId="0CED80E6" w14:textId="77777777" w:rsidR="008636BB" w:rsidRDefault="008636BB" w:rsidP="008636BB">
      <w:pPr>
        <w:pStyle w:val="ItalicHeading"/>
        <w:rPr>
          <w:i w:val="0"/>
        </w:rPr>
      </w:pPr>
      <w:r>
        <w:rPr>
          <w:i w:val="0"/>
        </w:rPr>
        <w:t>T</w:t>
      </w:r>
      <w:r w:rsidRPr="00F43C28">
        <w:rPr>
          <w:i w:val="0"/>
        </w:rPr>
        <w:t>he 12</w:t>
      </w:r>
      <w:r w:rsidRPr="00F43C28">
        <w:rPr>
          <w:i w:val="0"/>
          <w:vertAlign w:val="superscript"/>
        </w:rPr>
        <w:t>th</w:t>
      </w:r>
      <w:r w:rsidRPr="00F43C28">
        <w:rPr>
          <w:i w:val="0"/>
        </w:rPr>
        <w:t xml:space="preserve"> European Semantic Web Conference</w:t>
      </w:r>
      <w:r>
        <w:rPr>
          <w:i w:val="0"/>
        </w:rPr>
        <w:t xml:space="preserve">, held in </w:t>
      </w:r>
      <w:proofErr w:type="spellStart"/>
      <w:r>
        <w:rPr>
          <w:i w:val="0"/>
        </w:rPr>
        <w:t>Portoroz</w:t>
      </w:r>
      <w:proofErr w:type="spellEnd"/>
      <w:r>
        <w:rPr>
          <w:i w:val="0"/>
        </w:rPr>
        <w:t>, Slovenia</w:t>
      </w:r>
    </w:p>
    <w:p w14:paraId="0E76B453" w14:textId="77777777" w:rsidR="008636BB" w:rsidRDefault="008636BB" w:rsidP="008636BB">
      <w:pPr>
        <w:pStyle w:val="ItalicHeading"/>
      </w:pPr>
    </w:p>
    <w:p w14:paraId="7AF0938A" w14:textId="5F949A3B" w:rsidR="00DA7780" w:rsidRDefault="00DA7780" w:rsidP="008636BB">
      <w:pPr>
        <w:pStyle w:val="ItalicHeading"/>
      </w:pPr>
      <w:r>
        <w:t>Semi-supervised Instance Matching using B</w:t>
      </w:r>
      <w:r w:rsidR="001B0B45">
        <w:t>oosted Classifiers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rPr>
          <w:b/>
          <w:i w:val="0"/>
        </w:rPr>
        <w:t>May 2015</w:t>
      </w:r>
      <w:r>
        <w:tab/>
      </w:r>
    </w:p>
    <w:p w14:paraId="7A590898" w14:textId="77777777" w:rsidR="00DA7780" w:rsidRPr="00F43C28" w:rsidRDefault="00DA7780" w:rsidP="00DA7780">
      <w:pPr>
        <w:pStyle w:val="ItalicHeading"/>
        <w:rPr>
          <w:i w:val="0"/>
        </w:rPr>
      </w:pPr>
      <w:r w:rsidRPr="00F43C28">
        <w:rPr>
          <w:i w:val="0"/>
        </w:rPr>
        <w:t>The 12</w:t>
      </w:r>
      <w:r w:rsidRPr="00F43C28">
        <w:rPr>
          <w:i w:val="0"/>
          <w:vertAlign w:val="superscript"/>
        </w:rPr>
        <w:t>th</w:t>
      </w:r>
      <w:r w:rsidRPr="00F43C28">
        <w:rPr>
          <w:i w:val="0"/>
        </w:rPr>
        <w:t xml:space="preserve"> European Semantic Web Conference</w:t>
      </w:r>
      <w:r w:rsidR="008636BB">
        <w:rPr>
          <w:i w:val="0"/>
        </w:rPr>
        <w:t xml:space="preserve">, held in </w:t>
      </w:r>
      <w:proofErr w:type="spellStart"/>
      <w:r w:rsidR="008636BB">
        <w:rPr>
          <w:i w:val="0"/>
        </w:rPr>
        <w:t>Portoroz</w:t>
      </w:r>
      <w:proofErr w:type="spellEnd"/>
      <w:r w:rsidR="008636BB">
        <w:rPr>
          <w:i w:val="0"/>
        </w:rPr>
        <w:t>, Slovenia</w:t>
      </w:r>
    </w:p>
    <w:p w14:paraId="44ABABF9" w14:textId="77777777" w:rsidR="00DA7780" w:rsidRDefault="00DA7780" w:rsidP="00DA7780">
      <w:pPr>
        <w:pStyle w:val="ItalicHeading"/>
      </w:pPr>
    </w:p>
    <w:p w14:paraId="08F159EF" w14:textId="3AEF17B9" w:rsidR="00DA7780" w:rsidRPr="008636BB" w:rsidRDefault="00DA7780" w:rsidP="008636BB">
      <w:pPr>
        <w:pStyle w:val="ItalicHeading"/>
      </w:pPr>
      <w:r>
        <w:t xml:space="preserve">Entity Resolution in a </w:t>
      </w:r>
      <w:r w:rsidR="001B0B45">
        <w:t>Big Data Framework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Pr="009F1E69">
        <w:rPr>
          <w:b/>
          <w:i w:val="0"/>
        </w:rPr>
        <w:t>January 2015</w:t>
      </w:r>
      <w:r w:rsidRPr="00992F7B">
        <w:rPr>
          <w:b/>
        </w:rPr>
        <w:tab/>
      </w:r>
    </w:p>
    <w:p w14:paraId="2E13DD93" w14:textId="77777777" w:rsidR="00DA7780" w:rsidRDefault="00DA7780" w:rsidP="00DA7780">
      <w:pPr>
        <w:pStyle w:val="SpaceAfter"/>
        <w:spacing w:after="0"/>
      </w:pPr>
      <w:r>
        <w:t>Doctoral consortium, the 29</w:t>
      </w:r>
      <w:r w:rsidRPr="00444C3D">
        <w:rPr>
          <w:vertAlign w:val="superscript"/>
        </w:rPr>
        <w:t>th</w:t>
      </w:r>
      <w:r>
        <w:t xml:space="preserve"> Conference on Artificial Intelligence (AAAI)</w:t>
      </w:r>
    </w:p>
    <w:p w14:paraId="4B280946" w14:textId="77777777" w:rsidR="00DA7780" w:rsidRDefault="00DA7780" w:rsidP="00DA7780">
      <w:pPr>
        <w:pStyle w:val="SpaceAfter"/>
        <w:spacing w:after="0"/>
      </w:pPr>
    </w:p>
    <w:p w14:paraId="59F89719" w14:textId="3546A031" w:rsidR="00DA7780" w:rsidRPr="008636BB" w:rsidRDefault="00DA7780" w:rsidP="008636BB">
      <w:pPr>
        <w:pStyle w:val="ItalicHeading"/>
      </w:pPr>
      <w:r>
        <w:lastRenderedPageBreak/>
        <w:t>Populating a Linked Data-based Entity Name System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>
        <w:rPr>
          <w:b/>
          <w:i w:val="0"/>
        </w:rPr>
        <w:t xml:space="preserve">November </w:t>
      </w:r>
      <w:r w:rsidRPr="00DA7780">
        <w:rPr>
          <w:b/>
          <w:i w:val="0"/>
        </w:rPr>
        <w:t>2014</w:t>
      </w:r>
      <w:r w:rsidRPr="00992F7B">
        <w:rPr>
          <w:b/>
        </w:rPr>
        <w:tab/>
      </w:r>
    </w:p>
    <w:p w14:paraId="30C97DAA" w14:textId="77777777" w:rsidR="00DA7780" w:rsidRDefault="00DA7780" w:rsidP="00DA7780">
      <w:pPr>
        <w:pStyle w:val="SpaceAfter"/>
        <w:spacing w:after="0"/>
      </w:pPr>
      <w:r>
        <w:t>P</w:t>
      </w:r>
      <w:r w:rsidR="001B0B45">
        <w:t>h.D. Oral Proposal, University of Texas at Austin</w:t>
      </w:r>
    </w:p>
    <w:p w14:paraId="3CE6A598" w14:textId="77777777" w:rsidR="001B0B45" w:rsidRDefault="001B0B45" w:rsidP="00DA7780">
      <w:pPr>
        <w:pStyle w:val="SpaceAfter"/>
        <w:spacing w:after="0"/>
      </w:pPr>
      <w:r>
        <w:t xml:space="preserve">Committee: Daniel P. </w:t>
      </w:r>
      <w:proofErr w:type="spellStart"/>
      <w:r>
        <w:t>Miranker</w:t>
      </w:r>
      <w:proofErr w:type="spellEnd"/>
      <w:r>
        <w:t xml:space="preserve"> (chair), Raymond Mooney, </w:t>
      </w:r>
      <w:proofErr w:type="spellStart"/>
      <w:r>
        <w:t>Joydeep</w:t>
      </w:r>
      <w:proofErr w:type="spellEnd"/>
      <w:r>
        <w:t xml:space="preserve"> Ghosh, </w:t>
      </w:r>
      <w:proofErr w:type="spellStart"/>
      <w:r>
        <w:t>Risto</w:t>
      </w:r>
      <w:proofErr w:type="spellEnd"/>
      <w:r>
        <w:t xml:space="preserve"> </w:t>
      </w:r>
      <w:proofErr w:type="spellStart"/>
      <w:r>
        <w:t>Miikkulainen</w:t>
      </w:r>
      <w:proofErr w:type="spellEnd"/>
      <w:r>
        <w:t xml:space="preserve"> and Eric Price</w:t>
      </w:r>
    </w:p>
    <w:p w14:paraId="776B92F4" w14:textId="77777777" w:rsidR="00DA7780" w:rsidRDefault="00DA7780" w:rsidP="00DA7780">
      <w:pPr>
        <w:pStyle w:val="ItalicHeading"/>
      </w:pPr>
    </w:p>
    <w:p w14:paraId="74F19991" w14:textId="560F5BE4" w:rsidR="00DA7780" w:rsidRPr="008636BB" w:rsidRDefault="00DA7780" w:rsidP="008636BB">
      <w:pPr>
        <w:pStyle w:val="ItalicHeading"/>
      </w:pPr>
      <w:r>
        <w:t>Populating Entity Name Systems for Big Data Integration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Pr="00DA7780">
        <w:rPr>
          <w:b/>
          <w:i w:val="0"/>
        </w:rPr>
        <w:t>October 2014</w:t>
      </w:r>
      <w:r w:rsidRPr="00992F7B">
        <w:rPr>
          <w:b/>
        </w:rPr>
        <w:tab/>
      </w:r>
    </w:p>
    <w:p w14:paraId="739D447C" w14:textId="77777777" w:rsidR="00DA7780" w:rsidRPr="00DF72F4" w:rsidRDefault="00DA7780" w:rsidP="00DA7780">
      <w:pPr>
        <w:pStyle w:val="ItalicHeading"/>
        <w:rPr>
          <w:i w:val="0"/>
        </w:rPr>
      </w:pPr>
      <w:r w:rsidRPr="00DF72F4">
        <w:rPr>
          <w:i w:val="0"/>
        </w:rPr>
        <w:t>The 13</w:t>
      </w:r>
      <w:r w:rsidRPr="00DF72F4">
        <w:rPr>
          <w:i w:val="0"/>
          <w:vertAlign w:val="superscript"/>
        </w:rPr>
        <w:t>th</w:t>
      </w:r>
      <w:r w:rsidRPr="00DF72F4">
        <w:rPr>
          <w:i w:val="0"/>
        </w:rPr>
        <w:t xml:space="preserve"> International Semantic Web Conference, held in Riva Del Garda, Italy </w:t>
      </w:r>
    </w:p>
    <w:p w14:paraId="73595024" w14:textId="77777777" w:rsidR="00DA7780" w:rsidRDefault="00DA7780" w:rsidP="00DA7780">
      <w:pPr>
        <w:pStyle w:val="ItalicHeading"/>
      </w:pPr>
    </w:p>
    <w:p w14:paraId="44646219" w14:textId="672F1789" w:rsidR="00DA7780" w:rsidRPr="008636BB" w:rsidRDefault="00DA7780" w:rsidP="008636BB">
      <w:pPr>
        <w:pStyle w:val="ItalicHeading"/>
        <w:rPr>
          <w:i w:val="0"/>
        </w:rPr>
      </w:pPr>
      <w:r>
        <w:t>A Two-Step Blocking Scheme Learner for Scalable Link Discovery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Pr="00DA7780">
        <w:rPr>
          <w:b/>
          <w:i w:val="0"/>
        </w:rPr>
        <w:t>October 2014</w:t>
      </w:r>
      <w:r w:rsidRPr="00992F7B">
        <w:rPr>
          <w:b/>
        </w:rPr>
        <w:tab/>
      </w:r>
    </w:p>
    <w:p w14:paraId="5A143E02" w14:textId="77777777" w:rsidR="00DA7780" w:rsidRDefault="00DA7780" w:rsidP="00DA7780">
      <w:pPr>
        <w:pStyle w:val="SpaceAfter"/>
        <w:spacing w:after="0"/>
      </w:pPr>
      <w:r w:rsidRPr="00DF72F4">
        <w:t>The 9</w:t>
      </w:r>
      <w:r w:rsidRPr="00DF72F4">
        <w:rPr>
          <w:vertAlign w:val="superscript"/>
        </w:rPr>
        <w:t>th</w:t>
      </w:r>
      <w:r w:rsidRPr="00DF72F4">
        <w:t xml:space="preserve"> International Workshop on Ontology Matching at the 13</w:t>
      </w:r>
      <w:r w:rsidRPr="00DF72F4">
        <w:rPr>
          <w:vertAlign w:val="superscript"/>
        </w:rPr>
        <w:t>th</w:t>
      </w:r>
      <w:r w:rsidRPr="00DF72F4">
        <w:t xml:space="preserve"> International Semantic Web Conference, held in Riva Del Garda, Italy</w:t>
      </w:r>
    </w:p>
    <w:p w14:paraId="559BC644" w14:textId="77777777" w:rsidR="00DA7780" w:rsidRDefault="00DA7780" w:rsidP="00DA7780">
      <w:pPr>
        <w:pStyle w:val="SpaceAfter"/>
        <w:spacing w:after="0"/>
      </w:pPr>
    </w:p>
    <w:p w14:paraId="5411FBFD" w14:textId="0EDF88B6" w:rsidR="001B0B45" w:rsidRPr="008636BB" w:rsidRDefault="001B0B45" w:rsidP="008636BB">
      <w:pPr>
        <w:pStyle w:val="ItalicHeading"/>
      </w:pPr>
      <w:r>
        <w:t>Populating an Entity Name System</w:t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 w:rsidR="00C7565D">
        <w:tab/>
      </w:r>
      <w:r>
        <w:rPr>
          <w:b/>
          <w:i w:val="0"/>
        </w:rPr>
        <w:t xml:space="preserve">March </w:t>
      </w:r>
      <w:r w:rsidRPr="00DA7780">
        <w:rPr>
          <w:b/>
          <w:i w:val="0"/>
        </w:rPr>
        <w:t>2014</w:t>
      </w:r>
      <w:r w:rsidRPr="00992F7B">
        <w:rPr>
          <w:b/>
        </w:rPr>
        <w:tab/>
      </w:r>
    </w:p>
    <w:p w14:paraId="50FCF838" w14:textId="77777777" w:rsidR="001B0B45" w:rsidRDefault="001B0B45" w:rsidP="001B0B45">
      <w:pPr>
        <w:pStyle w:val="SpaceAfter"/>
        <w:spacing w:after="0"/>
      </w:pPr>
      <w:r>
        <w:t>Research Preparation Exam, University of Texas at Austin</w:t>
      </w:r>
    </w:p>
    <w:p w14:paraId="13CB57FC" w14:textId="77777777" w:rsidR="00DA7780" w:rsidRPr="00DF72F4" w:rsidRDefault="001B0B45" w:rsidP="001B0B45">
      <w:pPr>
        <w:pStyle w:val="SpaceAfter"/>
        <w:spacing w:after="0"/>
      </w:pPr>
      <w:r>
        <w:t xml:space="preserve">Committee: Daniel P. </w:t>
      </w:r>
      <w:proofErr w:type="spellStart"/>
      <w:r>
        <w:t>Miranker</w:t>
      </w:r>
      <w:proofErr w:type="spellEnd"/>
      <w:r>
        <w:t xml:space="preserve"> (chair), Greg </w:t>
      </w:r>
      <w:proofErr w:type="spellStart"/>
      <w:r>
        <w:t>Plaxton</w:t>
      </w:r>
      <w:proofErr w:type="spellEnd"/>
      <w:r>
        <w:t xml:space="preserve"> and Pradeep </w:t>
      </w:r>
      <w:proofErr w:type="spellStart"/>
      <w:r>
        <w:t>Ravikumar</w:t>
      </w:r>
      <w:proofErr w:type="spellEnd"/>
    </w:p>
    <w:p w14:paraId="7AFB17A4" w14:textId="77777777" w:rsidR="00BF3130" w:rsidRDefault="00BF3130" w:rsidP="00AD0328">
      <w:pPr>
        <w:pStyle w:val="NormalBodyText"/>
      </w:pPr>
    </w:p>
    <w:p w14:paraId="0DC6D828" w14:textId="390336A8" w:rsidR="00DA7780" w:rsidRPr="008636BB" w:rsidRDefault="00DA7780" w:rsidP="008636BB">
      <w:pPr>
        <w:pStyle w:val="ItalicHeading"/>
      </w:pPr>
      <w:r>
        <w:t>An Unsupervised Algorithm for Learning Blocking Schemes</w:t>
      </w:r>
      <w:r w:rsidR="00C7565D">
        <w:rPr>
          <w:b/>
        </w:rPr>
        <w:tab/>
      </w:r>
      <w:r w:rsidR="00C7565D">
        <w:rPr>
          <w:b/>
        </w:rPr>
        <w:tab/>
      </w:r>
      <w:r w:rsidR="00C7565D">
        <w:rPr>
          <w:b/>
        </w:rPr>
        <w:tab/>
      </w:r>
      <w:r w:rsidR="00C7565D">
        <w:rPr>
          <w:b/>
        </w:rPr>
        <w:tab/>
      </w:r>
      <w:r w:rsidR="00C7565D">
        <w:rPr>
          <w:b/>
        </w:rPr>
        <w:tab/>
      </w:r>
      <w:r w:rsidR="00C7565D">
        <w:rPr>
          <w:b/>
        </w:rPr>
        <w:tab/>
      </w:r>
      <w:r w:rsidRPr="00DA7780">
        <w:rPr>
          <w:b/>
          <w:i w:val="0"/>
        </w:rPr>
        <w:t>December 2013</w:t>
      </w:r>
      <w:r w:rsidRPr="00992F7B">
        <w:rPr>
          <w:b/>
        </w:rPr>
        <w:tab/>
      </w:r>
    </w:p>
    <w:p w14:paraId="205F2776" w14:textId="77777777" w:rsidR="00DA7780" w:rsidRDefault="00DA7780" w:rsidP="00DA7780">
      <w:pPr>
        <w:pStyle w:val="NormalBodyText"/>
      </w:pPr>
      <w:r w:rsidRPr="00DF72F4">
        <w:t>The 13</w:t>
      </w:r>
      <w:r w:rsidRPr="00DF72F4">
        <w:rPr>
          <w:vertAlign w:val="superscript"/>
        </w:rPr>
        <w:t>th</w:t>
      </w:r>
      <w:r w:rsidRPr="00DF72F4">
        <w:t xml:space="preserve"> IEEE International Conference on Data Mining, held in Dallas, Texas</w:t>
      </w:r>
    </w:p>
    <w:p w14:paraId="7D79A4CB" w14:textId="77777777" w:rsidR="001B0B45" w:rsidRDefault="001B0B45" w:rsidP="00DA7780">
      <w:pPr>
        <w:pStyle w:val="NormalBodyText"/>
      </w:pPr>
    </w:p>
    <w:p w14:paraId="3EB3F229" w14:textId="4C459D1C" w:rsidR="001B0B45" w:rsidRPr="008636BB" w:rsidRDefault="001B0B45" w:rsidP="008636BB">
      <w:pPr>
        <w:pStyle w:val="ItalicHeading"/>
      </w:pPr>
      <w:r>
        <w:t>Machine Learning Techniques for Offline Handwriting Transcription</w:t>
      </w:r>
      <w:r w:rsidR="00C7565D">
        <w:rPr>
          <w:b/>
        </w:rPr>
        <w:tab/>
      </w:r>
      <w:r w:rsidR="00C7565D">
        <w:rPr>
          <w:b/>
        </w:rPr>
        <w:tab/>
      </w:r>
      <w:r w:rsidR="00C7565D">
        <w:rPr>
          <w:b/>
        </w:rPr>
        <w:tab/>
      </w:r>
      <w:r w:rsidR="00C7565D">
        <w:rPr>
          <w:b/>
        </w:rPr>
        <w:tab/>
      </w:r>
      <w:r w:rsidR="00C7565D">
        <w:rPr>
          <w:b/>
        </w:rPr>
        <w:tab/>
      </w:r>
      <w:r>
        <w:rPr>
          <w:b/>
          <w:i w:val="0"/>
        </w:rPr>
        <w:t>December 2012</w:t>
      </w:r>
      <w:r w:rsidRPr="00992F7B">
        <w:rPr>
          <w:b/>
        </w:rPr>
        <w:tab/>
      </w:r>
    </w:p>
    <w:p w14:paraId="185DF6D3" w14:textId="77777777" w:rsidR="001B0B45" w:rsidRDefault="001B0B45" w:rsidP="001B0B45">
      <w:pPr>
        <w:pStyle w:val="NormalBodyText"/>
      </w:pPr>
      <w:r>
        <w:t>Undergraduate honors thesis presentation at the University of Illinois at Urbana-Champaign</w:t>
      </w:r>
    </w:p>
    <w:sectPr w:rsidR="001B0B45">
      <w:headerReference w:type="default" r:id="rId20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04D77" w14:textId="77777777" w:rsidR="00E04AEE" w:rsidRDefault="00E04AEE">
      <w:pPr>
        <w:spacing w:line="240" w:lineRule="auto"/>
      </w:pPr>
      <w:r>
        <w:separator/>
      </w:r>
    </w:p>
  </w:endnote>
  <w:endnote w:type="continuationSeparator" w:id="0">
    <w:p w14:paraId="6156C431" w14:textId="77777777" w:rsidR="00E04AEE" w:rsidRDefault="00E04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9C642" w14:textId="77777777" w:rsidR="00E04AEE" w:rsidRDefault="00E04AEE">
      <w:pPr>
        <w:spacing w:line="240" w:lineRule="auto"/>
      </w:pPr>
      <w:r>
        <w:separator/>
      </w:r>
    </w:p>
  </w:footnote>
  <w:footnote w:type="continuationSeparator" w:id="0">
    <w:p w14:paraId="34522498" w14:textId="77777777" w:rsidR="00E04AEE" w:rsidRDefault="00E04A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00BB1" w14:textId="4F4E2279" w:rsidR="00C24F71" w:rsidRDefault="00C24F71">
    <w:pPr>
      <w:pStyle w:val="YourName"/>
    </w:pPr>
    <w:sdt>
      <w:sdtPr>
        <w:alias w:val="Author"/>
        <w:id w:val="25244219"/>
        <w:placeholder>
          <w:docPart w:val="4CD13BFD25BE4E858314BA9D36DB3C0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Mayank Kejriwal</w:t>
        </w:r>
      </w:sdtContent>
    </w:sdt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7E00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10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0F8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4EE0D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1EEB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775A1"/>
    <w:multiLevelType w:val="hybridMultilevel"/>
    <w:tmpl w:val="DAAEC14A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35D1062"/>
    <w:multiLevelType w:val="hybridMultilevel"/>
    <w:tmpl w:val="7C2C12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19AD2650"/>
    <w:multiLevelType w:val="hybridMultilevel"/>
    <w:tmpl w:val="FBBAD616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0D253CF"/>
    <w:multiLevelType w:val="hybridMultilevel"/>
    <w:tmpl w:val="C80AB1C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ECF0479"/>
    <w:multiLevelType w:val="hybridMultilevel"/>
    <w:tmpl w:val="7CD6B81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302E1D48"/>
    <w:multiLevelType w:val="hybridMultilevel"/>
    <w:tmpl w:val="FC946BD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311F34F6"/>
    <w:multiLevelType w:val="hybridMultilevel"/>
    <w:tmpl w:val="195058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B0667A"/>
    <w:multiLevelType w:val="hybridMultilevel"/>
    <w:tmpl w:val="EC3C7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F70451"/>
    <w:multiLevelType w:val="hybridMultilevel"/>
    <w:tmpl w:val="76B8DE4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7314278A"/>
    <w:multiLevelType w:val="hybridMultilevel"/>
    <w:tmpl w:val="3C7E0A74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7C8A0616"/>
    <w:multiLevelType w:val="hybridMultilevel"/>
    <w:tmpl w:val="5150C62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09"/>
    <w:rsid w:val="000104BA"/>
    <w:rsid w:val="000114FB"/>
    <w:rsid w:val="0003057F"/>
    <w:rsid w:val="00067893"/>
    <w:rsid w:val="000B4B24"/>
    <w:rsid w:val="000C08AE"/>
    <w:rsid w:val="000D1168"/>
    <w:rsid w:val="000D254D"/>
    <w:rsid w:val="000D7819"/>
    <w:rsid w:val="000E1ED7"/>
    <w:rsid w:val="000E224E"/>
    <w:rsid w:val="00125E07"/>
    <w:rsid w:val="001270FC"/>
    <w:rsid w:val="00131D4C"/>
    <w:rsid w:val="00150A37"/>
    <w:rsid w:val="00164571"/>
    <w:rsid w:val="001656D8"/>
    <w:rsid w:val="001802F7"/>
    <w:rsid w:val="00193F83"/>
    <w:rsid w:val="001B0B45"/>
    <w:rsid w:val="001B2E7A"/>
    <w:rsid w:val="001B7551"/>
    <w:rsid w:val="001B7768"/>
    <w:rsid w:val="001C3782"/>
    <w:rsid w:val="001C4222"/>
    <w:rsid w:val="001D2238"/>
    <w:rsid w:val="001D3309"/>
    <w:rsid w:val="00202C13"/>
    <w:rsid w:val="00207DE8"/>
    <w:rsid w:val="002173E7"/>
    <w:rsid w:val="00234E4C"/>
    <w:rsid w:val="0023541B"/>
    <w:rsid w:val="0025102C"/>
    <w:rsid w:val="00252089"/>
    <w:rsid w:val="00271873"/>
    <w:rsid w:val="0029163F"/>
    <w:rsid w:val="00296806"/>
    <w:rsid w:val="00296E96"/>
    <w:rsid w:val="002C4874"/>
    <w:rsid w:val="002D6CFD"/>
    <w:rsid w:val="002E455D"/>
    <w:rsid w:val="002E786A"/>
    <w:rsid w:val="00301459"/>
    <w:rsid w:val="00301DA6"/>
    <w:rsid w:val="00313065"/>
    <w:rsid w:val="00322098"/>
    <w:rsid w:val="00331EC8"/>
    <w:rsid w:val="003330E6"/>
    <w:rsid w:val="003448AA"/>
    <w:rsid w:val="003571DB"/>
    <w:rsid w:val="00360B0F"/>
    <w:rsid w:val="003746CA"/>
    <w:rsid w:val="003918C5"/>
    <w:rsid w:val="003A7E00"/>
    <w:rsid w:val="003A7EAC"/>
    <w:rsid w:val="003B7F02"/>
    <w:rsid w:val="003D186F"/>
    <w:rsid w:val="003E26D1"/>
    <w:rsid w:val="003F0406"/>
    <w:rsid w:val="003F088A"/>
    <w:rsid w:val="003F284F"/>
    <w:rsid w:val="00407CFE"/>
    <w:rsid w:val="00430638"/>
    <w:rsid w:val="00431B69"/>
    <w:rsid w:val="0043522A"/>
    <w:rsid w:val="0043773D"/>
    <w:rsid w:val="00444C3D"/>
    <w:rsid w:val="004651B1"/>
    <w:rsid w:val="00487F1C"/>
    <w:rsid w:val="004970DD"/>
    <w:rsid w:val="0049761E"/>
    <w:rsid w:val="004B6FF8"/>
    <w:rsid w:val="004C00B6"/>
    <w:rsid w:val="004C37B0"/>
    <w:rsid w:val="004E01EE"/>
    <w:rsid w:val="004E639D"/>
    <w:rsid w:val="004E7844"/>
    <w:rsid w:val="004F2C96"/>
    <w:rsid w:val="00513037"/>
    <w:rsid w:val="00546F74"/>
    <w:rsid w:val="0055739B"/>
    <w:rsid w:val="00561BD5"/>
    <w:rsid w:val="005B3C9C"/>
    <w:rsid w:val="005B5591"/>
    <w:rsid w:val="005C51F1"/>
    <w:rsid w:val="005D63EE"/>
    <w:rsid w:val="005F4A54"/>
    <w:rsid w:val="006024EC"/>
    <w:rsid w:val="00607E0A"/>
    <w:rsid w:val="0061277B"/>
    <w:rsid w:val="00624A28"/>
    <w:rsid w:val="00654FFD"/>
    <w:rsid w:val="00656261"/>
    <w:rsid w:val="00664BF5"/>
    <w:rsid w:val="00676C4C"/>
    <w:rsid w:val="00693FA8"/>
    <w:rsid w:val="006B6FB5"/>
    <w:rsid w:val="006C5905"/>
    <w:rsid w:val="006D76E3"/>
    <w:rsid w:val="006E7B2A"/>
    <w:rsid w:val="006F35A5"/>
    <w:rsid w:val="007039A2"/>
    <w:rsid w:val="00714BE9"/>
    <w:rsid w:val="00726F71"/>
    <w:rsid w:val="00762A62"/>
    <w:rsid w:val="00773C46"/>
    <w:rsid w:val="00777A68"/>
    <w:rsid w:val="00791137"/>
    <w:rsid w:val="007A5844"/>
    <w:rsid w:val="007B2B4B"/>
    <w:rsid w:val="007C526C"/>
    <w:rsid w:val="007C77E8"/>
    <w:rsid w:val="007E516C"/>
    <w:rsid w:val="00805432"/>
    <w:rsid w:val="00806DD8"/>
    <w:rsid w:val="0082064F"/>
    <w:rsid w:val="00837D2D"/>
    <w:rsid w:val="008410C0"/>
    <w:rsid w:val="008434AC"/>
    <w:rsid w:val="008603D8"/>
    <w:rsid w:val="008636BB"/>
    <w:rsid w:val="0086576B"/>
    <w:rsid w:val="00881083"/>
    <w:rsid w:val="008911CB"/>
    <w:rsid w:val="008A3491"/>
    <w:rsid w:val="008B1E2E"/>
    <w:rsid w:val="008C5BB7"/>
    <w:rsid w:val="008C79C3"/>
    <w:rsid w:val="008D00B1"/>
    <w:rsid w:val="008E42A2"/>
    <w:rsid w:val="00900CE5"/>
    <w:rsid w:val="00916844"/>
    <w:rsid w:val="00931378"/>
    <w:rsid w:val="009362C3"/>
    <w:rsid w:val="0093670F"/>
    <w:rsid w:val="00970DE9"/>
    <w:rsid w:val="0098199B"/>
    <w:rsid w:val="00992F7B"/>
    <w:rsid w:val="009978A3"/>
    <w:rsid w:val="009A639F"/>
    <w:rsid w:val="009C2C4A"/>
    <w:rsid w:val="009E58DC"/>
    <w:rsid w:val="009F1E69"/>
    <w:rsid w:val="00A11D27"/>
    <w:rsid w:val="00A20CA5"/>
    <w:rsid w:val="00A20F7B"/>
    <w:rsid w:val="00A26CDC"/>
    <w:rsid w:val="00A50F1A"/>
    <w:rsid w:val="00A54EB9"/>
    <w:rsid w:val="00A64B71"/>
    <w:rsid w:val="00A82C15"/>
    <w:rsid w:val="00A86617"/>
    <w:rsid w:val="00A95E5E"/>
    <w:rsid w:val="00AA3963"/>
    <w:rsid w:val="00AA4B96"/>
    <w:rsid w:val="00AC1E24"/>
    <w:rsid w:val="00AD0328"/>
    <w:rsid w:val="00AD47C7"/>
    <w:rsid w:val="00AD5A05"/>
    <w:rsid w:val="00B02314"/>
    <w:rsid w:val="00B04528"/>
    <w:rsid w:val="00B11D7C"/>
    <w:rsid w:val="00B13272"/>
    <w:rsid w:val="00B26DE1"/>
    <w:rsid w:val="00B746AF"/>
    <w:rsid w:val="00B96DB3"/>
    <w:rsid w:val="00BA15C8"/>
    <w:rsid w:val="00BA3F91"/>
    <w:rsid w:val="00BB09E9"/>
    <w:rsid w:val="00BB73D0"/>
    <w:rsid w:val="00BC27BA"/>
    <w:rsid w:val="00BC4278"/>
    <w:rsid w:val="00BC7CCD"/>
    <w:rsid w:val="00BD7933"/>
    <w:rsid w:val="00BE1869"/>
    <w:rsid w:val="00BF3130"/>
    <w:rsid w:val="00C24F71"/>
    <w:rsid w:val="00C3270B"/>
    <w:rsid w:val="00C42525"/>
    <w:rsid w:val="00C45394"/>
    <w:rsid w:val="00C47490"/>
    <w:rsid w:val="00C7565D"/>
    <w:rsid w:val="00C87F7E"/>
    <w:rsid w:val="00CB13E3"/>
    <w:rsid w:val="00CB192E"/>
    <w:rsid w:val="00CD62FD"/>
    <w:rsid w:val="00CE1819"/>
    <w:rsid w:val="00CF4158"/>
    <w:rsid w:val="00D06F16"/>
    <w:rsid w:val="00D11A9F"/>
    <w:rsid w:val="00D25446"/>
    <w:rsid w:val="00D33778"/>
    <w:rsid w:val="00D36EF6"/>
    <w:rsid w:val="00D6761F"/>
    <w:rsid w:val="00D82650"/>
    <w:rsid w:val="00D84F07"/>
    <w:rsid w:val="00D9786F"/>
    <w:rsid w:val="00DA15D5"/>
    <w:rsid w:val="00DA50EC"/>
    <w:rsid w:val="00DA7780"/>
    <w:rsid w:val="00DD35DA"/>
    <w:rsid w:val="00DD4642"/>
    <w:rsid w:val="00DE0C7F"/>
    <w:rsid w:val="00DE646B"/>
    <w:rsid w:val="00DF2BC5"/>
    <w:rsid w:val="00DF5191"/>
    <w:rsid w:val="00DF72F4"/>
    <w:rsid w:val="00E04AEE"/>
    <w:rsid w:val="00E4503F"/>
    <w:rsid w:val="00E910D1"/>
    <w:rsid w:val="00EA20C6"/>
    <w:rsid w:val="00EB5446"/>
    <w:rsid w:val="00EC2CBF"/>
    <w:rsid w:val="00ED1FE5"/>
    <w:rsid w:val="00ED2E27"/>
    <w:rsid w:val="00ED4F4E"/>
    <w:rsid w:val="00EE11AD"/>
    <w:rsid w:val="00EF471D"/>
    <w:rsid w:val="00F1228A"/>
    <w:rsid w:val="00F31E98"/>
    <w:rsid w:val="00F35252"/>
    <w:rsid w:val="00F43C28"/>
    <w:rsid w:val="00F519BE"/>
    <w:rsid w:val="00F66AF3"/>
    <w:rsid w:val="00F67A9A"/>
    <w:rsid w:val="00F7004E"/>
    <w:rsid w:val="00F83A2A"/>
    <w:rsid w:val="00F858D9"/>
    <w:rsid w:val="00F977A1"/>
    <w:rsid w:val="00FC4B23"/>
    <w:rsid w:val="00FC584B"/>
    <w:rsid w:val="00FE07C8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64F2AD"/>
  <w15:docId w15:val="{8619A514-5E0A-4E37-85D2-956FCB0D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FF3F9A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Hyperlink">
    <w:name w:val="Hyperlink"/>
    <w:basedOn w:val="DefaultParagraphFont"/>
    <w:uiPriority w:val="99"/>
    <w:unhideWhenUsed/>
    <w:rsid w:val="009978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8A3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C427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BB73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ejriwalresearch.azurewebsites.net/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mayankkejriwal/" TargetMode="External"/><Relationship Id="rId11" Type="http://schemas.openxmlformats.org/officeDocument/2006/relationships/hyperlink" Target="https://github.com/mayankkejriwal" TargetMode="External"/><Relationship Id="rId12" Type="http://schemas.openxmlformats.org/officeDocument/2006/relationships/hyperlink" Target="https://twitter.com/kejriwal_mayank" TargetMode="External"/><Relationship Id="rId13" Type="http://schemas.openxmlformats.org/officeDocument/2006/relationships/hyperlink" Target="https://aitopics.org/misc/about" TargetMode="External"/><Relationship Id="rId14" Type="http://schemas.openxmlformats.org/officeDocument/2006/relationships/hyperlink" Target="http://www.nydailynews.com/new-york/nyc-crime/student-hackers-manhattan-da-fight-human-trafficking-article-1.2821657?cid=bitly" TargetMode="External"/><Relationship Id="rId15" Type="http://schemas.openxmlformats.org/officeDocument/2006/relationships/hyperlink" Target="http://ceur-ws.org/Vol-1923/" TargetMode="External"/><Relationship Id="rId16" Type="http://schemas.openxmlformats.org/officeDocument/2006/relationships/hyperlink" Target="https://www.isi.edu/news/story/301" TargetMode="External"/><Relationship Id="rId17" Type="http://schemas.openxmlformats.org/officeDocument/2006/relationships/hyperlink" Target="https://aitopics.org/class/Technology/IT/Communications/Web/Semantic%20Web" TargetMode="External"/><Relationship Id="rId18" Type="http://schemas.openxmlformats.org/officeDocument/2006/relationships/hyperlink" Target="https://aitopics.org/class/Technology/IT/AI/Games" TargetMode="External"/><Relationship Id="rId19" Type="http://schemas.openxmlformats.org/officeDocument/2006/relationships/hyperlink" Target="http://www.nydailynews.com/new-york/nyc-crime/student-hackers-manhattan-da-fight-human-trafficking-article-1.2821657?cid=bitl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ejriwal@isi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nk\Downloads\TS0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D604F2B98049AA89863B1CECAA6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0C20-A05D-4FC3-B7AD-9E0E4FDBB54F}"/>
      </w:docPartPr>
      <w:docPartBody>
        <w:p w:rsidR="00AB5FDB" w:rsidRDefault="002A3C15">
          <w:pPr>
            <w:pStyle w:val="69D604F2B98049AA89863B1CECAA6C3D"/>
          </w:pPr>
          <w:r>
            <w:t>[your name]</w:t>
          </w:r>
        </w:p>
      </w:docPartBody>
    </w:docPart>
    <w:docPart>
      <w:docPartPr>
        <w:name w:val="D8A8B543AF13415E854872D523F5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671E-9586-4644-A192-94AC2932AE68}"/>
      </w:docPartPr>
      <w:docPartBody>
        <w:p w:rsidR="00AB5FDB" w:rsidRDefault="002A3C15">
          <w:pPr>
            <w:pStyle w:val="D8A8B543AF13415E854872D523F51355"/>
          </w:pPr>
          <w:r>
            <w:t>[Start Date]</w:t>
          </w:r>
        </w:p>
      </w:docPartBody>
    </w:docPart>
    <w:docPart>
      <w:docPartPr>
        <w:name w:val="B8B649B86CB04A6C8D73A708DC901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C23E-DC96-49BA-8616-5D3212465013}"/>
      </w:docPartPr>
      <w:docPartBody>
        <w:p w:rsidR="00AB5FDB" w:rsidRDefault="002A3C15">
          <w:pPr>
            <w:pStyle w:val="B8B649B86CB04A6C8D73A708DC901960"/>
          </w:pPr>
          <w:r>
            <w:t>[Start Date]</w:t>
          </w:r>
        </w:p>
      </w:docPartBody>
    </w:docPart>
    <w:docPart>
      <w:docPartPr>
        <w:name w:val="4CD13BFD25BE4E858314BA9D36DB3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410DF-06A8-43EF-9BB3-9D45580D4656}"/>
      </w:docPartPr>
      <w:docPartBody>
        <w:p w:rsidR="00AB5FDB" w:rsidRDefault="0080515E" w:rsidP="0080515E">
          <w:pPr>
            <w:pStyle w:val="4CD13BFD25BE4E858314BA9D36DB3C01"/>
          </w:pPr>
          <w:r>
            <w:t xml:space="preserve">[Paper presented to the Historical Society for American Women, </w:t>
          </w:r>
          <w:r>
            <w:rPr>
              <w:i/>
            </w:rPr>
            <w:t>Athens, Ohio</w:t>
          </w:r>
          <w:r>
            <w:t>]</w:t>
          </w:r>
        </w:p>
      </w:docPartBody>
    </w:docPart>
    <w:docPart>
      <w:docPartPr>
        <w:name w:val="62CEAC4D213842C5AAC98DC0B9B02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E9A64-B2B7-48A7-8EEF-374F945389EC}"/>
      </w:docPartPr>
      <w:docPartBody>
        <w:p w:rsidR="00AB5FDB" w:rsidRDefault="0080515E" w:rsidP="0080515E">
          <w:pPr>
            <w:pStyle w:val="62CEAC4D213842C5AAC98DC0B9B02036"/>
          </w:pPr>
          <w:r>
            <w:t>[Start Date]</w:t>
          </w:r>
        </w:p>
      </w:docPartBody>
    </w:docPart>
    <w:docPart>
      <w:docPartPr>
        <w:name w:val="45FBFBA3C0FD48A9A5591A4F5FCD3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2C68E-973B-454D-B027-5ED153A11E35}"/>
      </w:docPartPr>
      <w:docPartBody>
        <w:p w:rsidR="00AB5FDB" w:rsidRDefault="0080515E" w:rsidP="0080515E">
          <w:pPr>
            <w:pStyle w:val="45FBFBA3C0FD48A9A5591A4F5FCD3699"/>
          </w:pPr>
          <w:r>
            <w:t>[Start Date]</w:t>
          </w:r>
        </w:p>
      </w:docPartBody>
    </w:docPart>
    <w:docPart>
      <w:docPartPr>
        <w:name w:val="E520C113E5B44FBAA450F0B9F21F4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C58A6-DEFA-4E9D-9BBE-5BFD6A7C56A7}"/>
      </w:docPartPr>
      <w:docPartBody>
        <w:p w:rsidR="00AB5FDB" w:rsidRDefault="0080515E" w:rsidP="0080515E">
          <w:pPr>
            <w:pStyle w:val="E520C113E5B44FBAA450F0B9F21F461D"/>
          </w:pPr>
          <w:r>
            <w:t>[Pick the Year]</w:t>
          </w:r>
        </w:p>
      </w:docPartBody>
    </w:docPart>
    <w:docPart>
      <w:docPartPr>
        <w:name w:val="A3F080DC3D76CB4C8F484D25F4261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FF15B-11EA-2249-B9B9-A26085FD1FCA}"/>
      </w:docPartPr>
      <w:docPartBody>
        <w:p w:rsidR="006029BF" w:rsidRDefault="008209D7" w:rsidP="008209D7">
          <w:pPr>
            <w:pStyle w:val="A3F080DC3D76CB4C8F484D25F4261E23"/>
          </w:pPr>
          <w:r>
            <w:t>[Start Date]</w:t>
          </w:r>
        </w:p>
      </w:docPartBody>
    </w:docPart>
    <w:docPart>
      <w:docPartPr>
        <w:name w:val="A9A38A8A5E33094694954A4B7CC3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5839-698B-8A4E-87D8-9B48C80564D2}"/>
      </w:docPartPr>
      <w:docPartBody>
        <w:p w:rsidR="005F6931" w:rsidRDefault="006029BF" w:rsidP="006029BF">
          <w:pPr>
            <w:pStyle w:val="A9A38A8A5E33094694954A4B7CC3A254"/>
          </w:pPr>
          <w:r>
            <w:t>[Start Date]</w:t>
          </w:r>
        </w:p>
      </w:docPartBody>
    </w:docPart>
    <w:docPart>
      <w:docPartPr>
        <w:name w:val="E5E28DA36468CC44AABB76D9C9B19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0DA9-7A8E-F546-8953-3E1EB78500A4}"/>
      </w:docPartPr>
      <w:docPartBody>
        <w:p w:rsidR="004E7B3D" w:rsidRDefault="006C76FB" w:rsidP="006C76FB">
          <w:pPr>
            <w:pStyle w:val="E5E28DA36468CC44AABB76D9C9B19D48"/>
          </w:pPr>
          <w:r>
            <w:t>[Pick the Year]</w:t>
          </w:r>
        </w:p>
      </w:docPartBody>
    </w:docPart>
    <w:docPart>
      <w:docPartPr>
        <w:name w:val="B8A23F89D3147E449F949C1D7567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A7AC7-DE00-5D4A-B50B-5703498004EF}"/>
      </w:docPartPr>
      <w:docPartBody>
        <w:p w:rsidR="004E7B3D" w:rsidRDefault="006C76FB" w:rsidP="006C76FB">
          <w:pPr>
            <w:pStyle w:val="B8A23F89D3147E449F949C1D75673694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5E"/>
    <w:rsid w:val="00035067"/>
    <w:rsid w:val="000A0C70"/>
    <w:rsid w:val="000D0EAE"/>
    <w:rsid w:val="001E5D42"/>
    <w:rsid w:val="002222AF"/>
    <w:rsid w:val="00250074"/>
    <w:rsid w:val="00287E53"/>
    <w:rsid w:val="002A3C15"/>
    <w:rsid w:val="002A79FA"/>
    <w:rsid w:val="00306810"/>
    <w:rsid w:val="003146B9"/>
    <w:rsid w:val="003219A4"/>
    <w:rsid w:val="00343B2F"/>
    <w:rsid w:val="0037092A"/>
    <w:rsid w:val="003A4753"/>
    <w:rsid w:val="003F06C5"/>
    <w:rsid w:val="003F2B3A"/>
    <w:rsid w:val="00404314"/>
    <w:rsid w:val="004177D9"/>
    <w:rsid w:val="00421354"/>
    <w:rsid w:val="004456BF"/>
    <w:rsid w:val="004B7C84"/>
    <w:rsid w:val="004E7B3D"/>
    <w:rsid w:val="005F6931"/>
    <w:rsid w:val="006029BF"/>
    <w:rsid w:val="00646C51"/>
    <w:rsid w:val="0065038A"/>
    <w:rsid w:val="006C76FB"/>
    <w:rsid w:val="00736AB5"/>
    <w:rsid w:val="007A235D"/>
    <w:rsid w:val="007E486F"/>
    <w:rsid w:val="0080515E"/>
    <w:rsid w:val="008209D7"/>
    <w:rsid w:val="008602F9"/>
    <w:rsid w:val="00873A72"/>
    <w:rsid w:val="00884D6C"/>
    <w:rsid w:val="008F17AB"/>
    <w:rsid w:val="008F6C00"/>
    <w:rsid w:val="009126CB"/>
    <w:rsid w:val="00973BB0"/>
    <w:rsid w:val="00A268C2"/>
    <w:rsid w:val="00A36CF4"/>
    <w:rsid w:val="00A76F86"/>
    <w:rsid w:val="00A84119"/>
    <w:rsid w:val="00A9563A"/>
    <w:rsid w:val="00AB5FDB"/>
    <w:rsid w:val="00AC48EF"/>
    <w:rsid w:val="00B02910"/>
    <w:rsid w:val="00B0403D"/>
    <w:rsid w:val="00B26DA1"/>
    <w:rsid w:val="00BA3578"/>
    <w:rsid w:val="00C838C7"/>
    <w:rsid w:val="00C92123"/>
    <w:rsid w:val="00CB351D"/>
    <w:rsid w:val="00D0284F"/>
    <w:rsid w:val="00D3397B"/>
    <w:rsid w:val="00DB4180"/>
    <w:rsid w:val="00E27867"/>
    <w:rsid w:val="00E872CD"/>
    <w:rsid w:val="00EB6C95"/>
    <w:rsid w:val="00EC124E"/>
    <w:rsid w:val="00F36556"/>
    <w:rsid w:val="00F86B0C"/>
    <w:rsid w:val="00FD310F"/>
    <w:rsid w:val="00FD4B93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D604F2B98049AA89863B1CECAA6C3D">
    <w:name w:val="69D604F2B98049AA89863B1CECAA6C3D"/>
  </w:style>
  <w:style w:type="paragraph" w:customStyle="1" w:styleId="A7EECE3573F04CBEBA610B7E62065E9E">
    <w:name w:val="A7EECE3573F04CBEBA610B7E62065E9E"/>
  </w:style>
  <w:style w:type="paragraph" w:customStyle="1" w:styleId="756AFAFF67EB49388982EAF1F5E54B40">
    <w:name w:val="756AFAFF67EB49388982EAF1F5E54B40"/>
  </w:style>
  <w:style w:type="paragraph" w:customStyle="1" w:styleId="3ACF838D19F8434798B1D125D621FF53">
    <w:name w:val="3ACF838D19F8434798B1D125D621FF53"/>
  </w:style>
  <w:style w:type="paragraph" w:customStyle="1" w:styleId="85972E5C1B5647E6B1D223375762E9C7">
    <w:name w:val="85972E5C1B5647E6B1D223375762E9C7"/>
  </w:style>
  <w:style w:type="paragraph" w:customStyle="1" w:styleId="92C0938B6FA74B9E8B2BAC42E1921E79">
    <w:name w:val="92C0938B6FA74B9E8B2BAC42E1921E79"/>
  </w:style>
  <w:style w:type="paragraph" w:customStyle="1" w:styleId="AF2D38E9BC514DA09F625C0239938B72">
    <w:name w:val="AF2D38E9BC514DA09F625C0239938B72"/>
  </w:style>
  <w:style w:type="paragraph" w:customStyle="1" w:styleId="36DC9CD113154CFC9821DD5F6F839859">
    <w:name w:val="36DC9CD113154CFC9821DD5F6F839859"/>
  </w:style>
  <w:style w:type="paragraph" w:customStyle="1" w:styleId="0BB5EABC056B450AB02F795A6B16B7A6">
    <w:name w:val="0BB5EABC056B450AB02F795A6B16B7A6"/>
  </w:style>
  <w:style w:type="paragraph" w:customStyle="1" w:styleId="9BB1F98E9E554BF1B0082AAD772F8190">
    <w:name w:val="9BB1F98E9E554BF1B0082AAD772F8190"/>
  </w:style>
  <w:style w:type="paragraph" w:customStyle="1" w:styleId="DED1428E5A9447F498CFA38E46E6B86F">
    <w:name w:val="DED1428E5A9447F498CFA38E46E6B86F"/>
  </w:style>
  <w:style w:type="paragraph" w:customStyle="1" w:styleId="7BD99F954E0A4DBD9CF6503B3862D8AD">
    <w:name w:val="7BD99F954E0A4DBD9CF6503B3862D8AD"/>
  </w:style>
  <w:style w:type="paragraph" w:customStyle="1" w:styleId="42155622EE344D638F2A319A4450AA65">
    <w:name w:val="42155622EE344D638F2A319A4450AA65"/>
  </w:style>
  <w:style w:type="paragraph" w:customStyle="1" w:styleId="3E2C3B5EEB9848EAB2B1C8A3B0568733">
    <w:name w:val="3E2C3B5EEB9848EAB2B1C8A3B0568733"/>
  </w:style>
  <w:style w:type="paragraph" w:customStyle="1" w:styleId="7456CD28A7644837829E6A3CA6B44909">
    <w:name w:val="7456CD28A7644837829E6A3CA6B44909"/>
  </w:style>
  <w:style w:type="paragraph" w:customStyle="1" w:styleId="3273B8200EF44C31B9B5D7F24C0AB41F">
    <w:name w:val="3273B8200EF44C31B9B5D7F24C0AB41F"/>
  </w:style>
  <w:style w:type="paragraph" w:customStyle="1" w:styleId="9D008746BAE241AF9059F3D30B4BDC1E">
    <w:name w:val="9D008746BAE241AF9059F3D30B4BDC1E"/>
  </w:style>
  <w:style w:type="paragraph" w:customStyle="1" w:styleId="3E3C9CDB20B14CC6B61C52342BA36D19">
    <w:name w:val="3E3C9CDB20B14CC6B61C52342BA36D19"/>
  </w:style>
  <w:style w:type="paragraph" w:customStyle="1" w:styleId="8B4E9E23D6C44F2A8C7B08D7D68AB4AE">
    <w:name w:val="8B4E9E23D6C44F2A8C7B08D7D68AB4AE"/>
  </w:style>
  <w:style w:type="paragraph" w:customStyle="1" w:styleId="E08A64067A3C47D0AB8F7FD4497721CB">
    <w:name w:val="E08A64067A3C47D0AB8F7FD4497721CB"/>
  </w:style>
  <w:style w:type="paragraph" w:customStyle="1" w:styleId="94D95994AC444CD6A06066B07CEFA50F">
    <w:name w:val="94D95994AC444CD6A06066B07CEFA50F"/>
  </w:style>
  <w:style w:type="paragraph" w:customStyle="1" w:styleId="D8A8B543AF13415E854872D523F51355">
    <w:name w:val="D8A8B543AF13415E854872D523F51355"/>
  </w:style>
  <w:style w:type="paragraph" w:customStyle="1" w:styleId="85BB09A8CCB44238BF9A08A9CE8DCF16">
    <w:name w:val="85BB09A8CCB44238BF9A08A9CE8DCF16"/>
  </w:style>
  <w:style w:type="paragraph" w:customStyle="1" w:styleId="A79DFE61CCC147B7A18AD61FAC047630">
    <w:name w:val="A79DFE61CCC147B7A18AD61FAC047630"/>
  </w:style>
  <w:style w:type="paragraph" w:customStyle="1" w:styleId="B8B649B86CB04A6C8D73A708DC901960">
    <w:name w:val="B8B649B86CB04A6C8D73A708DC901960"/>
  </w:style>
  <w:style w:type="paragraph" w:customStyle="1" w:styleId="B450761CA8474FD5AB264B79D3CAF92F">
    <w:name w:val="B450761CA8474FD5AB264B79D3CAF92F"/>
  </w:style>
  <w:style w:type="paragraph" w:customStyle="1" w:styleId="2D2854BEB58342E7B1643F9D6FB35C60">
    <w:name w:val="2D2854BEB58342E7B1643F9D6FB35C60"/>
  </w:style>
  <w:style w:type="paragraph" w:customStyle="1" w:styleId="121D06079E984A98A970CE12CFDC694F">
    <w:name w:val="121D06079E984A98A970CE12CFDC694F"/>
  </w:style>
  <w:style w:type="paragraph" w:customStyle="1" w:styleId="0B9DB3870278437AB4174298981A7E12">
    <w:name w:val="0B9DB3870278437AB4174298981A7E12"/>
  </w:style>
  <w:style w:type="paragraph" w:customStyle="1" w:styleId="9D7A6F0FB60C49F0872D62DB8700EE03">
    <w:name w:val="9D7A6F0FB60C49F0872D62DB8700EE03"/>
  </w:style>
  <w:style w:type="paragraph" w:customStyle="1" w:styleId="BD6418278B9746F9B8462E759E6AA3ED">
    <w:name w:val="BD6418278B9746F9B8462E759E6AA3ED"/>
  </w:style>
  <w:style w:type="paragraph" w:customStyle="1" w:styleId="B8D0E4B4558744B5BB9732575AA3769B">
    <w:name w:val="B8D0E4B4558744B5BB9732575AA3769B"/>
  </w:style>
  <w:style w:type="paragraph" w:customStyle="1" w:styleId="7BE15EC5D46C4DFF9375FB9B33A46874">
    <w:name w:val="7BE15EC5D46C4DFF9375FB9B33A46874"/>
  </w:style>
  <w:style w:type="paragraph" w:customStyle="1" w:styleId="5C42EA0B9C0B419386BDA942D4481037">
    <w:name w:val="5C42EA0B9C0B419386BDA942D4481037"/>
  </w:style>
  <w:style w:type="paragraph" w:customStyle="1" w:styleId="B86A4F7D1ABF4C64B49CD9CE02B15202">
    <w:name w:val="B86A4F7D1ABF4C64B49CD9CE02B15202"/>
  </w:style>
  <w:style w:type="paragraph" w:customStyle="1" w:styleId="4A37B72A5CF54293B904295A1B702E22">
    <w:name w:val="4A37B72A5CF54293B904295A1B702E22"/>
  </w:style>
  <w:style w:type="paragraph" w:customStyle="1" w:styleId="1D92899055E548CF81DC46E9602B19DA">
    <w:name w:val="1D92899055E548CF81DC46E9602B19DA"/>
  </w:style>
  <w:style w:type="paragraph" w:customStyle="1" w:styleId="72DCE4F351C64E4088EF74590A0E22E5">
    <w:name w:val="72DCE4F351C64E4088EF74590A0E22E5"/>
  </w:style>
  <w:style w:type="paragraph" w:customStyle="1" w:styleId="A9D6DB97153F46CA8A83859CA919C6BE">
    <w:name w:val="A9D6DB97153F46CA8A83859CA919C6BE"/>
  </w:style>
  <w:style w:type="paragraph" w:customStyle="1" w:styleId="C6F7CC578ACD49DDBC1D55A0280CC376">
    <w:name w:val="C6F7CC578ACD49DDBC1D55A0280CC376"/>
  </w:style>
  <w:style w:type="paragraph" w:customStyle="1" w:styleId="EEEEC4916CCF4C4A9CD3837624600B75">
    <w:name w:val="EEEEC4916CCF4C4A9CD3837624600B75"/>
  </w:style>
  <w:style w:type="paragraph" w:customStyle="1" w:styleId="14A9C277E8BA41F793362D7D54B76693">
    <w:name w:val="14A9C277E8BA41F793362D7D54B76693"/>
  </w:style>
  <w:style w:type="paragraph" w:customStyle="1" w:styleId="513EEE642AE54670B88033F09727A0C2">
    <w:name w:val="513EEE642AE54670B88033F09727A0C2"/>
  </w:style>
  <w:style w:type="paragraph" w:customStyle="1" w:styleId="A0AC063911CE4379A425A73907F41434">
    <w:name w:val="A0AC063911CE4379A425A73907F41434"/>
  </w:style>
  <w:style w:type="paragraph" w:customStyle="1" w:styleId="DE6F7012E5B0405B9620B3A93F832910">
    <w:name w:val="DE6F7012E5B0405B9620B3A93F832910"/>
  </w:style>
  <w:style w:type="paragraph" w:customStyle="1" w:styleId="7D2D17B932EA47EAA3487C54A974308D">
    <w:name w:val="7D2D17B932EA47EAA3487C54A974308D"/>
  </w:style>
  <w:style w:type="paragraph" w:customStyle="1" w:styleId="95482FD45AC8459799B64A61D48B0799">
    <w:name w:val="95482FD45AC8459799B64A61D48B0799"/>
  </w:style>
  <w:style w:type="paragraph" w:customStyle="1" w:styleId="1B30D4BE1EC14B268751B766B6577CDF">
    <w:name w:val="1B30D4BE1EC14B268751B766B6577CDF"/>
  </w:style>
  <w:style w:type="paragraph" w:customStyle="1" w:styleId="D1B15E14DC734D358105F1B898FB12A8">
    <w:name w:val="D1B15E14DC734D358105F1B898FB12A8"/>
  </w:style>
  <w:style w:type="paragraph" w:customStyle="1" w:styleId="8F234FC26DF84196BF81804159D1538F">
    <w:name w:val="8F234FC26DF84196BF81804159D1538F"/>
  </w:style>
  <w:style w:type="paragraph" w:customStyle="1" w:styleId="68E443C1A5F347C1B78E8FA180EC9A6F">
    <w:name w:val="68E443C1A5F347C1B78E8FA180EC9A6F"/>
  </w:style>
  <w:style w:type="paragraph" w:customStyle="1" w:styleId="5D052187B7BA445C9D2EB42CB43B8C0B">
    <w:name w:val="5D052187B7BA445C9D2EB42CB43B8C0B"/>
  </w:style>
  <w:style w:type="paragraph" w:customStyle="1" w:styleId="1539E951DC90427EAA70935BB1D10910">
    <w:name w:val="1539E951DC90427EAA70935BB1D10910"/>
  </w:style>
  <w:style w:type="paragraph" w:customStyle="1" w:styleId="3EA15204FA664216959771B198DF6924">
    <w:name w:val="3EA15204FA664216959771B198DF6924"/>
  </w:style>
  <w:style w:type="paragraph" w:customStyle="1" w:styleId="FA0A07347E9F419C9893FCE9E4FB5CA7">
    <w:name w:val="FA0A07347E9F419C9893FCE9E4FB5CA7"/>
  </w:style>
  <w:style w:type="paragraph" w:customStyle="1" w:styleId="6B68F4C3B1F94C5CB830DEBF29AF5D9A">
    <w:name w:val="6B68F4C3B1F94C5CB830DEBF29AF5D9A"/>
  </w:style>
  <w:style w:type="paragraph" w:customStyle="1" w:styleId="B0B5B3DC655640529703044F5C23A385">
    <w:name w:val="B0B5B3DC655640529703044F5C23A385"/>
  </w:style>
  <w:style w:type="paragraph" w:customStyle="1" w:styleId="52DB7641C9C147AC8D680F824984D8DE">
    <w:name w:val="52DB7641C9C147AC8D680F824984D8DE"/>
  </w:style>
  <w:style w:type="paragraph" w:customStyle="1" w:styleId="EB1A081B1AB54E3BB84C3EAA11A3B381">
    <w:name w:val="EB1A081B1AB54E3BB84C3EAA11A3B381"/>
  </w:style>
  <w:style w:type="paragraph" w:customStyle="1" w:styleId="BDF69F8F81B546F0873E0CE245CA411F">
    <w:name w:val="BDF69F8F81B546F0873E0CE245CA411F"/>
  </w:style>
  <w:style w:type="paragraph" w:customStyle="1" w:styleId="038AF11CD5054D5E8F035F835B81AD27">
    <w:name w:val="038AF11CD5054D5E8F035F835B81AD27"/>
  </w:style>
  <w:style w:type="paragraph" w:customStyle="1" w:styleId="400487FF5DE64657B8B96D795BB7D44B">
    <w:name w:val="400487FF5DE64657B8B96D795BB7D44B"/>
  </w:style>
  <w:style w:type="paragraph" w:customStyle="1" w:styleId="6124440C4CA54BD48CFC2E4D6604D9A0">
    <w:name w:val="6124440C4CA54BD48CFC2E4D6604D9A0"/>
  </w:style>
  <w:style w:type="paragraph" w:customStyle="1" w:styleId="73BE309875014E2EA4955E40A4A5269A">
    <w:name w:val="73BE309875014E2EA4955E40A4A5269A"/>
  </w:style>
  <w:style w:type="paragraph" w:customStyle="1" w:styleId="167A5207753C412E9B31C2103E983A5C">
    <w:name w:val="167A5207753C412E9B31C2103E983A5C"/>
  </w:style>
  <w:style w:type="paragraph" w:customStyle="1" w:styleId="44980342606049E08ACD7B401A84D521">
    <w:name w:val="44980342606049E08ACD7B401A84D521"/>
  </w:style>
  <w:style w:type="paragraph" w:customStyle="1" w:styleId="D2D016F24D354E73B29B03C1E75AAB17">
    <w:name w:val="D2D016F24D354E73B29B03C1E75AAB17"/>
  </w:style>
  <w:style w:type="paragraph" w:customStyle="1" w:styleId="35D3D2A0CB7F40EFA04338FF662BFE01">
    <w:name w:val="35D3D2A0CB7F40EFA04338FF662BFE01"/>
  </w:style>
  <w:style w:type="paragraph" w:customStyle="1" w:styleId="86921B8C33A644D7B7D38A67E29C8E23">
    <w:name w:val="86921B8C33A644D7B7D38A67E29C8E23"/>
  </w:style>
  <w:style w:type="paragraph" w:customStyle="1" w:styleId="BFE638249A51411BAE3BE3387F0F5B5E">
    <w:name w:val="BFE638249A51411BAE3BE3387F0F5B5E"/>
  </w:style>
  <w:style w:type="paragraph" w:customStyle="1" w:styleId="94637507624C4142A11EE57B7EFF0355">
    <w:name w:val="94637507624C4142A11EE57B7EFF0355"/>
  </w:style>
  <w:style w:type="paragraph" w:customStyle="1" w:styleId="F1AAD6E71B2C47AA99BD8016F3698FFE">
    <w:name w:val="F1AAD6E71B2C47AA99BD8016F3698FFE"/>
  </w:style>
  <w:style w:type="paragraph" w:customStyle="1" w:styleId="241228EA50DB483AB38F73FBA4831838">
    <w:name w:val="241228EA50DB483AB38F73FBA4831838"/>
  </w:style>
  <w:style w:type="paragraph" w:customStyle="1" w:styleId="151347AD5C4D4AC3B997D117A373292B">
    <w:name w:val="151347AD5C4D4AC3B997D117A373292B"/>
  </w:style>
  <w:style w:type="paragraph" w:customStyle="1" w:styleId="5FB3E5775185470F8B63087DBC118C98">
    <w:name w:val="5FB3E5775185470F8B63087DBC118C98"/>
  </w:style>
  <w:style w:type="paragraph" w:customStyle="1" w:styleId="E5A0675E67D24DB185FB0BB881501B3B">
    <w:name w:val="E5A0675E67D24DB185FB0BB881501B3B"/>
    <w:rsid w:val="0080515E"/>
  </w:style>
  <w:style w:type="paragraph" w:customStyle="1" w:styleId="6E15D95D54314E3994A3F423D6BCA1BE">
    <w:name w:val="6E15D95D54314E3994A3F423D6BCA1BE"/>
    <w:rsid w:val="0080515E"/>
  </w:style>
  <w:style w:type="paragraph" w:customStyle="1" w:styleId="172E77AAC21A4597A9C74070821020A8">
    <w:name w:val="172E77AAC21A4597A9C74070821020A8"/>
    <w:rsid w:val="0080515E"/>
  </w:style>
  <w:style w:type="paragraph" w:customStyle="1" w:styleId="30A01CA777504B059DD7C1B307F6F6A2">
    <w:name w:val="30A01CA777504B059DD7C1B307F6F6A2"/>
    <w:rsid w:val="0080515E"/>
  </w:style>
  <w:style w:type="paragraph" w:customStyle="1" w:styleId="F5915483046541C399101792EC6E5022">
    <w:name w:val="F5915483046541C399101792EC6E5022"/>
    <w:rsid w:val="0080515E"/>
  </w:style>
  <w:style w:type="paragraph" w:customStyle="1" w:styleId="4973BEAF8C2345C091FBE9C2E3B260DC">
    <w:name w:val="4973BEAF8C2345C091FBE9C2E3B260DC"/>
    <w:rsid w:val="0080515E"/>
  </w:style>
  <w:style w:type="paragraph" w:customStyle="1" w:styleId="0F47B89CBEA7410BAC045BAA9BE20178">
    <w:name w:val="0F47B89CBEA7410BAC045BAA9BE20178"/>
    <w:rsid w:val="0080515E"/>
  </w:style>
  <w:style w:type="paragraph" w:customStyle="1" w:styleId="4CD13BFD25BE4E858314BA9D36DB3C01">
    <w:name w:val="4CD13BFD25BE4E858314BA9D36DB3C01"/>
    <w:rsid w:val="0080515E"/>
  </w:style>
  <w:style w:type="paragraph" w:customStyle="1" w:styleId="DA852A95EA8546FEB767F8D42D15E082">
    <w:name w:val="DA852A95EA8546FEB767F8D42D15E082"/>
    <w:rsid w:val="0080515E"/>
  </w:style>
  <w:style w:type="paragraph" w:customStyle="1" w:styleId="07BD8A45F7354DB195F2DC3DFBF4EA5B">
    <w:name w:val="07BD8A45F7354DB195F2DC3DFBF4EA5B"/>
    <w:rsid w:val="0080515E"/>
  </w:style>
  <w:style w:type="paragraph" w:customStyle="1" w:styleId="62CEAC4D213842C5AAC98DC0B9B02036">
    <w:name w:val="62CEAC4D213842C5AAC98DC0B9B02036"/>
    <w:rsid w:val="0080515E"/>
  </w:style>
  <w:style w:type="paragraph" w:customStyle="1" w:styleId="C40B8BFB013A41D89E686C62B1981CF0">
    <w:name w:val="C40B8BFB013A41D89E686C62B1981CF0"/>
    <w:rsid w:val="0080515E"/>
  </w:style>
  <w:style w:type="paragraph" w:customStyle="1" w:styleId="45FBFBA3C0FD48A9A5591A4F5FCD3699">
    <w:name w:val="45FBFBA3C0FD48A9A5591A4F5FCD3699"/>
    <w:rsid w:val="0080515E"/>
  </w:style>
  <w:style w:type="paragraph" w:customStyle="1" w:styleId="DFB766E3AA614B99989A012CFFC68CEA">
    <w:name w:val="DFB766E3AA614B99989A012CFFC68CEA"/>
    <w:rsid w:val="0080515E"/>
  </w:style>
  <w:style w:type="paragraph" w:customStyle="1" w:styleId="922DEB464ED14CC8B739A5E745BCAE33">
    <w:name w:val="922DEB464ED14CC8B739A5E745BCAE33"/>
    <w:rsid w:val="0080515E"/>
  </w:style>
  <w:style w:type="paragraph" w:customStyle="1" w:styleId="E520C113E5B44FBAA450F0B9F21F461D">
    <w:name w:val="E520C113E5B44FBAA450F0B9F21F461D"/>
    <w:rsid w:val="0080515E"/>
  </w:style>
  <w:style w:type="paragraph" w:customStyle="1" w:styleId="A3F080DC3D76CB4C8F484D25F4261E23">
    <w:name w:val="A3F080DC3D76CB4C8F484D25F4261E23"/>
    <w:rsid w:val="008209D7"/>
    <w:pPr>
      <w:spacing w:after="0" w:line="240" w:lineRule="auto"/>
    </w:pPr>
    <w:rPr>
      <w:sz w:val="24"/>
      <w:szCs w:val="24"/>
    </w:rPr>
  </w:style>
  <w:style w:type="paragraph" w:customStyle="1" w:styleId="A9A38A8A5E33094694954A4B7CC3A254">
    <w:name w:val="A9A38A8A5E33094694954A4B7CC3A254"/>
    <w:rsid w:val="006029BF"/>
    <w:pPr>
      <w:spacing w:after="0" w:line="240" w:lineRule="auto"/>
    </w:pPr>
    <w:rPr>
      <w:sz w:val="24"/>
      <w:szCs w:val="24"/>
    </w:rPr>
  </w:style>
  <w:style w:type="paragraph" w:customStyle="1" w:styleId="E5E28DA36468CC44AABB76D9C9B19D48">
    <w:name w:val="E5E28DA36468CC44AABB76D9C9B19D48"/>
    <w:rsid w:val="006C76FB"/>
    <w:pPr>
      <w:spacing w:after="0" w:line="240" w:lineRule="auto"/>
    </w:pPr>
    <w:rPr>
      <w:sz w:val="24"/>
      <w:szCs w:val="24"/>
    </w:rPr>
  </w:style>
  <w:style w:type="paragraph" w:customStyle="1" w:styleId="B8A23F89D3147E449F949C1D75673694">
    <w:name w:val="B8A23F89D3147E449F949C1D75673694"/>
    <w:rsid w:val="006C76F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C:\Users\Mayank\Downloads\TS010169559.dotx</Template>
  <TotalTime>0</TotalTime>
  <Pages>11</Pages>
  <Words>4557</Words>
  <Characters>25981</Characters>
  <Application>Microsoft Macintosh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Mayank Kejriwal</dc:creator>
  <cp:keywords/>
  <cp:lastModifiedBy>Microsoft Office User</cp:lastModifiedBy>
  <cp:revision>2</cp:revision>
  <cp:lastPrinted>2017-06-12T04:57:00Z</cp:lastPrinted>
  <dcterms:created xsi:type="dcterms:W3CDTF">2018-04-30T19:15:00Z</dcterms:created>
  <dcterms:modified xsi:type="dcterms:W3CDTF">2018-04-30T19:15:00Z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